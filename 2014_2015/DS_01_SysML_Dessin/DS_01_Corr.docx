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BB2" w:rsidRDefault="00433BB2" w:rsidP="00094908">
      <w:pPr>
        <w:pStyle w:val="Grand-Titre"/>
        <w:pBdr>
          <w:top w:val="none" w:sz="0" w:space="0" w:color="auto"/>
          <w:left w:val="none" w:sz="0" w:space="0" w:color="auto"/>
          <w:bottom w:val="none" w:sz="0" w:space="0" w:color="auto"/>
          <w:right w:val="none" w:sz="0" w:space="0" w:color="auto"/>
        </w:pBdr>
        <w:tabs>
          <w:tab w:val="left" w:pos="10206"/>
        </w:tabs>
      </w:pPr>
      <w:r>
        <w:t>Devoir surveillé n° 01</w:t>
      </w:r>
      <w:r w:rsidR="0074316A">
        <w:t xml:space="preserve"> – Corrigé </w:t>
      </w:r>
    </w:p>
    <w:p w:rsidR="00433BB2" w:rsidRDefault="00433BB2" w:rsidP="000C13B3">
      <w:pPr>
        <w:pStyle w:val="FauxTitre"/>
        <w:pBdr>
          <w:top w:val="none" w:sz="0" w:space="0" w:color="auto"/>
          <w:left w:val="none" w:sz="0" w:space="0" w:color="auto"/>
          <w:bottom w:val="none" w:sz="0" w:space="0" w:color="auto"/>
          <w:right w:val="none" w:sz="0" w:space="0" w:color="auto"/>
        </w:pBdr>
      </w:pPr>
      <w:r>
        <w:t>Sciences Industrielles</w:t>
      </w:r>
      <w:r w:rsidR="000C13B3">
        <w:t xml:space="preserve"> de l’Ingénieur</w:t>
      </w:r>
    </w:p>
    <w:p w:rsidR="00230DF5" w:rsidRPr="00230DF5" w:rsidRDefault="004B1504" w:rsidP="00230DF5">
      <w:pPr>
        <w:pStyle w:val="Grand-Titre"/>
        <w:pBdr>
          <w:top w:val="none" w:sz="0" w:space="0" w:color="auto"/>
          <w:left w:val="none" w:sz="0" w:space="0" w:color="auto"/>
          <w:bottom w:val="none" w:sz="0" w:space="0" w:color="auto"/>
          <w:right w:val="none" w:sz="0" w:space="0" w:color="auto"/>
        </w:pBdr>
        <w:tabs>
          <w:tab w:val="center" w:pos="5103"/>
          <w:tab w:val="left" w:pos="9480"/>
        </w:tabs>
        <w:ind w:right="141"/>
        <w:rPr>
          <w:sz w:val="40"/>
        </w:rPr>
      </w:pPr>
      <w:r>
        <w:rPr>
          <w:sz w:val="40"/>
        </w:rPr>
        <w:t>Machine d’essai mécanique</w:t>
      </w:r>
    </w:p>
    <w:p w:rsidR="00230DF5" w:rsidRDefault="00230DF5" w:rsidP="002E381E"/>
    <w:p w:rsidR="008F669B" w:rsidRDefault="008F669B" w:rsidP="008F669B">
      <w:pPr>
        <w:pStyle w:val="Titre2"/>
        <w:numPr>
          <w:ilvl w:val="0"/>
          <w:numId w:val="0"/>
        </w:numPr>
      </w:pPr>
      <w:r w:rsidRPr="008F669B">
        <w:t>Mise en situation</w:t>
      </w:r>
    </w:p>
    <w:p w:rsidR="003C20F7" w:rsidRDefault="003C20F7" w:rsidP="003C20F7">
      <w:pPr>
        <w:pStyle w:val="Titre7"/>
      </w:pPr>
      <w:r>
        <w:t>Question 1 – Compléter le diagramme des cas d’utilisation d</w:t>
      </w:r>
      <w:r w:rsidR="007D1DB9">
        <w:t xml:space="preserve">e la machine de traction. Donner le diagramme de contexte. </w:t>
      </w:r>
    </w:p>
    <w:p w:rsidR="00070B46" w:rsidRPr="00070B46" w:rsidRDefault="00B664BB" w:rsidP="007D1DB9">
      <w:pPr>
        <w:pBdr>
          <w:top w:val="single" w:sz="4" w:space="1" w:color="auto"/>
          <w:left w:val="single" w:sz="4" w:space="4" w:color="auto"/>
          <w:bottom w:val="single" w:sz="4" w:space="1" w:color="auto"/>
          <w:right w:val="single" w:sz="4" w:space="4" w:color="auto"/>
        </w:pBdr>
        <w:jc w:val="left"/>
        <w:rPr>
          <w:lang w:bidi="en-US"/>
        </w:rP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5737584</wp:posOffset>
                </wp:positionH>
                <wp:positionV relativeFrom="paragraph">
                  <wp:posOffset>627900</wp:posOffset>
                </wp:positionV>
                <wp:extent cx="893929" cy="668741"/>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893929" cy="668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8" o:spid="_x0000_s1026" type="#_x0000_t202" style="position:absolute;margin-left:451.8pt;margin-top:49.45pt;width:70.4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" filled="f" stroked="f" strokeweight=".5pt">
                <v:textbox>
                  <w:txbxContent>
                    <w:p w:rsidR="00B664BB" w:rsidRPr="00B664BB" w:rsidRDefault="00B664BB">
                      <w:pPr>
                        <w:rPr>
                          <w:b/>
                          <w:color w:val="FF0000"/>
                        </w:rPr>
                      </w:pPr>
                      <w:r w:rsidRPr="00B664BB">
                        <w:rPr>
                          <w:b/>
                          <w:color w:val="FF0000"/>
                        </w:rPr>
                        <w:t>3 Points</w:t>
                      </w:r>
                    </w:p>
                    <w:p w:rsidR="00B664BB" w:rsidRPr="00B664BB" w:rsidRDefault="00B664BB">
                      <w:pPr>
                        <w:rPr>
                          <w:b/>
                          <w:color w:val="FF0000"/>
                        </w:rPr>
                      </w:pPr>
                    </w:p>
                    <w:p w:rsidR="00B664BB" w:rsidRPr="00B664BB" w:rsidRDefault="00B664BB">
                      <w:pPr>
                        <w:rPr>
                          <w:b/>
                          <w:color w:val="FF0000"/>
                        </w:rPr>
                      </w:pPr>
                      <w:r w:rsidRPr="00B664BB">
                        <w:rPr>
                          <w:b/>
                          <w:color w:val="FF0000"/>
                        </w:rPr>
                        <w:t>2 Points</w:t>
                      </w:r>
                    </w:p>
                  </w:txbxContent>
                </v:textbox>
              </v:shape>
            </w:pict>
          </mc:Fallback>
        </mc:AlternateContent>
      </w:r>
      <w:r w:rsidR="0074316A">
        <w:rPr>
          <w:noProof/>
          <w:lang w:eastAsia="fr-FR"/>
        </w:rPr>
        <w:drawing>
          <wp:inline distT="0" distB="0" distL="0" distR="0">
            <wp:extent cx="3049200" cy="2160000"/>
            <wp:effectExtent l="0" t="0" r="0" b="0"/>
            <wp:docPr id="7" name="Image 7" descr="C:\Enseignements\GitHub\DM_DS\2014_2015\DS_01_SysML_Dessin\SysML\SysML_Use_Case_Diagram__Cas_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seignements\GitHub\DM_DS\2014_2015\DS_01_SysML_Dessin\SysML\SysML_Use_Case_Diagram__Cas_d'uti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00" cy="2160000"/>
                    </a:xfrm>
                    <a:prstGeom prst="rect">
                      <a:avLst/>
                    </a:prstGeom>
                    <a:noFill/>
                    <a:ln>
                      <a:noFill/>
                    </a:ln>
                  </pic:spPr>
                </pic:pic>
              </a:graphicData>
            </a:graphic>
          </wp:inline>
        </w:drawing>
      </w:r>
      <w:r w:rsidR="0074316A">
        <w:rPr>
          <w:noProof/>
          <w:lang w:eastAsia="fr-FR"/>
        </w:rPr>
        <w:drawing>
          <wp:inline distT="0" distB="0" distL="0" distR="0">
            <wp:extent cx="2685600" cy="2160000"/>
            <wp:effectExtent l="0" t="0" r="635" b="0"/>
            <wp:docPr id="9" name="Image 9" descr="C:\Enseignements\GitHub\DM_DS\2014_2015\DS_01_SysML_Dessin\SysML\SysML_Block_Definition_Diagram__Machine_de_traction_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seignements\GitHub\DM_DS\2014_2015\DS_01_SysML_Dessin\SysML\SysML_Block_Definition_Diagram__Machine_de_traction__Contex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160000"/>
                    </a:xfrm>
                    <a:prstGeom prst="rect">
                      <a:avLst/>
                    </a:prstGeom>
                    <a:noFill/>
                    <a:ln>
                      <a:noFill/>
                    </a:ln>
                  </pic:spPr>
                </pic:pic>
              </a:graphicData>
            </a:graphic>
          </wp:inline>
        </w:drawing>
      </w:r>
    </w:p>
    <w:p w:rsidR="003C20F7" w:rsidRDefault="003C20F7" w:rsidP="003C20F7">
      <w:pPr>
        <w:rPr>
          <w:lang w:bidi="en-US"/>
        </w:rPr>
      </w:pPr>
    </w:p>
    <w:p w:rsidR="003C20F7" w:rsidRDefault="003C20F7" w:rsidP="003C20F7">
      <w:pPr>
        <w:pStyle w:val="Titre7"/>
      </w:pPr>
      <w:r>
        <w:t xml:space="preserve">Question 2 – Compléter le diagramme des exigences associé à la machine de traction. </w:t>
      </w:r>
    </w:p>
    <w:p w:rsidR="00070B46" w:rsidRDefault="00B664BB" w:rsidP="008A1289">
      <w:pPr>
        <w:pBdr>
          <w:top w:val="single" w:sz="4" w:space="1" w:color="auto"/>
          <w:left w:val="single" w:sz="4" w:space="4" w:color="auto"/>
          <w:bottom w:val="single" w:sz="4" w:space="1" w:color="auto"/>
          <w:right w:val="single" w:sz="4" w:space="4" w:color="auto"/>
        </w:pBdr>
        <w:jc w:val="center"/>
        <w:rPr>
          <w:lang w:bidi="en-US"/>
        </w:rPr>
      </w:pPr>
      <w:r>
        <w:rPr>
          <w:noProof/>
          <w:lang w:eastAsia="fr-FR"/>
        </w:rPr>
        <mc:AlternateContent>
          <mc:Choice Requires="wps">
            <w:drawing>
              <wp:anchor distT="0" distB="0" distL="114300" distR="114300" simplePos="0" relativeHeight="251662336" behindDoc="0" locked="0" layoutInCell="1" allowOverlap="1" wp14:anchorId="7FEF4E26" wp14:editId="1A95F640">
                <wp:simplePos x="0" y="0"/>
                <wp:positionH relativeFrom="column">
                  <wp:posOffset>5691505</wp:posOffset>
                </wp:positionH>
                <wp:positionV relativeFrom="paragraph">
                  <wp:posOffset>123190</wp:posOffset>
                </wp:positionV>
                <wp:extent cx="893445" cy="66865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893445"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2,5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27" type="#_x0000_t202" style="position:absolute;left:0;text-align:left;margin-left:448.15pt;margin-top:9.7pt;width:70.35pt;height:5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2,5 pts</w:t>
                      </w:r>
                    </w:p>
                  </w:txbxContent>
                </v:textbox>
              </v:shape>
            </w:pict>
          </mc:Fallback>
        </mc:AlternateContent>
      </w:r>
      <w:r w:rsidR="0074316A">
        <w:rPr>
          <w:noProof/>
          <w:lang w:eastAsia="fr-FR"/>
        </w:rPr>
        <w:drawing>
          <wp:inline distT="0" distB="0" distL="0" distR="0" wp14:anchorId="6FFB8DC0" wp14:editId="2079E913">
            <wp:extent cx="4974263" cy="4742688"/>
            <wp:effectExtent l="0" t="0" r="0" b="1270"/>
            <wp:docPr id="82" name="Image 82" descr="C:\Enseignements\GitHub\DM_DS\2014_2015\DS_01_SysML_Dessin\SysML\SysML_Requirements_Diagram__Machine_de_traction__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seignements\GitHub\DM_DS\2014_2015\DS_01_SysML_Dessin\SysML\SysML_Requirements_Diagram__Machine_de_traction__Exigen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892" cy="4747102"/>
                    </a:xfrm>
                    <a:prstGeom prst="rect">
                      <a:avLst/>
                    </a:prstGeom>
                    <a:noFill/>
                    <a:ln>
                      <a:noFill/>
                    </a:ln>
                  </pic:spPr>
                </pic:pic>
              </a:graphicData>
            </a:graphic>
          </wp:inline>
        </w:drawing>
      </w:r>
    </w:p>
    <w:p w:rsidR="00274838" w:rsidRDefault="00274838" w:rsidP="003C20F7">
      <w:pPr>
        <w:rPr>
          <w:lang w:bidi="en-US"/>
        </w:rPr>
      </w:pPr>
    </w:p>
    <w:p w:rsidR="00274838" w:rsidRDefault="00274838" w:rsidP="00274838">
      <w:pPr>
        <w:pStyle w:val="Titre7"/>
      </w:pPr>
      <w:r>
        <w:lastRenderedPageBreak/>
        <w:t>Question 3 – Hormis des exigences, que peut-on rencontrer d’autres dans un diagramme des exigences. Préciser votre réponse en indiquant comment elles sont écrites sur un tel diagramme.</w:t>
      </w:r>
    </w:p>
    <w:p w:rsidR="00274838" w:rsidRDefault="00274838" w:rsidP="003C20F7">
      <w:pPr>
        <w:rPr>
          <w:lang w:bidi="en-US"/>
        </w:rPr>
      </w:pPr>
    </w:p>
    <w:p w:rsidR="008A1289" w:rsidRDefault="00B664BB" w:rsidP="008A1289">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68480" behindDoc="0" locked="0" layoutInCell="1" allowOverlap="1" wp14:anchorId="3CF5B769" wp14:editId="398A02D3">
                <wp:simplePos x="0" y="0"/>
                <wp:positionH relativeFrom="column">
                  <wp:posOffset>4076700</wp:posOffset>
                </wp:positionH>
                <wp:positionV relativeFrom="paragraph">
                  <wp:posOffset>409575</wp:posOffset>
                </wp:positionV>
                <wp:extent cx="893445" cy="334010"/>
                <wp:effectExtent l="0" t="0" r="0" b="0"/>
                <wp:wrapNone/>
                <wp:docPr id="93" name="Zone de texte 93"/>
                <wp:cNvGraphicFramePr/>
                <a:graphic xmlns:a="http://schemas.openxmlformats.org/drawingml/2006/main">
                  <a:graphicData uri="http://schemas.microsoft.com/office/word/2010/wordprocessingShape">
                    <wps:wsp>
                      <wps:cNvSpPr txBox="1"/>
                      <wps:spPr>
                        <a:xfrm>
                          <a:off x="0" y="0"/>
                          <a:ext cx="89344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1 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3" o:spid="_x0000_s1028" type="#_x0000_t202" style="position:absolute;left:0;text-align:left;margin-left:321pt;margin-top:32.25pt;width:70.35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" filled="f" stroked="f" strokeweight=".5pt">
                <v:textbox>
                  <w:txbxContent>
                    <w:p w:rsidR="00B664BB" w:rsidRPr="00B664BB" w:rsidRDefault="00B664BB" w:rsidP="00B664BB">
                      <w:pPr>
                        <w:rPr>
                          <w:b/>
                          <w:color w:val="FF0000"/>
                        </w:rPr>
                      </w:pPr>
                      <w:r>
                        <w:rPr>
                          <w:b/>
                          <w:color w:val="FF0000"/>
                        </w:rPr>
                        <w:t>1 pt</w:t>
                      </w:r>
                    </w:p>
                  </w:txbxContent>
                </v:textbox>
              </v:shape>
            </w:pict>
          </mc:Fallback>
        </mc:AlternateContent>
      </w:r>
      <w:r w:rsidR="0074316A">
        <w:rPr>
          <w:lang w:bidi="en-US"/>
        </w:rPr>
        <w:t xml:space="preserve">Dans un diagramme d’exigence, il est possible de trouver des blocs. Ils permettent de mettre en évidence par quel solution technique une exigence est réalisée. Ils sont reliés à l’exigence par une flèche en trait pointillé ayant un </w:t>
      </w:r>
      <w:r w:rsidR="00172873">
        <w:rPr>
          <w:lang w:bidi="en-US"/>
        </w:rPr>
        <w:t>stéréotype</w:t>
      </w:r>
      <w:bookmarkStart w:id="0" w:name="_GoBack"/>
      <w:bookmarkEnd w:id="0"/>
      <w:r w:rsidR="0074316A">
        <w:rPr>
          <w:lang w:bidi="en-US"/>
        </w:rPr>
        <w:t xml:space="preserve"> « </w:t>
      </w:r>
      <w:proofErr w:type="spellStart"/>
      <w:r w:rsidR="0074316A">
        <w:rPr>
          <w:lang w:bidi="en-US"/>
        </w:rPr>
        <w:t>satisfy</w:t>
      </w:r>
      <w:proofErr w:type="spellEnd"/>
      <w:r w:rsidR="0074316A">
        <w:rPr>
          <w:lang w:bidi="en-US"/>
        </w:rPr>
        <w:t xml:space="preserve"> ». </w:t>
      </w:r>
    </w:p>
    <w:p w:rsidR="008A1289" w:rsidRDefault="008A1289" w:rsidP="008A1289">
      <w:pPr>
        <w:pBdr>
          <w:top w:val="single" w:sz="4" w:space="1" w:color="auto"/>
          <w:left w:val="single" w:sz="4" w:space="4" w:color="auto"/>
          <w:bottom w:val="single" w:sz="4" w:space="1" w:color="auto"/>
          <w:right w:val="single" w:sz="4" w:space="4" w:color="auto"/>
        </w:pBdr>
        <w:rPr>
          <w:lang w:bidi="en-US"/>
        </w:rPr>
      </w:pPr>
    </w:p>
    <w:p w:rsidR="0074316A" w:rsidRPr="003C20F7" w:rsidRDefault="0074316A" w:rsidP="003C20F7">
      <w:pPr>
        <w:rPr>
          <w:lang w:bidi="en-US"/>
        </w:rPr>
      </w:pPr>
    </w:p>
    <w:p w:rsidR="003C20F7" w:rsidRDefault="003C20F7" w:rsidP="003C20F7">
      <w:pPr>
        <w:pStyle w:val="Titre7"/>
      </w:pPr>
      <w:r>
        <w:t xml:space="preserve">Question </w:t>
      </w:r>
      <w:r w:rsidR="00A55CBA">
        <w:t>4</w:t>
      </w:r>
      <w:r>
        <w:t xml:space="preserve"> – Tracer en vue de face cha</w:t>
      </w:r>
      <w:r w:rsidR="00A55CBA">
        <w:t>cun des deux types d’éprouvettes présentées en première page.</w:t>
      </w:r>
    </w:p>
    <w:p w:rsidR="00D051A0" w:rsidRDefault="00D051A0" w:rsidP="00D051A0">
      <w:pPr>
        <w:rPr>
          <w:lang w:bidi="en-US"/>
        </w:rPr>
      </w:pPr>
    </w:p>
    <w:tbl>
      <w:tblPr>
        <w:tblStyle w:val="Grilledutableau"/>
        <w:tblW w:w="0" w:type="auto"/>
        <w:tblLook w:val="04A0" w:firstRow="1" w:lastRow="0" w:firstColumn="1" w:lastColumn="0" w:noHBand="0" w:noVBand="1"/>
      </w:tblPr>
      <w:tblGrid>
        <w:gridCol w:w="5173"/>
        <w:gridCol w:w="5173"/>
      </w:tblGrid>
      <w:tr w:rsidR="00D051A0" w:rsidTr="00D051A0">
        <w:tc>
          <w:tcPr>
            <w:tcW w:w="5173" w:type="dxa"/>
          </w:tcPr>
          <w:p w:rsidR="00D051A0" w:rsidRDefault="00B664BB" w:rsidP="00D051A0">
            <w:pPr>
              <w:rPr>
                <w:lang w:bidi="en-US"/>
              </w:rPr>
            </w:pPr>
            <w:r>
              <w:rPr>
                <w:noProof/>
                <w:lang w:eastAsia="fr-FR"/>
              </w:rPr>
              <mc:AlternateContent>
                <mc:Choice Requires="wps">
                  <w:drawing>
                    <wp:anchor distT="0" distB="0" distL="114300" distR="114300" simplePos="0" relativeHeight="251664384" behindDoc="0" locked="0" layoutInCell="1" allowOverlap="1" wp14:anchorId="4B269A33" wp14:editId="22F67FE1">
                      <wp:simplePos x="0" y="0"/>
                      <wp:positionH relativeFrom="column">
                        <wp:posOffset>1192530</wp:posOffset>
                      </wp:positionH>
                      <wp:positionV relativeFrom="paragraph">
                        <wp:posOffset>1555940</wp:posOffset>
                      </wp:positionV>
                      <wp:extent cx="893445" cy="334370"/>
                      <wp:effectExtent l="0" t="0" r="0" b="0"/>
                      <wp:wrapNone/>
                      <wp:docPr id="91" name="Zone de texte 91"/>
                      <wp:cNvGraphicFramePr/>
                      <a:graphic xmlns:a="http://schemas.openxmlformats.org/drawingml/2006/main">
                        <a:graphicData uri="http://schemas.microsoft.com/office/word/2010/wordprocessingShape">
                          <wps:wsp>
                            <wps:cNvSpPr txBox="1"/>
                            <wps:spPr>
                              <a:xfrm>
                                <a:off x="0" y="0"/>
                                <a:ext cx="893445" cy="334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2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1" o:spid="_x0000_s1029" type="#_x0000_t202" style="position:absolute;left:0;text-align:left;margin-left:93.9pt;margin-top:122.5pt;width:70.3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" filled="f" stroked="f" strokeweight=".5pt">
                      <v:textbox>
                        <w:txbxContent>
                          <w:p w:rsidR="00B664BB" w:rsidRPr="00B664BB" w:rsidRDefault="00B664BB" w:rsidP="00B664BB">
                            <w:pPr>
                              <w:rPr>
                                <w:b/>
                                <w:color w:val="FF0000"/>
                              </w:rPr>
                            </w:pPr>
                            <w:r>
                              <w:rPr>
                                <w:b/>
                                <w:color w:val="FF0000"/>
                              </w:rPr>
                              <w:t xml:space="preserve">2 </w:t>
                            </w:r>
                            <w:r>
                              <w:rPr>
                                <w:b/>
                                <w:color w:val="FF0000"/>
                              </w:rPr>
                              <w:t>pts</w:t>
                            </w:r>
                          </w:p>
                        </w:txbxContent>
                      </v:textbox>
                    </v:shape>
                  </w:pict>
                </mc:Fallback>
              </mc:AlternateContent>
            </w:r>
            <w:r w:rsidR="00AF26B0">
              <w:rPr>
                <w:noProof/>
                <w:lang w:eastAsia="fr-FR"/>
              </w:rPr>
              <mc:AlternateContent>
                <mc:Choice Requires="wpc">
                  <w:drawing>
                    <wp:inline distT="0" distB="0" distL="0" distR="0" wp14:anchorId="65949D0C" wp14:editId="1159CC0D">
                      <wp:extent cx="3147695" cy="1888490"/>
                      <wp:effectExtent l="0" t="0" r="0" b="0"/>
                      <wp:docPr id="79"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Rectangle 9"/>
                              <wps:cNvSpPr>
                                <a:spLocks noChangeArrowheads="1"/>
                              </wps:cNvSpPr>
                              <wps:spPr bwMode="auto">
                                <a:xfrm>
                                  <a:off x="140335" y="483051"/>
                                  <a:ext cx="2849101" cy="936376"/>
                                </a:xfrm>
                                <a:prstGeom prst="rect">
                                  <a:avLst/>
                                </a:prstGeom>
                                <a:solidFill>
                                  <a:srgbClr val="FFFFFF"/>
                                </a:solidFill>
                                <a:ln w="9525" cap="flat">
                                  <a:solidFill>
                                    <a:srgbClr val="000000"/>
                                  </a:solidFill>
                                  <a:prstDash val="lgDashDotDot"/>
                                  <a:miter lim="800000"/>
                                  <a:headEnd/>
                                  <a:tailEnd/>
                                </a:ln>
                              </wps:spPr>
                              <wps:bodyPr rot="0" vert="horz" wrap="square" lIns="91440" tIns="45720" rIns="91440" bIns="45720" anchor="t" anchorCtr="0" upright="1">
                                <a:noAutofit/>
                              </wps:bodyPr>
                            </wps:wsp>
                          </wpc:wpc>
                        </a:graphicData>
                      </a:graphic>
                    </wp:inline>
                  </w:drawing>
                </mc:Choice>
                <mc:Fallback>
                  <w:pict>
                    <v:group id="Zone de dessin 8" o:spid="_x0000_s102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476;height:18884;visibility:visible;mso-wrap-style:square">
                        <v:fill o:detectmouseclick="t"/>
                        <v:path o:connecttype="none"/>
                      </v:shape>
                      <v:rect id="Rectangle 9" o:spid="_x0000_s1028" style="position:absolute;left:1403;top:4830;width:28491;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n0r4A&#10;AADbAAAADwAAAGRycy9kb3ducmV2LnhtbERPy4rCMBTdC/5DuAPuNJ2Co1TTMgqCKxkfH3Bprmmd&#10;5qY0sda/NwvB5eG818VgG9FT52vHCr5nCQji0umajYLLeTddgvABWWPjmBQ8yUORj0drzLR78JH6&#10;UzAihrDPUEEVQptJ6cuKLPqZa4kjd3WdxRBhZ6Tu8BHDbSPTJPmRFmuODRW2tK2o/D/drYIhvZ1b&#10;3Gg7D4d+c02N2V2ef0pNvobfFYhAQ/iI3+69VrCIY+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fZ9K+AAAA2wAAAA8AAAAAAAAAAAAAAAAAmAIAAGRycy9kb3ducmV2&#10;LnhtbFBLBQYAAAAABAAEAPUAAACDAwAAAAA=&#10;">
                        <v:stroke dashstyle="longDashDotDot"/>
                      </v:rect>
                      <w10:anchorlock/>
                    </v:group>
                  </w:pict>
                </mc:Fallback>
              </mc:AlternateContent>
            </w:r>
          </w:p>
        </w:tc>
        <w:tc>
          <w:tcPr>
            <w:tcW w:w="5173" w:type="dxa"/>
          </w:tcPr>
          <w:p w:rsidR="00D051A0" w:rsidRDefault="00B664BB" w:rsidP="00D051A0">
            <w:pPr>
              <w:rPr>
                <w:lang w:bidi="en-US"/>
              </w:rPr>
            </w:pPr>
            <w:r>
              <w:rPr>
                <w:noProof/>
                <w:lang w:eastAsia="fr-FR"/>
              </w:rPr>
              <mc:AlternateContent>
                <mc:Choice Requires="wps">
                  <w:drawing>
                    <wp:anchor distT="0" distB="0" distL="114300" distR="114300" simplePos="0" relativeHeight="251666432" behindDoc="0" locked="0" layoutInCell="1" allowOverlap="1" wp14:anchorId="3E0F0F89" wp14:editId="62D3D3EF">
                      <wp:simplePos x="0" y="0"/>
                      <wp:positionH relativeFrom="column">
                        <wp:posOffset>1151255</wp:posOffset>
                      </wp:positionH>
                      <wp:positionV relativeFrom="paragraph">
                        <wp:posOffset>1517015</wp:posOffset>
                      </wp:positionV>
                      <wp:extent cx="893445" cy="334010"/>
                      <wp:effectExtent l="0" t="0" r="0" b="0"/>
                      <wp:wrapNone/>
                      <wp:docPr id="92" name="Zone de texte 92"/>
                      <wp:cNvGraphicFramePr/>
                      <a:graphic xmlns:a="http://schemas.openxmlformats.org/drawingml/2006/main">
                        <a:graphicData uri="http://schemas.microsoft.com/office/word/2010/wordprocessingShape">
                          <wps:wsp>
                            <wps:cNvSpPr txBox="1"/>
                            <wps:spPr>
                              <a:xfrm>
                                <a:off x="0" y="0"/>
                                <a:ext cx="893445" cy="3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2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030" type="#_x0000_t202" style="position:absolute;left:0;text-align:left;margin-left:90.65pt;margin-top:119.45pt;width:70.35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" filled="f" stroked="f" strokeweight=".5pt">
                      <v:textbox>
                        <w:txbxContent>
                          <w:p w:rsidR="00B664BB" w:rsidRPr="00B664BB" w:rsidRDefault="00B664BB" w:rsidP="00B664BB">
                            <w:pPr>
                              <w:rPr>
                                <w:b/>
                                <w:color w:val="FF0000"/>
                              </w:rPr>
                            </w:pPr>
                            <w:r>
                              <w:rPr>
                                <w:b/>
                                <w:color w:val="FF0000"/>
                              </w:rPr>
                              <w:t xml:space="preserve">2 </w:t>
                            </w:r>
                            <w:r>
                              <w:rPr>
                                <w:b/>
                                <w:color w:val="FF0000"/>
                              </w:rPr>
                              <w:t>pts</w:t>
                            </w:r>
                          </w:p>
                        </w:txbxContent>
                      </v:textbox>
                    </v:shape>
                  </w:pict>
                </mc:Fallback>
              </mc:AlternateContent>
            </w:r>
            <w:r w:rsidR="00AF26B0">
              <w:rPr>
                <w:noProof/>
                <w:lang w:eastAsia="fr-FR"/>
              </w:rPr>
              <mc:AlternateContent>
                <mc:Choice Requires="wpc">
                  <w:drawing>
                    <wp:inline distT="0" distB="0" distL="0" distR="0" wp14:anchorId="1DA892FF" wp14:editId="671BFA1B">
                      <wp:extent cx="3147695" cy="1888490"/>
                      <wp:effectExtent l="0" t="0" r="0" b="0"/>
                      <wp:docPr id="77" name="Zone de dessin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Rectangle 10"/>
                              <wps:cNvSpPr>
                                <a:spLocks noChangeArrowheads="1"/>
                              </wps:cNvSpPr>
                              <wps:spPr bwMode="auto">
                                <a:xfrm>
                                  <a:off x="149078" y="476057"/>
                                  <a:ext cx="2849538" cy="936376"/>
                                </a:xfrm>
                                <a:prstGeom prst="rect">
                                  <a:avLst/>
                                </a:prstGeom>
                                <a:solidFill>
                                  <a:srgbClr val="FFFFFF"/>
                                </a:solidFill>
                                <a:ln w="9525" cap="flat">
                                  <a:solidFill>
                                    <a:srgbClr val="000000"/>
                                  </a:solidFill>
                                  <a:prstDash val="lgDashDotDot"/>
                                  <a:miter lim="800000"/>
                                  <a:headEnd/>
                                  <a:tailEnd/>
                                </a:ln>
                              </wps:spPr>
                              <wps:bodyPr rot="0" vert="horz" wrap="square" lIns="91440" tIns="45720" rIns="91440" bIns="45720" anchor="t" anchorCtr="0" upright="1">
                                <a:noAutofit/>
                              </wps:bodyPr>
                            </wps:wsp>
                          </wpc:wpc>
                        </a:graphicData>
                      </a:graphic>
                    </wp:inline>
                  </w:drawing>
                </mc:Choice>
                <mc:Fallback>
                  <w:pict>
                    <v:group id="Zone de dessin 6" o:spid="_x0000_s1026" editas="canvas" style="width:247.85pt;height:148.7pt;mso-position-horizontal-relative:char;mso-position-vertical-relative:line" coordsize="31476,18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">
                      <v:shape id="_x0000_s1027" type="#_x0000_t75" style="position:absolute;width:31476;height:18884;visibility:visible;mso-wrap-style:square">
                        <v:fill o:detectmouseclick="t"/>
                        <v:path o:connecttype="none"/>
                      </v:shape>
                      <v:rect id="Rectangle 10" o:spid="_x0000_s1028" style="position:absolute;left:1490;top:4760;width:28496;height:9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WO8IA&#10;AADbAAAADwAAAGRycy9kb3ducmV2LnhtbESP0WrCQBRE3wv9h+UKvtWNAVOJrqIFoU/SmnzAJXvd&#10;RLN3Q3Ybk793C4U+DjNzhtnuR9uKgXrfOFawXCQgiCunGzYKyuL0tgbhA7LG1jEpmMjDfvf6ssVc&#10;uwd/03AJRkQI+xwV1CF0uZS+qsmiX7iOOHpX11sMUfZG6h4fEW5bmSZJJi02HBdq7Oijpup++bEK&#10;xvRWdHjUdhXOw/GaGnMqpy+l5rPxsAERaAz/4b/2p1bwnsHvl/g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FY7wgAAANsAAAAPAAAAAAAAAAAAAAAAAJgCAABkcnMvZG93&#10;bnJldi54bWxQSwUGAAAAAAQABAD1AAAAhwMAAAAA&#10;">
                        <v:stroke dashstyle="longDashDotDot"/>
                      </v:rect>
                      <w10:anchorlock/>
                    </v:group>
                  </w:pict>
                </mc:Fallback>
              </mc:AlternateContent>
            </w:r>
          </w:p>
        </w:tc>
      </w:tr>
      <w:tr w:rsidR="00D051A0" w:rsidTr="00D051A0">
        <w:tc>
          <w:tcPr>
            <w:tcW w:w="5173" w:type="dxa"/>
          </w:tcPr>
          <w:p w:rsidR="00D051A0" w:rsidRDefault="00D051A0" w:rsidP="00D051A0">
            <w:pPr>
              <w:jc w:val="center"/>
              <w:rPr>
                <w:lang w:bidi="en-US"/>
              </w:rPr>
            </w:pPr>
            <w:r>
              <w:rPr>
                <w:lang w:bidi="en-US"/>
              </w:rPr>
              <w:t>Éprouvette plate</w:t>
            </w:r>
          </w:p>
        </w:tc>
        <w:tc>
          <w:tcPr>
            <w:tcW w:w="5173" w:type="dxa"/>
          </w:tcPr>
          <w:p w:rsidR="00D051A0" w:rsidRDefault="00D051A0" w:rsidP="00D051A0">
            <w:pPr>
              <w:jc w:val="center"/>
              <w:rPr>
                <w:lang w:bidi="en-US"/>
              </w:rPr>
            </w:pPr>
            <w:r>
              <w:rPr>
                <w:lang w:bidi="en-US"/>
              </w:rPr>
              <w:t>Éprouvette cylindrique</w:t>
            </w:r>
          </w:p>
        </w:tc>
      </w:tr>
    </w:tbl>
    <w:p w:rsidR="00D051A0" w:rsidRPr="00D051A0" w:rsidRDefault="00D051A0" w:rsidP="00D051A0">
      <w:pPr>
        <w:rPr>
          <w:lang w:bidi="en-US"/>
        </w:rPr>
      </w:pPr>
    </w:p>
    <w:p w:rsidR="00D739B9" w:rsidRPr="003C20F7" w:rsidRDefault="00D739B9" w:rsidP="003C20F7">
      <w:pPr>
        <w:rPr>
          <w:lang w:bidi="en-US"/>
        </w:rPr>
      </w:pPr>
    </w:p>
    <w:p w:rsidR="00395C82" w:rsidRDefault="00D739B9" w:rsidP="00FE106B">
      <w:pPr>
        <w:pStyle w:val="Titre2"/>
        <w:numPr>
          <w:ilvl w:val="0"/>
          <w:numId w:val="0"/>
        </w:numPr>
      </w:pPr>
      <w:r>
        <w:t>Analyse interne de la machine de traction</w:t>
      </w:r>
    </w:p>
    <w:p w:rsidR="00BC23B2" w:rsidRDefault="00E16BDD" w:rsidP="00BC23B2">
      <w:pPr>
        <w:pStyle w:val="Titre7"/>
      </w:pPr>
      <w:r>
        <w:t>Question 5</w:t>
      </w:r>
      <w:r w:rsidR="00BC23B2">
        <w:t xml:space="preserve"> – C</w:t>
      </w:r>
      <w:r w:rsidR="000876D4">
        <w:t>ompléter le diagramme des blocs et préciser les multiplicités des blocs.</w:t>
      </w:r>
    </w:p>
    <w:p w:rsidR="00395C82" w:rsidRPr="00395C82" w:rsidRDefault="00395C82" w:rsidP="00395C82">
      <w:pPr>
        <w:rPr>
          <w:lang w:bidi="en-US"/>
        </w:rPr>
      </w:pPr>
    </w:p>
    <w:p w:rsidR="00BC23B2" w:rsidRDefault="00BC23B2" w:rsidP="00395C82">
      <w:pPr>
        <w:pBdr>
          <w:top w:val="single" w:sz="4" w:space="1" w:color="auto"/>
          <w:left w:val="single" w:sz="4" w:space="4" w:color="auto"/>
          <w:bottom w:val="single" w:sz="4" w:space="1" w:color="auto"/>
          <w:right w:val="single" w:sz="4" w:space="4" w:color="auto"/>
        </w:pBdr>
        <w:rPr>
          <w:lang w:bidi="en-US"/>
        </w:rPr>
      </w:pPr>
    </w:p>
    <w:p w:rsidR="00395C82" w:rsidRDefault="00B664BB" w:rsidP="00395C82">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70528" behindDoc="0" locked="0" layoutInCell="1" allowOverlap="1" wp14:anchorId="07F4EC94" wp14:editId="5A24AC27">
                <wp:simplePos x="0" y="0"/>
                <wp:positionH relativeFrom="column">
                  <wp:posOffset>5160683</wp:posOffset>
                </wp:positionH>
                <wp:positionV relativeFrom="paragraph">
                  <wp:posOffset>167242</wp:posOffset>
                </wp:positionV>
                <wp:extent cx="893445" cy="668655"/>
                <wp:effectExtent l="0" t="0" r="0" b="0"/>
                <wp:wrapNone/>
                <wp:docPr id="95" name="Zone de texte 95"/>
                <wp:cNvGraphicFramePr/>
                <a:graphic xmlns:a="http://schemas.openxmlformats.org/drawingml/2006/main">
                  <a:graphicData uri="http://schemas.microsoft.com/office/word/2010/wordprocessingShape">
                    <wps:wsp>
                      <wps:cNvSpPr txBox="1"/>
                      <wps:spPr>
                        <a:xfrm>
                          <a:off x="0" y="0"/>
                          <a:ext cx="893445"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Pr="00B664BB" w:rsidRDefault="00B664BB" w:rsidP="00B664BB">
                            <w:pPr>
                              <w:rPr>
                                <w:b/>
                                <w:color w:val="FF0000"/>
                              </w:rPr>
                            </w:pPr>
                            <w:r>
                              <w:rPr>
                                <w:b/>
                                <w:color w:val="FF0000"/>
                              </w:rPr>
                              <w:t xml:space="preserve">1,5 </w:t>
                            </w:r>
                            <w:proofErr w:type="gramStart"/>
                            <w:r>
                              <w:rPr>
                                <w:b/>
                                <w:color w:val="FF0000"/>
                              </w:rPr>
                              <w:t>pts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5" o:spid="_x0000_s1031" type="#_x0000_t202" style="position:absolute;left:0;text-align:left;margin-left:406.35pt;margin-top:13.15pt;width:70.35pt;height:5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" filled="f" stroked="f" strokeweight=".5pt">
                <v:textbox>
                  <w:txbxContent>
                    <w:p w:rsidR="00B664BB" w:rsidRPr="00B664BB" w:rsidRDefault="00B664BB" w:rsidP="00B664BB">
                      <w:pPr>
                        <w:rPr>
                          <w:b/>
                          <w:color w:val="FF0000"/>
                        </w:rPr>
                      </w:pPr>
                      <w:r>
                        <w:rPr>
                          <w:b/>
                          <w:color w:val="FF0000"/>
                        </w:rPr>
                        <w:t>1</w:t>
                      </w:r>
                      <w:r>
                        <w:rPr>
                          <w:b/>
                          <w:color w:val="FF0000"/>
                        </w:rPr>
                        <w:t xml:space="preserve">,5 </w:t>
                      </w:r>
                      <w:proofErr w:type="gramStart"/>
                      <w:r>
                        <w:rPr>
                          <w:b/>
                          <w:color w:val="FF0000"/>
                        </w:rPr>
                        <w:t>pts</w:t>
                      </w:r>
                      <w:proofErr w:type="gramEnd"/>
                    </w:p>
                  </w:txbxContent>
                </v:textbox>
              </v:shape>
            </w:pict>
          </mc:Fallback>
        </mc:AlternateContent>
      </w:r>
      <w:r w:rsidR="00FE106B">
        <w:rPr>
          <w:noProof/>
          <w:lang w:eastAsia="fr-FR"/>
        </w:rPr>
        <w:drawing>
          <wp:inline distT="0" distB="0" distL="0" distR="0" wp14:anchorId="19D20F95" wp14:editId="2AAC86AB">
            <wp:extent cx="6478905" cy="3822700"/>
            <wp:effectExtent l="0" t="0" r="0" b="6350"/>
            <wp:docPr id="84" name="Image 84" descr="C:\Enseignements\GitHub\DM_DS\2014_2015\DS_01_SysML_Dessin\SysML\SysML_Block_Definition_Diagram__Machine_de_traction__Diagramme_de_bl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seignements\GitHub\DM_DS\2014_2015\DS_01_SysML_Dessin\SysML\SysML_Block_Definition_Diagram__Machine_de_traction__Diagramme_de_blo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8905" cy="3822700"/>
                    </a:xfrm>
                    <a:prstGeom prst="rect">
                      <a:avLst/>
                    </a:prstGeom>
                    <a:noFill/>
                    <a:ln>
                      <a:noFill/>
                    </a:ln>
                  </pic:spPr>
                </pic:pic>
              </a:graphicData>
            </a:graphic>
          </wp:inline>
        </w:drawing>
      </w:r>
    </w:p>
    <w:p w:rsidR="00395C82" w:rsidRDefault="00395C82" w:rsidP="00395C82">
      <w:pPr>
        <w:pBdr>
          <w:top w:val="single" w:sz="4" w:space="1" w:color="auto"/>
          <w:left w:val="single" w:sz="4" w:space="4" w:color="auto"/>
          <w:bottom w:val="single" w:sz="4" w:space="1" w:color="auto"/>
          <w:right w:val="single" w:sz="4" w:space="4" w:color="auto"/>
        </w:pBdr>
        <w:rPr>
          <w:lang w:bidi="en-US"/>
        </w:rPr>
      </w:pPr>
    </w:p>
    <w:p w:rsidR="00BC23B2" w:rsidRDefault="00BC23B2" w:rsidP="00BC23B2">
      <w:pPr>
        <w:rPr>
          <w:lang w:bidi="en-US"/>
        </w:rPr>
      </w:pPr>
    </w:p>
    <w:p w:rsidR="00BC23B2" w:rsidRDefault="00E16BDD" w:rsidP="00BC23B2">
      <w:pPr>
        <w:pStyle w:val="Titre7"/>
      </w:pPr>
      <w:r>
        <w:lastRenderedPageBreak/>
        <w:t xml:space="preserve">Question 6 </w:t>
      </w:r>
      <w:r w:rsidR="00BC23B2">
        <w:t xml:space="preserve">– Compléter le diagramme de bloc interne. </w:t>
      </w:r>
      <w:r w:rsidR="004B4AB5">
        <w:t>Surligner</w:t>
      </w:r>
      <w:r w:rsidR="005A0010">
        <w:t xml:space="preserve"> en rouge, les liens « haute puissance »</w:t>
      </w:r>
      <w:r w:rsidR="005864F3">
        <w:t xml:space="preserve"> et en vert les liens « faible puissance ».</w:t>
      </w:r>
      <w:r>
        <w:t xml:space="preserve"> Vous préciserez la nature du flux dans chacun des liens. </w:t>
      </w:r>
    </w:p>
    <w:p w:rsidR="00BC23B2" w:rsidRDefault="00BC23B2" w:rsidP="00BC23B2">
      <w:pPr>
        <w:rPr>
          <w:lang w:bidi="en-US"/>
        </w:rPr>
      </w:pPr>
    </w:p>
    <w:p w:rsidR="00597255" w:rsidRDefault="00B664BB" w:rsidP="00E16BDD">
      <w:pPr>
        <w:pBdr>
          <w:top w:val="single" w:sz="4" w:space="1" w:color="auto"/>
          <w:left w:val="single" w:sz="4" w:space="4" w:color="auto"/>
          <w:bottom w:val="single" w:sz="4" w:space="1" w:color="auto"/>
          <w:right w:val="single" w:sz="4" w:space="4" w:color="auto"/>
        </w:pBdr>
        <w:rPr>
          <w:lang w:bidi="en-US"/>
        </w:rPr>
      </w:pPr>
      <w:r>
        <w:rPr>
          <w:noProof/>
          <w:lang w:eastAsia="fr-FR"/>
        </w:rPr>
        <mc:AlternateContent>
          <mc:Choice Requires="wps">
            <w:drawing>
              <wp:anchor distT="0" distB="0" distL="114300" distR="114300" simplePos="0" relativeHeight="251672576" behindDoc="0" locked="0" layoutInCell="1" allowOverlap="1" wp14:anchorId="673AB1A0" wp14:editId="51BD3079">
                <wp:simplePos x="0" y="0"/>
                <wp:positionH relativeFrom="column">
                  <wp:posOffset>4761770</wp:posOffset>
                </wp:positionH>
                <wp:positionV relativeFrom="paragraph">
                  <wp:posOffset>1497652</wp:posOffset>
                </wp:positionV>
                <wp:extent cx="1460311" cy="866633"/>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1460311" cy="8666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(Nom)</w:t>
                            </w:r>
                          </w:p>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6" o:spid="_x0000_s1032" type="#_x0000_t202" style="position:absolute;left:0;text-align:left;margin-left:374.95pt;margin-top:117.95pt;width:11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" filled="f" stroked="f" strokeweight=".5pt">
                <v:textbox>
                  <w:txbxContent>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(Nom)</w:t>
                      </w:r>
                    </w:p>
                    <w:p w:rsidR="00B664BB" w:rsidRDefault="00B664BB" w:rsidP="00B664BB">
                      <w:pPr>
                        <w:rPr>
                          <w:b/>
                          <w:color w:val="FF0000"/>
                        </w:rPr>
                      </w:pPr>
                      <w:r>
                        <w:rPr>
                          <w:b/>
                          <w:color w:val="FF0000"/>
                        </w:rPr>
                        <w:t xml:space="preserve">1,5 </w:t>
                      </w:r>
                      <w:proofErr w:type="gramStart"/>
                      <w:r>
                        <w:rPr>
                          <w:b/>
                          <w:color w:val="FF0000"/>
                        </w:rPr>
                        <w:t>pts</w:t>
                      </w:r>
                      <w:proofErr w:type="gramEnd"/>
                      <w:r>
                        <w:rPr>
                          <w:b/>
                          <w:color w:val="FF0000"/>
                        </w:rPr>
                        <w:t xml:space="preserve"> (liens)</w:t>
                      </w:r>
                    </w:p>
                    <w:p w:rsidR="00B664BB" w:rsidRDefault="00B664BB" w:rsidP="00B664BB">
                      <w:pPr>
                        <w:rPr>
                          <w:b/>
                          <w:color w:val="FF0000"/>
                        </w:rPr>
                      </w:pPr>
                      <w:r>
                        <w:rPr>
                          <w:b/>
                          <w:color w:val="FF0000"/>
                        </w:rPr>
                        <w:t>1 pt vert</w:t>
                      </w:r>
                    </w:p>
                    <w:p w:rsidR="00B664BB" w:rsidRPr="00B664BB" w:rsidRDefault="00B664BB" w:rsidP="00B664BB">
                      <w:pPr>
                        <w:rPr>
                          <w:b/>
                          <w:color w:val="FF0000"/>
                        </w:rPr>
                      </w:pPr>
                      <w:r>
                        <w:rPr>
                          <w:b/>
                          <w:color w:val="FF0000"/>
                        </w:rPr>
                        <w:t>1 pt rouge</w:t>
                      </w:r>
                    </w:p>
                  </w:txbxContent>
                </v:textbox>
              </v:shape>
            </w:pict>
          </mc:Fallback>
        </mc:AlternateContent>
      </w:r>
      <w:r w:rsidR="00E16BDD">
        <w:rPr>
          <w:noProof/>
          <w:lang w:eastAsia="fr-FR"/>
        </w:rPr>
        <w:drawing>
          <wp:inline distT="0" distB="0" distL="0" distR="0" wp14:anchorId="61F97AA1" wp14:editId="3AE2692D">
            <wp:extent cx="5910262" cy="4658309"/>
            <wp:effectExtent l="0" t="0" r="0" b="9525"/>
            <wp:docPr id="12" name="Image 12" descr="C:\Enseignements\GitHub\DM_DS\2014_2015\DS_01_SysML_Dessin\SysML\ibd_su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nseignements\GitHub\DM_DS\2014_2015\DS_01_SysML_Dessin\SysML\ibd_suj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305" cy="4659131"/>
                    </a:xfrm>
                    <a:prstGeom prst="rect">
                      <a:avLst/>
                    </a:prstGeom>
                    <a:noFill/>
                    <a:ln>
                      <a:noFill/>
                    </a:ln>
                  </pic:spPr>
                </pic:pic>
              </a:graphicData>
            </a:graphic>
          </wp:inline>
        </w:drawing>
      </w:r>
    </w:p>
    <w:p w:rsidR="00E16BDD" w:rsidRDefault="00E16BDD" w:rsidP="00BC23B2">
      <w:pPr>
        <w:rPr>
          <w:lang w:bidi="en-US"/>
        </w:rPr>
      </w:pPr>
    </w:p>
    <w:p w:rsidR="00E16BDD" w:rsidRDefault="00E16BDD" w:rsidP="00BC23B2">
      <w:pPr>
        <w:rPr>
          <w:lang w:bidi="en-US"/>
        </w:rPr>
      </w:pPr>
    </w:p>
    <w:p w:rsidR="00D85D5C" w:rsidRPr="00D85D5C" w:rsidRDefault="00BC23B2" w:rsidP="00D85D5C">
      <w:pPr>
        <w:pStyle w:val="Titre7"/>
      </w:pPr>
      <w:r>
        <w:t xml:space="preserve">Question </w:t>
      </w:r>
      <w:r w:rsidR="00E16BDD">
        <w:t>7</w:t>
      </w:r>
      <w:r>
        <w:t xml:space="preserve"> – Compléter la chaîne topo fonctionnelle.  </w:t>
      </w:r>
      <w:r w:rsidR="00D85D5C">
        <w:t xml:space="preserve">Pour cela vous complèterez les macros fonctions non remplies et vous préciserez les composants remplissant chacune des fonctions. Enfin, vous préciserez la nature de l’énergie transitant dans chacun des liens de la chaîne d’énergie. </w:t>
      </w:r>
    </w:p>
    <w:p w:rsidR="00BC23B2" w:rsidRDefault="00BC23B2" w:rsidP="00BC23B2">
      <w:pPr>
        <w:rPr>
          <w:lang w:bidi="en-US"/>
        </w:rPr>
      </w:pPr>
    </w:p>
    <w:p w:rsidR="00BC23B2" w:rsidRDefault="006D4F61" w:rsidP="00E16BDD">
      <w:pPr>
        <w:pBdr>
          <w:top w:val="single" w:sz="4" w:space="1" w:color="auto"/>
          <w:left w:val="single" w:sz="4" w:space="4" w:color="auto"/>
          <w:bottom w:val="single" w:sz="4" w:space="1" w:color="auto"/>
          <w:right w:val="single" w:sz="4" w:space="4" w:color="auto"/>
        </w:pBdr>
        <w:jc w:val="center"/>
        <w:rPr>
          <w:lang w:bidi="en-US"/>
        </w:rPr>
      </w:pPr>
      <w:r>
        <w:rPr>
          <w:noProof/>
          <w:lang w:eastAsia="fr-FR"/>
        </w:rPr>
        <mc:AlternateContent>
          <mc:Choice Requires="wps">
            <w:drawing>
              <wp:anchor distT="0" distB="0" distL="114300" distR="114300" simplePos="0" relativeHeight="251674624" behindDoc="0" locked="0" layoutInCell="1" allowOverlap="1" wp14:anchorId="6346B64B" wp14:editId="2ACC474B">
                <wp:simplePos x="0" y="0"/>
                <wp:positionH relativeFrom="column">
                  <wp:posOffset>4345011</wp:posOffset>
                </wp:positionH>
                <wp:positionV relativeFrom="paragraph">
                  <wp:posOffset>2320081</wp:posOffset>
                </wp:positionV>
                <wp:extent cx="2279176" cy="361666"/>
                <wp:effectExtent l="0" t="0" r="0" b="635"/>
                <wp:wrapNone/>
                <wp:docPr id="97" name="Zone de texte 97"/>
                <wp:cNvGraphicFramePr/>
                <a:graphic xmlns:a="http://schemas.openxmlformats.org/drawingml/2006/main">
                  <a:graphicData uri="http://schemas.microsoft.com/office/word/2010/wordprocessingShape">
                    <wps:wsp>
                      <wps:cNvSpPr txBox="1"/>
                      <wps:spPr>
                        <a:xfrm>
                          <a:off x="0" y="0"/>
                          <a:ext cx="2279176" cy="36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Pr="006D4F61" w:rsidRDefault="006D4F61" w:rsidP="006D4F61">
                            <w:pPr>
                              <w:rPr>
                                <w:b/>
                                <w:color w:val="FF0000"/>
                              </w:rPr>
                            </w:pPr>
                            <w:r>
                              <w:rPr>
                                <w:b/>
                                <w:color w:val="FF0000"/>
                              </w:rPr>
                              <w:t>5 pts, - 0,5 par erreur/absence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7" o:spid="_x0000_s1033" type="#_x0000_t202" style="position:absolute;left:0;text-align:left;margin-left:342.15pt;margin-top:182.7pt;width:179.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" filled="f" stroked="f" strokeweight=".5pt">
                <v:textbox>
                  <w:txbxContent>
                    <w:p w:rsidR="006D4F61" w:rsidRPr="006D4F61" w:rsidRDefault="006D4F61" w:rsidP="006D4F61">
                      <w:pPr>
                        <w:rPr>
                          <w:b/>
                          <w:color w:val="FF0000"/>
                        </w:rPr>
                      </w:pPr>
                      <w:r>
                        <w:rPr>
                          <w:b/>
                          <w:color w:val="FF0000"/>
                        </w:rPr>
                        <w:t>5 pts, - 0,5 par erreur/absence</w:t>
                      </w:r>
                    </w:p>
                  </w:txbxContent>
                </v:textbox>
              </v:shape>
            </w:pict>
          </mc:Fallback>
        </mc:AlternateContent>
      </w:r>
      <w:r w:rsidR="00E16BDD">
        <w:rPr>
          <w:noProof/>
          <w:lang w:eastAsia="fr-FR"/>
        </w:rPr>
        <w:drawing>
          <wp:inline distT="0" distB="0" distL="0" distR="0" wp14:anchorId="45C25D71">
            <wp:extent cx="6475228" cy="257123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6521" cy="2571752"/>
                    </a:xfrm>
                    <a:prstGeom prst="rect">
                      <a:avLst/>
                    </a:prstGeom>
                    <a:noFill/>
                  </pic:spPr>
                </pic:pic>
              </a:graphicData>
            </a:graphic>
          </wp:inline>
        </w:drawing>
      </w:r>
    </w:p>
    <w:p w:rsidR="00E16BDD" w:rsidRDefault="00E16BDD" w:rsidP="00FE106B">
      <w:pPr>
        <w:pStyle w:val="Titre2"/>
        <w:numPr>
          <w:ilvl w:val="0"/>
          <w:numId w:val="0"/>
        </w:numPr>
        <w:pBdr>
          <w:bottom w:val="none" w:sz="0" w:space="0" w:color="auto"/>
        </w:pBdr>
      </w:pPr>
    </w:p>
    <w:p w:rsidR="00BB52BC" w:rsidRDefault="00BB52BC" w:rsidP="00BB52BC">
      <w:pPr>
        <w:pStyle w:val="Titre2"/>
        <w:numPr>
          <w:ilvl w:val="0"/>
          <w:numId w:val="0"/>
        </w:numPr>
      </w:pPr>
      <w:r>
        <w:lastRenderedPageBreak/>
        <w:t xml:space="preserve">Dessin de définition </w:t>
      </w:r>
    </w:p>
    <w:p w:rsidR="0052096D" w:rsidRPr="00D85D5C" w:rsidRDefault="0052096D" w:rsidP="0052096D">
      <w:pPr>
        <w:pStyle w:val="Titre7"/>
      </w:pPr>
      <w:r>
        <w:t>Question 7 – Compléter les vues de l’axe de liaison avec le bâti. Les arêtes cachées ne seront pas représentées.</w:t>
      </w:r>
    </w:p>
    <w:p w:rsidR="0052096D" w:rsidRDefault="0052096D" w:rsidP="002E381E"/>
    <w:p w:rsidR="003025B8" w:rsidRDefault="003025B8" w:rsidP="003025B8">
      <w:pPr>
        <w:pBdr>
          <w:top w:val="single" w:sz="4" w:space="1" w:color="auto"/>
          <w:left w:val="single" w:sz="4" w:space="4" w:color="auto"/>
          <w:bottom w:val="single" w:sz="4" w:space="1" w:color="auto"/>
          <w:right w:val="single" w:sz="4" w:space="4" w:color="auto"/>
        </w:pBdr>
        <w:jc w:val="center"/>
      </w:pPr>
    </w:p>
    <w:p w:rsidR="003025B8" w:rsidRDefault="00FE106B" w:rsidP="00FE106B">
      <w:pPr>
        <w:pBdr>
          <w:top w:val="single" w:sz="4" w:space="1" w:color="auto"/>
          <w:left w:val="single" w:sz="4" w:space="4" w:color="auto"/>
          <w:bottom w:val="single" w:sz="4" w:space="1" w:color="auto"/>
          <w:right w:val="single" w:sz="4" w:space="4" w:color="auto"/>
        </w:pBd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1042755</wp:posOffset>
                </wp:positionH>
                <wp:positionV relativeFrom="paragraph">
                  <wp:posOffset>2016162</wp:posOffset>
                </wp:positionV>
                <wp:extent cx="2052537" cy="750627"/>
                <wp:effectExtent l="0" t="0" r="5080" b="0"/>
                <wp:wrapNone/>
                <wp:docPr id="86" name="Zone de texte 86"/>
                <wp:cNvGraphicFramePr/>
                <a:graphic xmlns:a="http://schemas.openxmlformats.org/drawingml/2006/main">
                  <a:graphicData uri="http://schemas.microsoft.com/office/word/2010/wordprocessingShape">
                    <wps:wsp>
                      <wps:cNvSpPr txBox="1"/>
                      <wps:spPr>
                        <a:xfrm>
                          <a:off x="0" y="0"/>
                          <a:ext cx="2052537" cy="750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34" type="#_x0000_t202" style="position:absolute;left:0;text-align:left;margin-left:82.1pt;margin-top:158.75pt;width:161.6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" fillcolor="white [3201]" stroked="f" strokeweight=".5pt">
                <v:textbox>
                  <w:txbxContent>
                    <w:p w:rsidR="006D4F61" w:rsidRDefault="00FE106B">
                      <w:pPr>
                        <w:rPr>
                          <w:b/>
                          <w:color w:val="FF0000"/>
                        </w:rPr>
                      </w:pPr>
                      <w:r w:rsidRPr="00FE106B">
                        <w:rPr>
                          <w:b/>
                          <w:color w:val="FF0000"/>
                        </w:rPr>
                        <w:t>Ajouter les traits d’axes</w:t>
                      </w:r>
                    </w:p>
                    <w:p w:rsidR="006D4F61" w:rsidRDefault="006D4F61">
                      <w:pPr>
                        <w:rPr>
                          <w:b/>
                          <w:color w:val="FF0000"/>
                        </w:rPr>
                      </w:pPr>
                    </w:p>
                    <w:p w:rsidR="006D4F61" w:rsidRPr="00FE106B" w:rsidRDefault="006D4F61">
                      <w:pPr>
                        <w:rPr>
                          <w:b/>
                          <w:color w:val="FF0000"/>
                        </w:rPr>
                      </w:pPr>
                      <w:r>
                        <w:rPr>
                          <w:b/>
                          <w:color w:val="FF0000"/>
                        </w:rPr>
                        <w:t>5 pts</w:t>
                      </w:r>
                    </w:p>
                  </w:txbxContent>
                </v:textbox>
              </v:shape>
            </w:pict>
          </mc:Fallback>
        </mc:AlternateContent>
      </w:r>
      <w:r>
        <w:rPr>
          <w:noProof/>
          <w:lang w:eastAsia="fr-FR"/>
        </w:rPr>
        <w:drawing>
          <wp:inline distT="0" distB="0" distL="0" distR="0" wp14:anchorId="3958A96D" wp14:editId="196897A9">
            <wp:extent cx="6480810" cy="4297293"/>
            <wp:effectExtent l="0" t="0" r="0" b="8255"/>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810" cy="4297293"/>
                    </a:xfrm>
                    <a:prstGeom prst="rect">
                      <a:avLst/>
                    </a:prstGeom>
                    <a:noFill/>
                    <a:ln>
                      <a:noFill/>
                    </a:ln>
                  </pic:spPr>
                </pic:pic>
              </a:graphicData>
            </a:graphic>
          </wp:inline>
        </w:drawing>
      </w:r>
    </w:p>
    <w:p w:rsidR="003025B8" w:rsidRDefault="003025B8" w:rsidP="003025B8">
      <w:pPr>
        <w:pBdr>
          <w:top w:val="single" w:sz="4" w:space="1" w:color="auto"/>
          <w:left w:val="single" w:sz="4" w:space="4" w:color="auto"/>
          <w:bottom w:val="single" w:sz="4" w:space="1" w:color="auto"/>
          <w:right w:val="single" w:sz="4" w:space="4" w:color="auto"/>
        </w:pBdr>
        <w:jc w:val="center"/>
      </w:pPr>
    </w:p>
    <w:p w:rsidR="0052096D" w:rsidRDefault="0052096D" w:rsidP="00FB5C23"/>
    <w:p w:rsidR="00FE106B" w:rsidRDefault="00FE106B"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6D4F61" w:rsidRDefault="006D4F61" w:rsidP="00FB5C23"/>
    <w:p w:rsidR="00FE106B" w:rsidRDefault="00FE106B" w:rsidP="00FB5C23"/>
    <w:p w:rsidR="006D4F61" w:rsidRDefault="006D4F61" w:rsidP="00FB5C23"/>
    <w:p w:rsidR="006D4F61" w:rsidRDefault="006D4F61" w:rsidP="00FB5C23"/>
    <w:p w:rsidR="006D4F61" w:rsidRDefault="006D4F61" w:rsidP="00FB5C23"/>
    <w:p w:rsidR="006D4F61" w:rsidRDefault="006D4F61" w:rsidP="00FB5C23"/>
    <w:p w:rsidR="00FB5C23" w:rsidRDefault="00FB5C23" w:rsidP="00FB5C23">
      <w:pPr>
        <w:pStyle w:val="Titre7"/>
      </w:pPr>
      <w:r>
        <w:lastRenderedPageBreak/>
        <w:t>Question 8 – La pièce suivante permet d’assurer la liaison entre l’éprouvette et l’axe précédent lors de l’essai de cisaillement. Compléter chacune des vues. On tracera les arêtes cachées.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tblGrid>
      <w:tr w:rsidR="0099732C" w:rsidTr="0099732C">
        <w:tc>
          <w:tcPr>
            <w:tcW w:w="5173" w:type="dxa"/>
            <w:vAlign w:val="center"/>
          </w:tcPr>
          <w:p w:rsidR="00FE106B" w:rsidRDefault="00FE106B" w:rsidP="00FE106B">
            <w:pPr>
              <w:rPr>
                <w:lang w:bidi="en-US"/>
              </w:rPr>
            </w:pPr>
          </w:p>
        </w:tc>
        <w:tc>
          <w:tcPr>
            <w:tcW w:w="5173" w:type="dxa"/>
            <w:vAlign w:val="center"/>
          </w:tcPr>
          <w:p w:rsidR="0099732C" w:rsidRDefault="0099732C" w:rsidP="0099732C">
            <w:pPr>
              <w:jc w:val="center"/>
              <w:rPr>
                <w:lang w:bidi="en-US"/>
              </w:rPr>
            </w:pPr>
          </w:p>
        </w:tc>
      </w:tr>
    </w:tbl>
    <w:p w:rsidR="0099732C" w:rsidRDefault="0099732C" w:rsidP="0099732C">
      <w:pPr>
        <w:pBdr>
          <w:top w:val="single" w:sz="4" w:space="1" w:color="auto"/>
          <w:left w:val="single" w:sz="4" w:space="4" w:color="auto"/>
          <w:bottom w:val="single" w:sz="4" w:space="1" w:color="auto"/>
          <w:right w:val="single" w:sz="4" w:space="4" w:color="auto"/>
        </w:pBdr>
      </w:pPr>
    </w:p>
    <w:p w:rsidR="0099732C" w:rsidRDefault="006D4F61" w:rsidP="0099732C">
      <w:pPr>
        <w:pBdr>
          <w:top w:val="single" w:sz="4" w:space="1" w:color="auto"/>
          <w:left w:val="single" w:sz="4" w:space="4" w:color="auto"/>
          <w:bottom w:val="single" w:sz="4" w:space="1" w:color="auto"/>
          <w:right w:val="single" w:sz="4" w:space="4" w:color="auto"/>
        </w:pBdr>
        <w:jc w:val="center"/>
      </w:pPr>
      <w:r>
        <w:rPr>
          <w:noProof/>
          <w:lang w:eastAsia="fr-FR"/>
        </w:rPr>
        <mc:AlternateContent>
          <mc:Choice Requires="wps">
            <w:drawing>
              <wp:anchor distT="0" distB="0" distL="114300" distR="114300" simplePos="0" relativeHeight="251676672" behindDoc="0" locked="0" layoutInCell="1" allowOverlap="1" wp14:anchorId="60ED83E2" wp14:editId="12E965DF">
                <wp:simplePos x="0" y="0"/>
                <wp:positionH relativeFrom="column">
                  <wp:posOffset>4090035</wp:posOffset>
                </wp:positionH>
                <wp:positionV relativeFrom="paragraph">
                  <wp:posOffset>398145</wp:posOffset>
                </wp:positionV>
                <wp:extent cx="2052320" cy="750570"/>
                <wp:effectExtent l="0" t="0" r="5080" b="0"/>
                <wp:wrapNone/>
                <wp:docPr id="98" name="Zone de texte 98"/>
                <wp:cNvGraphicFramePr/>
                <a:graphic xmlns:a="http://schemas.openxmlformats.org/drawingml/2006/main">
                  <a:graphicData uri="http://schemas.microsoft.com/office/word/2010/wordprocessingShape">
                    <wps:wsp>
                      <wps:cNvSpPr txBox="1"/>
                      <wps:spPr>
                        <a:xfrm>
                          <a:off x="0" y="0"/>
                          <a:ext cx="2052320" cy="750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4F61" w:rsidRPr="00FE106B" w:rsidRDefault="006D4F61" w:rsidP="006D4F61">
                            <w:pPr>
                              <w:rPr>
                                <w:b/>
                                <w:color w:val="FF0000"/>
                              </w:rPr>
                            </w:pPr>
                            <w:r>
                              <w:rPr>
                                <w:b/>
                                <w:color w:val="FF0000"/>
                              </w:rPr>
                              <w:t>5 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8" o:spid="_x0000_s1035" type="#_x0000_t202" style="position:absolute;left:0;text-align:left;margin-left:322.05pt;margin-top:31.35pt;width:161.6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" fillcolor="white [3201]" stroked="f" strokeweight=".5pt">
                <v:textbox>
                  <w:txbxContent>
                    <w:p w:rsidR="006D4F61" w:rsidRPr="00FE106B" w:rsidRDefault="006D4F61" w:rsidP="006D4F61">
                      <w:pPr>
                        <w:rPr>
                          <w:b/>
                          <w:color w:val="FF0000"/>
                        </w:rPr>
                      </w:pPr>
                      <w:bookmarkStart w:id="1" w:name="_GoBack"/>
                      <w:bookmarkEnd w:id="1"/>
                      <w:r>
                        <w:rPr>
                          <w:b/>
                          <w:color w:val="FF0000"/>
                        </w:rPr>
                        <w:t>5 pts</w:t>
                      </w:r>
                    </w:p>
                  </w:txbxContent>
                </v:textbox>
              </v:shape>
            </w:pict>
          </mc:Fallback>
        </mc:AlternateContent>
      </w:r>
      <w:r w:rsidR="00FE106B">
        <w:rPr>
          <w:noProof/>
          <w:lang w:eastAsia="fr-FR"/>
        </w:rPr>
        <w:drawing>
          <wp:inline distT="0" distB="0" distL="0" distR="0">
            <wp:extent cx="5797107" cy="7459579"/>
            <wp:effectExtent l="0" t="0" r="0" b="825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6506" cy="7471673"/>
                    </a:xfrm>
                    <a:prstGeom prst="rect">
                      <a:avLst/>
                    </a:prstGeom>
                    <a:noFill/>
                    <a:ln>
                      <a:noFill/>
                    </a:ln>
                  </pic:spPr>
                </pic:pic>
              </a:graphicData>
            </a:graphic>
          </wp:inline>
        </w:drawing>
      </w:r>
    </w:p>
    <w:p w:rsidR="0099732C" w:rsidRDefault="0099732C" w:rsidP="0099732C">
      <w:pPr>
        <w:pBdr>
          <w:top w:val="single" w:sz="4" w:space="1" w:color="auto"/>
          <w:left w:val="single" w:sz="4" w:space="4" w:color="auto"/>
          <w:bottom w:val="single" w:sz="4" w:space="1" w:color="auto"/>
          <w:right w:val="single" w:sz="4" w:space="4" w:color="auto"/>
        </w:pBdr>
      </w:pPr>
    </w:p>
    <w:sectPr w:rsidR="0099732C" w:rsidSect="000C13B3">
      <w:headerReference w:type="default" r:id="rId18"/>
      <w:footerReference w:type="default" r:id="rId19"/>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01" w:rsidRPr="00DC02BB" w:rsidRDefault="009B3401">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9B3401" w:rsidRPr="00DC02BB" w:rsidRDefault="009B3401">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6B" w:rsidRPr="00DC02BB" w:rsidRDefault="00322626" w:rsidP="008A1289">
    <w:pPr>
      <w:pStyle w:val="Pieddepage"/>
      <w:pBdr>
        <w:top w:val="single" w:sz="4" w:space="1" w:color="auto"/>
      </w:pBdr>
      <w:rPr>
        <w:rFonts w:eastAsiaTheme="minorHAnsi" w:cs="Calibri"/>
        <w:sz w:val="16"/>
        <w:szCs w:val="16"/>
      </w:rPr>
    </w:pPr>
    <w:r w:rsidRPr="00D24420">
      <w:rPr>
        <w:sz w:val="16"/>
        <w:szCs w:val="16"/>
      </w:rPr>
      <w:fldChar w:fldCharType="begin"/>
    </w:r>
    <w:r w:rsidRPr="00D24420">
      <w:rPr>
        <w:sz w:val="16"/>
        <w:szCs w:val="16"/>
      </w:rPr>
      <w:instrText xml:space="preserve"> FILENAME  \* MERGEFORMAT </w:instrText>
    </w:r>
    <w:r w:rsidRPr="00D24420">
      <w:rPr>
        <w:sz w:val="16"/>
        <w:szCs w:val="16"/>
      </w:rPr>
      <w:fldChar w:fldCharType="separate"/>
    </w:r>
    <w:r w:rsidR="000E2690" w:rsidRPr="000E2690">
      <w:rPr>
        <w:rFonts w:eastAsiaTheme="minorHAnsi" w:cs="Calibri"/>
        <w:noProof/>
        <w:sz w:val="16"/>
        <w:szCs w:val="16"/>
      </w:rPr>
      <w:t>DS_01</w:t>
    </w:r>
    <w:r w:rsidR="000E2690">
      <w:rPr>
        <w:noProof/>
        <w:sz w:val="16"/>
        <w:szCs w:val="16"/>
      </w:rPr>
      <w:t>.docx</w:t>
    </w:r>
    <w:r w:rsidRPr="00D24420">
      <w:rPr>
        <w:rFonts w:eastAsiaTheme="minorHAnsi" w:cs="Calibri"/>
        <w:noProof/>
        <w:sz w:val="16"/>
        <w:szCs w:val="16"/>
      </w:rPr>
      <w:fldChar w:fldCharType="end"/>
    </w:r>
    <w:r w:rsidR="00DE736B" w:rsidRPr="00DC02BB">
      <w:rPr>
        <w:rFonts w:eastAsiaTheme="minorHAnsi" w:cs="Calibri"/>
        <w:sz w:val="16"/>
        <w:szCs w:val="16"/>
      </w:rPr>
      <w:tab/>
    </w:r>
    <w:r w:rsidR="00DE736B" w:rsidRPr="00DC02BB">
      <w:rPr>
        <w:rFonts w:eastAsiaTheme="minorHAnsi" w:cs="Calibri"/>
        <w:sz w:val="16"/>
        <w:szCs w:val="16"/>
      </w:rPr>
      <w:tab/>
      <w:t xml:space="preserve">   </w:t>
    </w:r>
    <w:r w:rsidR="00DE736B" w:rsidRPr="00DC02BB">
      <w:rPr>
        <w:rFonts w:eastAsiaTheme="minorHAnsi" w:cs="Calibri"/>
        <w:sz w:val="16"/>
        <w:szCs w:val="16"/>
      </w:rPr>
      <w:tab/>
    </w:r>
    <w:r w:rsidR="00E96875"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00E96875" w:rsidRPr="00DC02BB">
      <w:rPr>
        <w:rFonts w:eastAsiaTheme="minorHAnsi" w:cs="Calibri"/>
        <w:b/>
        <w:sz w:val="24"/>
        <w:szCs w:val="24"/>
      </w:rPr>
      <w:fldChar w:fldCharType="separate"/>
    </w:r>
    <w:r w:rsidR="00172873">
      <w:rPr>
        <w:rFonts w:eastAsiaTheme="minorHAnsi" w:cs="Calibri"/>
        <w:b/>
        <w:noProof/>
        <w:sz w:val="24"/>
        <w:szCs w:val="24"/>
      </w:rPr>
      <w:t>5</w:t>
    </w:r>
    <w:r w:rsidR="00E96875" w:rsidRPr="00DC02BB">
      <w:rPr>
        <w:rFonts w:eastAsiaTheme="minorHAnsi" w:cs="Calibri"/>
        <w:b/>
        <w:sz w:val="24"/>
        <w:szCs w:val="24"/>
      </w:rPr>
      <w:fldChar w:fldCharType="end"/>
    </w:r>
    <w:r w:rsidR="00DE736B" w:rsidRPr="00DC02BB">
      <w:rPr>
        <w:rFonts w:eastAsiaTheme="minorHAnsi" w:cs="Calibri"/>
        <w:b/>
        <w:sz w:val="24"/>
        <w:szCs w:val="24"/>
      </w:rPr>
      <w:t>/</w:t>
    </w:r>
    <w:fldSimple w:instr=" NUMPAGES  \* MERGEFORMAT ">
      <w:r w:rsidR="00172873" w:rsidRPr="00172873">
        <w:rPr>
          <w:rFonts w:eastAsiaTheme="minorHAnsi" w:cs="Calibri"/>
          <w:b/>
          <w:noProof/>
          <w:sz w:val="24"/>
          <w:szCs w:val="24"/>
        </w:rPr>
        <w:t>5</w:t>
      </w:r>
    </w:fldSimple>
  </w:p>
  <w:p w:rsidR="00DE736B" w:rsidRPr="00DC02BB" w:rsidRDefault="00DE736B">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01" w:rsidRPr="00DC02BB" w:rsidRDefault="009B3401">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9B3401" w:rsidRPr="00DC02BB" w:rsidRDefault="009B3401">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209" w:rsidRPr="00DC02BB" w:rsidRDefault="00AF26B0"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mc:AlternateContent>
        <mc:Choice Requires="wpg">
          <w:drawing>
            <wp:anchor distT="0" distB="0" distL="114300" distR="114300" simplePos="0" relativeHeight="251658240" behindDoc="0" locked="0" layoutInCell="1" allowOverlap="1">
              <wp:simplePos x="0" y="0"/>
              <wp:positionH relativeFrom="column">
                <wp:posOffset>5835650</wp:posOffset>
              </wp:positionH>
              <wp:positionV relativeFrom="paragraph">
                <wp:posOffset>-55880</wp:posOffset>
              </wp:positionV>
              <wp:extent cx="281940" cy="267970"/>
              <wp:effectExtent l="13335" t="8890" r="9525" b="8890"/>
              <wp:wrapNone/>
              <wp:docPr id="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67970"/>
                        <a:chOff x="2604" y="1188"/>
                        <a:chExt cx="5904" cy="5984"/>
                      </a:xfrm>
                    </wpg:grpSpPr>
                    <wps:wsp>
                      <wps:cNvPr id="21" name="AutoShape 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 name="Group 3"/>
                      <wpg:cNvGrpSpPr>
                        <a:grpSpLocks/>
                      </wpg:cNvGrpSpPr>
                      <wpg:grpSpPr bwMode="auto">
                        <a:xfrm>
                          <a:off x="2604" y="1188"/>
                          <a:ext cx="5904" cy="5984"/>
                          <a:chOff x="2084" y="1308"/>
                          <a:chExt cx="5904" cy="5984"/>
                        </a:xfrm>
                      </wpg:grpSpPr>
                      <wps:wsp>
                        <wps:cNvPr id="23" name="AutoShape 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mc:Fallback>
      </mc:AlternateContent>
    </w:r>
    <w:r w:rsidR="002840EF">
      <w:rPr>
        <w:rFonts w:eastAsiaTheme="minorHAnsi" w:cs="Calibri"/>
        <w:sz w:val="24"/>
        <w:szCs w:val="24"/>
      </w:rPr>
      <w:t>PTSI -</w:t>
    </w:r>
    <w:r w:rsidR="00C600F2">
      <w:rPr>
        <w:rFonts w:ascii="French Script MT" w:eastAsiaTheme="minorHAnsi" w:hAnsi="French Script MT" w:cs="Calibri"/>
        <w:sz w:val="32"/>
        <w:szCs w:val="32"/>
      </w:rPr>
      <w:t xml:space="preserve">Devoir </w:t>
    </w:r>
    <w:proofErr w:type="gramStart"/>
    <w:r w:rsidR="00C600F2">
      <w:rPr>
        <w:rFonts w:ascii="French Script MT" w:eastAsiaTheme="minorHAnsi" w:hAnsi="French Script MT" w:cs="Calibri"/>
        <w:sz w:val="32"/>
        <w:szCs w:val="32"/>
      </w:rPr>
      <w:t>Surveillé</w:t>
    </w:r>
    <w:proofErr w:type="gramEnd"/>
    <w:r w:rsidR="00DE736B" w:rsidRPr="002840EF">
      <w:rPr>
        <w:rFonts w:ascii="French Script MT" w:eastAsiaTheme="minorHAnsi" w:hAnsi="French Script MT" w:cs="Calibri"/>
        <w:sz w:val="32"/>
        <w:szCs w:val="32"/>
      </w:rPr>
      <w:t xml:space="preserve"> </w:t>
    </w:r>
    <w:r w:rsidR="00DE736B" w:rsidRPr="00DC02BB">
      <w:rPr>
        <w:rFonts w:eastAsiaTheme="minorHAnsi" w:cs="Calibri"/>
        <w:sz w:val="16"/>
        <w:szCs w:val="16"/>
      </w:rPr>
      <w:t xml:space="preserve">                                                                                                                                  </w:t>
    </w:r>
    <w:r w:rsidR="00C600F2">
      <w:rPr>
        <w:rFonts w:eastAsiaTheme="minorHAnsi" w:cs="Calibri"/>
        <w:sz w:val="16"/>
        <w:szCs w:val="16"/>
      </w:rPr>
      <w:t xml:space="preserve">       </w:t>
    </w:r>
    <w:r w:rsidR="00DE736B" w:rsidRPr="00DC02BB">
      <w:rPr>
        <w:rFonts w:eastAsiaTheme="minorHAnsi" w:cs="Calibri"/>
        <w:sz w:val="16"/>
        <w:szCs w:val="16"/>
      </w:rPr>
      <w:t xml:space="preserve">                    </w:t>
    </w:r>
    <w:r w:rsidR="00D07D72">
      <w:rPr>
        <w:rFonts w:eastAsiaTheme="minorHAnsi" w:cs="Calibri"/>
        <w:sz w:val="16"/>
        <w:szCs w:val="16"/>
      </w:rPr>
      <w:t xml:space="preserve">    </w:t>
    </w:r>
    <w:r w:rsidR="00DE736B" w:rsidRPr="00DC02BB">
      <w:rPr>
        <w:rFonts w:eastAsiaTheme="minorHAnsi" w:cs="Calibri"/>
        <w:sz w:val="16"/>
        <w:szCs w:val="16"/>
      </w:rPr>
      <w:t xml:space="preserve">  Lycée  Rouvière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A13FAC"/>
    <w:multiLevelType w:val="hybridMultilevel"/>
    <w:tmpl w:val="9E222886"/>
    <w:lvl w:ilvl="0" w:tplc="BFFE2BB8">
      <w:start w:val="5"/>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8"/>
    <w:lvlOverride w:ilvl="0">
      <w:startOverride w:val="1"/>
    </w:lvlOverride>
  </w:num>
  <w:num w:numId="4">
    <w:abstractNumId w:val="11"/>
    <w:lvlOverride w:ilvl="0">
      <w:startOverride w:val="1"/>
    </w:lvlOverride>
  </w:num>
  <w:num w:numId="5">
    <w:abstractNumId w:val="5"/>
  </w:num>
  <w:num w:numId="6">
    <w:abstractNumId w:val="15"/>
  </w:num>
  <w:num w:numId="7">
    <w:abstractNumId w:val="19"/>
  </w:num>
  <w:num w:numId="8">
    <w:abstractNumId w:val="10"/>
  </w:num>
  <w:num w:numId="9">
    <w:abstractNumId w:val="12"/>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1"/>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2"/>
  </w:num>
  <w:num w:numId="20">
    <w:abstractNumId w:val="7"/>
  </w:num>
  <w:num w:numId="21">
    <w:abstractNumId w:val="6"/>
  </w:num>
  <w:num w:numId="22">
    <w:abstractNumId w:val="4"/>
  </w:num>
  <w:num w:numId="23">
    <w:abstractNumId w:val="3"/>
  </w:num>
  <w:num w:numId="24">
    <w:abstractNumId w:val="9"/>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37CD"/>
    <w:rsid w:val="00007A88"/>
    <w:rsid w:val="00052E22"/>
    <w:rsid w:val="00053517"/>
    <w:rsid w:val="00060250"/>
    <w:rsid w:val="00060CE9"/>
    <w:rsid w:val="00070B46"/>
    <w:rsid w:val="000719A2"/>
    <w:rsid w:val="000827DC"/>
    <w:rsid w:val="0008649E"/>
    <w:rsid w:val="000876D4"/>
    <w:rsid w:val="0009013D"/>
    <w:rsid w:val="00094908"/>
    <w:rsid w:val="00094F7D"/>
    <w:rsid w:val="0009617C"/>
    <w:rsid w:val="000B6F38"/>
    <w:rsid w:val="000C13B3"/>
    <w:rsid w:val="000C26BA"/>
    <w:rsid w:val="000D0D56"/>
    <w:rsid w:val="000E2690"/>
    <w:rsid w:val="000E3F4F"/>
    <w:rsid w:val="001030DF"/>
    <w:rsid w:val="001062F7"/>
    <w:rsid w:val="00110002"/>
    <w:rsid w:val="00125F6D"/>
    <w:rsid w:val="0013502E"/>
    <w:rsid w:val="001434AE"/>
    <w:rsid w:val="00154E8A"/>
    <w:rsid w:val="001565D4"/>
    <w:rsid w:val="001637BE"/>
    <w:rsid w:val="00172873"/>
    <w:rsid w:val="00197C4C"/>
    <w:rsid w:val="001B0EFB"/>
    <w:rsid w:val="001B7613"/>
    <w:rsid w:val="001C32A6"/>
    <w:rsid w:val="001D5C47"/>
    <w:rsid w:val="001E318F"/>
    <w:rsid w:val="00201078"/>
    <w:rsid w:val="00222292"/>
    <w:rsid w:val="00230DF5"/>
    <w:rsid w:val="00245203"/>
    <w:rsid w:val="00274838"/>
    <w:rsid w:val="00275FC9"/>
    <w:rsid w:val="00280481"/>
    <w:rsid w:val="00283495"/>
    <w:rsid w:val="002840EF"/>
    <w:rsid w:val="002A2D89"/>
    <w:rsid w:val="002A737A"/>
    <w:rsid w:val="002B4476"/>
    <w:rsid w:val="002C12F0"/>
    <w:rsid w:val="002C4706"/>
    <w:rsid w:val="002E3294"/>
    <w:rsid w:val="002E375F"/>
    <w:rsid w:val="002E381E"/>
    <w:rsid w:val="002E55C8"/>
    <w:rsid w:val="003025B8"/>
    <w:rsid w:val="00303214"/>
    <w:rsid w:val="00322626"/>
    <w:rsid w:val="003312D4"/>
    <w:rsid w:val="003456C5"/>
    <w:rsid w:val="00354615"/>
    <w:rsid w:val="00360013"/>
    <w:rsid w:val="00367448"/>
    <w:rsid w:val="003935A0"/>
    <w:rsid w:val="00394E95"/>
    <w:rsid w:val="003953F0"/>
    <w:rsid w:val="00395C82"/>
    <w:rsid w:val="003A799D"/>
    <w:rsid w:val="003C08C3"/>
    <w:rsid w:val="003C20F7"/>
    <w:rsid w:val="003C62DE"/>
    <w:rsid w:val="003F2C76"/>
    <w:rsid w:val="003F3DCF"/>
    <w:rsid w:val="003F7C5D"/>
    <w:rsid w:val="0041394F"/>
    <w:rsid w:val="00417D01"/>
    <w:rsid w:val="00420A34"/>
    <w:rsid w:val="00425897"/>
    <w:rsid w:val="00432877"/>
    <w:rsid w:val="00433BB2"/>
    <w:rsid w:val="00444713"/>
    <w:rsid w:val="00457769"/>
    <w:rsid w:val="0046790E"/>
    <w:rsid w:val="00475CB4"/>
    <w:rsid w:val="004B1504"/>
    <w:rsid w:val="004B2078"/>
    <w:rsid w:val="004B4AB5"/>
    <w:rsid w:val="004D5B6A"/>
    <w:rsid w:val="005164FC"/>
    <w:rsid w:val="0052096D"/>
    <w:rsid w:val="00526EFA"/>
    <w:rsid w:val="00543AA1"/>
    <w:rsid w:val="005531BA"/>
    <w:rsid w:val="00556B47"/>
    <w:rsid w:val="00574884"/>
    <w:rsid w:val="0057545C"/>
    <w:rsid w:val="00585397"/>
    <w:rsid w:val="005864F3"/>
    <w:rsid w:val="00587F86"/>
    <w:rsid w:val="005954B8"/>
    <w:rsid w:val="00597255"/>
    <w:rsid w:val="005A0010"/>
    <w:rsid w:val="005B3B2E"/>
    <w:rsid w:val="00607F01"/>
    <w:rsid w:val="00610CA4"/>
    <w:rsid w:val="00621C47"/>
    <w:rsid w:val="0062509C"/>
    <w:rsid w:val="00632BC1"/>
    <w:rsid w:val="00660A4F"/>
    <w:rsid w:val="0066773B"/>
    <w:rsid w:val="00670F66"/>
    <w:rsid w:val="006842F0"/>
    <w:rsid w:val="00684AF1"/>
    <w:rsid w:val="0068574E"/>
    <w:rsid w:val="00692DC7"/>
    <w:rsid w:val="006937C8"/>
    <w:rsid w:val="006B4AEF"/>
    <w:rsid w:val="006D4F61"/>
    <w:rsid w:val="006E5624"/>
    <w:rsid w:val="007259CF"/>
    <w:rsid w:val="0072623C"/>
    <w:rsid w:val="00730844"/>
    <w:rsid w:val="00737CE6"/>
    <w:rsid w:val="0074316A"/>
    <w:rsid w:val="00766151"/>
    <w:rsid w:val="00775922"/>
    <w:rsid w:val="0079370F"/>
    <w:rsid w:val="007A0E21"/>
    <w:rsid w:val="007B1711"/>
    <w:rsid w:val="007B2118"/>
    <w:rsid w:val="007C07E8"/>
    <w:rsid w:val="007D1DB9"/>
    <w:rsid w:val="007E093B"/>
    <w:rsid w:val="007F5D02"/>
    <w:rsid w:val="00806F9E"/>
    <w:rsid w:val="00824A38"/>
    <w:rsid w:val="00825D05"/>
    <w:rsid w:val="008339FE"/>
    <w:rsid w:val="00835ECB"/>
    <w:rsid w:val="00841DFF"/>
    <w:rsid w:val="008459AB"/>
    <w:rsid w:val="008511EB"/>
    <w:rsid w:val="00862129"/>
    <w:rsid w:val="00870CF1"/>
    <w:rsid w:val="00871C43"/>
    <w:rsid w:val="00872637"/>
    <w:rsid w:val="00886E02"/>
    <w:rsid w:val="00893066"/>
    <w:rsid w:val="00895637"/>
    <w:rsid w:val="008A09D1"/>
    <w:rsid w:val="008A1289"/>
    <w:rsid w:val="008C321F"/>
    <w:rsid w:val="008E058D"/>
    <w:rsid w:val="008E2DAA"/>
    <w:rsid w:val="008F669B"/>
    <w:rsid w:val="00901DBC"/>
    <w:rsid w:val="0090378B"/>
    <w:rsid w:val="0090617D"/>
    <w:rsid w:val="00915146"/>
    <w:rsid w:val="00915ECB"/>
    <w:rsid w:val="00942823"/>
    <w:rsid w:val="00943876"/>
    <w:rsid w:val="00943AEA"/>
    <w:rsid w:val="009626AE"/>
    <w:rsid w:val="009775F1"/>
    <w:rsid w:val="00987435"/>
    <w:rsid w:val="0099732C"/>
    <w:rsid w:val="009A082A"/>
    <w:rsid w:val="009B3401"/>
    <w:rsid w:val="009C0AFF"/>
    <w:rsid w:val="009D313C"/>
    <w:rsid w:val="009D37F0"/>
    <w:rsid w:val="009D3DCD"/>
    <w:rsid w:val="009E1B24"/>
    <w:rsid w:val="009E1CA3"/>
    <w:rsid w:val="009E4376"/>
    <w:rsid w:val="009E7D33"/>
    <w:rsid w:val="00A171EF"/>
    <w:rsid w:val="00A17C7B"/>
    <w:rsid w:val="00A246AD"/>
    <w:rsid w:val="00A422FA"/>
    <w:rsid w:val="00A53BBD"/>
    <w:rsid w:val="00A5424D"/>
    <w:rsid w:val="00A55CBA"/>
    <w:rsid w:val="00A56D53"/>
    <w:rsid w:val="00A57E24"/>
    <w:rsid w:val="00A620EB"/>
    <w:rsid w:val="00A67A34"/>
    <w:rsid w:val="00A921CD"/>
    <w:rsid w:val="00AB3D9A"/>
    <w:rsid w:val="00AC2877"/>
    <w:rsid w:val="00AD114E"/>
    <w:rsid w:val="00AD7ED3"/>
    <w:rsid w:val="00AE1A61"/>
    <w:rsid w:val="00AF26B0"/>
    <w:rsid w:val="00AF4618"/>
    <w:rsid w:val="00AF6204"/>
    <w:rsid w:val="00B06E0B"/>
    <w:rsid w:val="00B24C6F"/>
    <w:rsid w:val="00B35A0F"/>
    <w:rsid w:val="00B36262"/>
    <w:rsid w:val="00B453E7"/>
    <w:rsid w:val="00B45E3E"/>
    <w:rsid w:val="00B5311A"/>
    <w:rsid w:val="00B54B90"/>
    <w:rsid w:val="00B574EF"/>
    <w:rsid w:val="00B664BB"/>
    <w:rsid w:val="00B85E2D"/>
    <w:rsid w:val="00BA029D"/>
    <w:rsid w:val="00BB52BC"/>
    <w:rsid w:val="00BC23B2"/>
    <w:rsid w:val="00BD3696"/>
    <w:rsid w:val="00BD5E3D"/>
    <w:rsid w:val="00BE3E3C"/>
    <w:rsid w:val="00BE423F"/>
    <w:rsid w:val="00BF0E73"/>
    <w:rsid w:val="00C022EC"/>
    <w:rsid w:val="00C03E39"/>
    <w:rsid w:val="00C07B5D"/>
    <w:rsid w:val="00C10222"/>
    <w:rsid w:val="00C10725"/>
    <w:rsid w:val="00C1095D"/>
    <w:rsid w:val="00C126DB"/>
    <w:rsid w:val="00C25AA6"/>
    <w:rsid w:val="00C31456"/>
    <w:rsid w:val="00C32EE0"/>
    <w:rsid w:val="00C43C11"/>
    <w:rsid w:val="00C456F1"/>
    <w:rsid w:val="00C47B4D"/>
    <w:rsid w:val="00C575C3"/>
    <w:rsid w:val="00C600F2"/>
    <w:rsid w:val="00C669CB"/>
    <w:rsid w:val="00C70209"/>
    <w:rsid w:val="00CA4350"/>
    <w:rsid w:val="00CD5202"/>
    <w:rsid w:val="00D051A0"/>
    <w:rsid w:val="00D07D72"/>
    <w:rsid w:val="00D24420"/>
    <w:rsid w:val="00D30874"/>
    <w:rsid w:val="00D31BE3"/>
    <w:rsid w:val="00D4057E"/>
    <w:rsid w:val="00D454BA"/>
    <w:rsid w:val="00D45E3E"/>
    <w:rsid w:val="00D51902"/>
    <w:rsid w:val="00D634A2"/>
    <w:rsid w:val="00D71AED"/>
    <w:rsid w:val="00D739B9"/>
    <w:rsid w:val="00D76FB0"/>
    <w:rsid w:val="00D85D5C"/>
    <w:rsid w:val="00D86A56"/>
    <w:rsid w:val="00DA4892"/>
    <w:rsid w:val="00DC02BB"/>
    <w:rsid w:val="00DD10D7"/>
    <w:rsid w:val="00DD2996"/>
    <w:rsid w:val="00DE36BF"/>
    <w:rsid w:val="00DE736B"/>
    <w:rsid w:val="00DF05FD"/>
    <w:rsid w:val="00E14645"/>
    <w:rsid w:val="00E16BDD"/>
    <w:rsid w:val="00E33AF5"/>
    <w:rsid w:val="00E43D58"/>
    <w:rsid w:val="00E62989"/>
    <w:rsid w:val="00E84AD7"/>
    <w:rsid w:val="00E866E9"/>
    <w:rsid w:val="00E96875"/>
    <w:rsid w:val="00EC6A02"/>
    <w:rsid w:val="00ED4A4B"/>
    <w:rsid w:val="00EE1A3F"/>
    <w:rsid w:val="00EE3F41"/>
    <w:rsid w:val="00EE5BBF"/>
    <w:rsid w:val="00F021BB"/>
    <w:rsid w:val="00F02730"/>
    <w:rsid w:val="00F04086"/>
    <w:rsid w:val="00F26650"/>
    <w:rsid w:val="00F33E58"/>
    <w:rsid w:val="00F3479D"/>
    <w:rsid w:val="00F37605"/>
    <w:rsid w:val="00F475A8"/>
    <w:rsid w:val="00F659F1"/>
    <w:rsid w:val="00F7302F"/>
    <w:rsid w:val="00F730A0"/>
    <w:rsid w:val="00F7385E"/>
    <w:rsid w:val="00F740C0"/>
    <w:rsid w:val="00F75EFD"/>
    <w:rsid w:val="00FA24B4"/>
    <w:rsid w:val="00FB5C23"/>
    <w:rsid w:val="00FC6A21"/>
    <w:rsid w:val="00FD4AC1"/>
    <w:rsid w:val="00FD699D"/>
    <w:rsid w:val="00FE1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rmalWeb">
    <w:name w:val="Normal (Web)"/>
    <w:basedOn w:val="Normal"/>
    <w:uiPriority w:val="99"/>
    <w:unhideWhenUsed/>
    <w:rsid w:val="00B664BB"/>
    <w:pPr>
      <w:spacing w:before="100" w:beforeAutospacing="1" w:after="100" w:afterAutospacing="1"/>
      <w:jc w:val="left"/>
    </w:pPr>
    <w:rPr>
      <w:rFonts w:ascii="Times New Roman" w:eastAsiaTheme="minorEastAsia"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069A6-169F-49CD-862A-556CDBEA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714</TotalTime>
  <Pages>5</Pages>
  <Words>296</Words>
  <Characters>1630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54</cp:revision>
  <cp:lastPrinted>2014-09-12T18:34:00Z</cp:lastPrinted>
  <dcterms:created xsi:type="dcterms:W3CDTF">2013-09-19T16:52:00Z</dcterms:created>
  <dcterms:modified xsi:type="dcterms:W3CDTF">2014-09-14T16:56:00Z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