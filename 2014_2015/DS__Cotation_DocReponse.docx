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D57F35">
        <w:rPr>
          <w:sz w:val="24"/>
        </w:rPr>
        <w:t>Document Réponse</w:t>
      </w:r>
    </w:p>
    <w:p w:rsidR="00463ED1" w:rsidRDefault="00463ED1" w:rsidP="00C87B9F"/>
    <w:p w:rsidR="00EE4F6E" w:rsidRDefault="00463ED1" w:rsidP="00EE4F6E">
      <w:pPr>
        <w:pStyle w:val="Titre7"/>
      </w:pPr>
      <w:r w:rsidRPr="00463ED1">
        <w:t xml:space="preserve">Question 1. </w:t>
      </w:r>
    </w:p>
    <w:p w:rsidR="00EE4F6E" w:rsidRDefault="00EE4F6E" w:rsidP="00EE4F6E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40E28AFF" wp14:editId="4DFB4090">
            <wp:extent cx="5623196" cy="3234906"/>
            <wp:effectExtent l="0" t="0" r="0" b="3810"/>
            <wp:docPr id="1" name="Imag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844" cy="323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</w:p>
    <w:p w:rsidR="00463ED1" w:rsidRDefault="00463ED1" w:rsidP="00463ED1"/>
    <w:p w:rsidR="00463ED1" w:rsidRDefault="00463ED1" w:rsidP="00463ED1">
      <w:pPr>
        <w:pStyle w:val="Titre7"/>
      </w:pPr>
      <w:r w:rsidRPr="00463ED1">
        <w:t>Q</w:t>
      </w:r>
      <w:r>
        <w:t>uestion 2</w:t>
      </w:r>
      <w:r w:rsidRPr="00463ED1">
        <w:t xml:space="preserve">. </w:t>
      </w:r>
    </w:p>
    <w:p w:rsidR="00463ED1" w:rsidRDefault="00463ED1" w:rsidP="00463ED1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463ED1" w:rsidRDefault="00463ED1" w:rsidP="00463ED1">
      <w:pPr>
        <w:pStyle w:val="Titre7"/>
      </w:pPr>
      <w:r>
        <w:lastRenderedPageBreak/>
        <w:t xml:space="preserve">Question 3. </w:t>
      </w:r>
    </w:p>
    <w:p w:rsidR="00EE4F6E" w:rsidRDefault="00EE4F6E" w:rsidP="00EE4F6E">
      <w:pP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E4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54686" w:rsidRDefault="00E54686" w:rsidP="00463ED1"/>
    <w:p w:rsidR="00E54686" w:rsidRDefault="00E54686" w:rsidP="00E54686">
      <w:pPr>
        <w:pStyle w:val="Titre7"/>
      </w:pPr>
      <w:r>
        <w:t>Question 4.</w:t>
      </w:r>
    </w:p>
    <w:p w:rsidR="00E54686" w:rsidRDefault="00E54686" w:rsidP="00E54686">
      <w:pP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B06472">
        <w:rPr>
          <w:noProof/>
          <w:lang w:eastAsia="fr-FR"/>
        </w:rPr>
        <w:drawing>
          <wp:inline distT="0" distB="0" distL="0" distR="0" wp14:anchorId="01F82B99" wp14:editId="28AD3EDC">
            <wp:extent cx="4324096" cy="2864956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096" cy="28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E4F6E" w:rsidRDefault="00EE4F6E" w:rsidP="00E54686">
      <w:pPr>
        <w:rPr>
          <w:lang w:bidi="en-US"/>
        </w:rPr>
      </w:pPr>
    </w:p>
    <w:p w:rsidR="00B06472" w:rsidRDefault="00B06472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E54686" w:rsidRPr="00E54686" w:rsidRDefault="00B06472" w:rsidP="00E54686">
      <w:pPr>
        <w:pStyle w:val="Titre7"/>
      </w:pPr>
      <w:r>
        <w:lastRenderedPageBreak/>
        <w:t>Question 5</w:t>
      </w:r>
      <w:r w:rsidR="00E54686">
        <w:t xml:space="preserve">. </w:t>
      </w:r>
    </w:p>
    <w:p w:rsidR="00463ED1" w:rsidRDefault="00463ED1" w:rsidP="00C87B9F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76F7" w:rsidRDefault="00A376F7" w:rsidP="00A376F7"/>
    <w:p w:rsidR="00B06472" w:rsidRPr="00E54686" w:rsidRDefault="00B06472" w:rsidP="00B06472">
      <w:pPr>
        <w:pStyle w:val="Titre7"/>
      </w:pPr>
      <w:r>
        <w:t xml:space="preserve">Question 5. </w:t>
      </w:r>
    </w:p>
    <w:p w:rsidR="00B06472" w:rsidRDefault="00B06472" w:rsidP="00B06472"/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06472" w:rsidRDefault="00B06472" w:rsidP="00B06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C87B9F"/>
    <w:p w:rsidR="00297685" w:rsidRPr="00E54686" w:rsidRDefault="00297685" w:rsidP="00297685">
      <w:pPr>
        <w:pStyle w:val="Titre7"/>
      </w:pPr>
      <w:r>
        <w:t xml:space="preserve">Question 6. </w:t>
      </w:r>
    </w:p>
    <w:p w:rsidR="00297685" w:rsidRDefault="00297685" w:rsidP="00297685"/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7685" w:rsidRDefault="00297685" w:rsidP="00297685"/>
    <w:p w:rsidR="00297685" w:rsidRDefault="00297685" w:rsidP="00C87B9F"/>
    <w:p w:rsidR="00EA3EF6" w:rsidRDefault="00EA3EF6">
      <w:pPr>
        <w:jc w:val="left"/>
      </w:pPr>
      <w:r>
        <w:br w:type="page"/>
      </w:r>
    </w:p>
    <w:p w:rsidR="004E3F11" w:rsidRDefault="004E3F11" w:rsidP="00EA3EF6">
      <w:pPr>
        <w:pStyle w:val="Titre7"/>
      </w:pPr>
      <w:r>
        <w:lastRenderedPageBreak/>
        <w:t xml:space="preserve">Question : </w:t>
      </w:r>
      <w:r w:rsidR="00840005">
        <w:t>7</w:t>
      </w:r>
    </w:p>
    <w:p w:rsidR="00A60F50" w:rsidRPr="00A60F50" w:rsidRDefault="00A60F50" w:rsidP="00A60F50">
      <w:pPr>
        <w:rPr>
          <w:lang w:bidi="en-US"/>
        </w:rPr>
      </w:pPr>
    </w:p>
    <w:p w:rsidR="00297685" w:rsidRDefault="00840005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>Usinage de la surface 1</w:t>
      </w: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297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3D0EF735" wp14:editId="022E820D">
            <wp:extent cx="3476625" cy="2552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85" w:rsidRDefault="0029768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Usinage de </w:t>
      </w:r>
      <w:r>
        <w:rPr>
          <w:lang w:bidi="en-US"/>
        </w:rPr>
        <w:t>la surface 2</w:t>
      </w:r>
    </w:p>
    <w:p w:rsidR="00A60F50" w:rsidRDefault="00A60F50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 w:rsidP="00A60F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bidi="en-US"/>
        </w:rPr>
      </w:pPr>
    </w:p>
    <w:p w:rsidR="000B2CB9" w:rsidRDefault="000B2CB9">
      <w:pPr>
        <w:jc w:val="left"/>
        <w:rPr>
          <w:lang w:bidi="en-US"/>
        </w:rPr>
      </w:pPr>
      <w:r>
        <w:rPr>
          <w:lang w:bidi="en-US"/>
        </w:rPr>
        <w:br w:type="page"/>
      </w:r>
    </w:p>
    <w:p w:rsidR="00EA3EF6" w:rsidRDefault="00EA3EF6" w:rsidP="00EA3EF6">
      <w:pPr>
        <w:rPr>
          <w:lang w:bidi="en-US"/>
        </w:rPr>
      </w:pPr>
    </w:p>
    <w:p w:rsidR="00EA3EF6" w:rsidRDefault="00840005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Usinage de la surface </w:t>
      </w:r>
      <w:r>
        <w:rPr>
          <w:lang w:bidi="en-US"/>
        </w:rPr>
        <w:t>3</w:t>
      </w: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 w:rsidRPr="00297685">
        <w:rPr>
          <w:noProof/>
          <w:lang w:eastAsia="fr-FR"/>
        </w:rPr>
        <w:drawing>
          <wp:inline distT="0" distB="0" distL="0" distR="0" wp14:anchorId="0131198B" wp14:editId="53ADA5BD">
            <wp:extent cx="3476625" cy="25527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F6" w:rsidRDefault="00EA3EF6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B2CB9" w:rsidRDefault="000B2CB9" w:rsidP="00EA3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297685" w:rsidRDefault="00297685" w:rsidP="004E3F11">
      <w:pPr>
        <w:rPr>
          <w:lang w:bidi="en-US"/>
        </w:rPr>
      </w:pPr>
    </w:p>
    <w:p w:rsidR="002C3972" w:rsidRDefault="002C3972" w:rsidP="00F1564D">
      <w:pPr>
        <w:pStyle w:val="Titre7"/>
      </w:pPr>
      <w:r>
        <w:t>Question </w:t>
      </w:r>
      <w:r w:rsidR="00840005">
        <w:t>8</w:t>
      </w:r>
    </w:p>
    <w:p w:rsidR="00773D4B" w:rsidRDefault="00773D4B" w:rsidP="00773D4B"/>
    <w:p w:rsidR="004B3B66" w:rsidRDefault="004B3B66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 w:rsidRPr="00297685">
        <w:rPr>
          <w:noProof/>
          <w:lang w:eastAsia="fr-FR"/>
        </w:rPr>
        <w:drawing>
          <wp:inline distT="0" distB="0" distL="0" distR="0" wp14:anchorId="5B8250BC" wp14:editId="31602067">
            <wp:extent cx="2289830" cy="1681300"/>
            <wp:effectExtent l="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949" cy="16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4B3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3B66" w:rsidRDefault="004B3B66" w:rsidP="00773D4B"/>
    <w:p w:rsidR="003200EA" w:rsidRDefault="003200EA">
      <w:pPr>
        <w:jc w:val="left"/>
      </w:pPr>
      <w:r>
        <w:br w:type="page"/>
      </w:r>
    </w:p>
    <w:p w:rsidR="000D11E8" w:rsidRDefault="001425FA" w:rsidP="009F1C29">
      <w:pPr>
        <w:pStyle w:val="Titre7"/>
      </w:pPr>
      <w:r>
        <w:lastRenderedPageBreak/>
        <w:t xml:space="preserve">Question </w:t>
      </w:r>
      <w:r w:rsidR="00840005">
        <w:t>9</w:t>
      </w:r>
    </w:p>
    <w:p w:rsidR="003200EA" w:rsidRDefault="003200EA" w:rsidP="000D11E8"/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652DBD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5B89C80" wp14:editId="16587C72">
                <wp:extent cx="6496215" cy="4945711"/>
                <wp:effectExtent l="0" t="0" r="0" b="0"/>
                <wp:docPr id="71" name="Zone de dessin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2" name="Image 72" descr="Numérise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5305425" cy="4130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" name="Connecteur droit 73"/>
                        <wps:cNvCnPr/>
                        <wps:spPr>
                          <a:xfrm flipV="1">
                            <a:off x="1375575" y="1391478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/>
                        <wps:spPr>
                          <a:xfrm flipV="1">
                            <a:off x="1432559" y="1391478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75"/>
                        <wps:cNvCnPr/>
                        <wps:spPr>
                          <a:xfrm>
                            <a:off x="1432559" y="1677725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76"/>
                        <wps:cNvCnPr/>
                        <wps:spPr>
                          <a:xfrm flipV="1">
                            <a:off x="1543878" y="1781092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/>
                        <wps:spPr>
                          <a:xfrm flipH="1">
                            <a:off x="1374251" y="4194336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/>
                        <wps:spPr>
                          <a:xfrm flipV="1">
                            <a:off x="5026549" y="1781091"/>
                            <a:ext cx="0" cy="288632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eur droit 79"/>
                        <wps:cNvCnPr/>
                        <wps:spPr>
                          <a:xfrm flipV="1">
                            <a:off x="5083533" y="1781091"/>
                            <a:ext cx="0" cy="2862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eur droit 80"/>
                        <wps:cNvCnPr/>
                        <wps:spPr>
                          <a:xfrm>
                            <a:off x="5083533" y="2067338"/>
                            <a:ext cx="109994" cy="1113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cteur droit 81"/>
                        <wps:cNvCnPr/>
                        <wps:spPr>
                          <a:xfrm flipV="1">
                            <a:off x="5194852" y="2170705"/>
                            <a:ext cx="0" cy="24967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eur droit 82"/>
                        <wps:cNvCnPr/>
                        <wps:spPr>
                          <a:xfrm flipH="1">
                            <a:off x="5025225" y="4583949"/>
                            <a:ext cx="168302" cy="1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headEnd type="stealth" w="sm" len="sm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Zone de texte 83"/>
                        <wps:cNvSpPr txBox="1"/>
                        <wps:spPr>
                          <a:xfrm>
                            <a:off x="995917" y="4055166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Zone de texte 84"/>
                        <wps:cNvSpPr txBox="1"/>
                        <wps:spPr>
                          <a:xfrm>
                            <a:off x="4623038" y="4436828"/>
                            <a:ext cx="314724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F2C" w:rsidRDefault="00217F2C">
                              <w:r>
                                <w:t>J2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71" o:spid="_x0000_s1026" editas="canvas" style="width:511.5pt;height:389.45pt;mso-position-horizontal-relative:char;mso-position-vertical-relative:line" coordsize="64960,49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960;height:49453;visibility:visible;mso-wrap-style:square">
                  <v:fill o:detectmouseclick="t"/>
                  <v:path o:connecttype="none"/>
                </v:shape>
                <v:shape id="Image 72" o:spid="_x0000_s1028" type="#_x0000_t75" alt="Numériser" style="position:absolute;left:8001;width:53054;height:413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C2NXEAAAA2wAAAA8AAABkcnMvZG93bnJldi54bWxEj0FrwkAUhO+C/2F5Qi9SN3poJbqKRBSh&#10;l1Tt/Zl9JsHs27C7atpf3xUEj8PMfMPMl51pxI2cry0rGI8SEMSF1TWXCo6HzfsUhA/IGhvLpOCX&#10;PCwX/d4cU23v/E23fShFhLBPUUEVQptK6YuKDPqRbYmjd7bOYIjSlVI7vEe4aeQkST6kwZrjQoUt&#10;ZRUVl/3VKPhaH9er6zA//bhzu6OszLPtX67U26BbzUAE6sIr/GzvtILPCTy+xB8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C2NXEAAAA2wAAAA8AAAAAAAAAAAAAAAAA&#10;nwIAAGRycy9kb3ducmV2LnhtbFBLBQYAAAAABAAEAPcAAACQAwAAAAA=&#10;">
                  <v:imagedata r:id="rId14" o:title="Numériser"/>
                </v:shape>
                <v:line id="Connecteur droit 73" o:spid="_x0000_s1029" style="position:absolute;flip:y;visibility:visible;mso-wrap-style:square" from="13755,13914" to="13755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aghs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LM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aghsUAAADbAAAADwAAAAAAAAAA&#10;AAAAAAChAgAAZHJzL2Rvd25yZXYueG1sUEsFBgAAAAAEAAQA+QAAAJMDAAAAAA==&#10;" strokecolor="black [3213]" strokeweight="1.5pt"/>
                <v:line id="Connecteur droit 74" o:spid="_x0000_s1030" style="position:absolute;flip:y;visibility:visible;mso-wrap-style:square" from="14325,13914" to="14325,1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848sQAAADbAAAADwAAAGRycy9kb3ducmV2LnhtbESPT2vCQBTE74LfYXkFb7pJSatEV7Gi&#10;pfQg/mnvj+xzE5p9G7Krxm/vFgSPw8z8hpktOluLC7W+cqwgHSUgiAunKzYKfo6b4QSED8gaa8ek&#10;4EYeFvN+b4a5dlfe0+UQjIgQ9jkqKENocil9UZJFP3INcfROrrUYomyN1C1eI9zW8jVJ3qXFiuNC&#10;iQ2tSir+DmerYI36M9t/v631cbszJuvS5OM3VWrw0i2nIAJ14Rl+tL+0gnEG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zjyxAAAANsAAAAPAAAAAAAAAAAA&#10;AAAAAKECAABkcnMvZG93bnJldi54bWxQSwUGAAAAAAQABAD5AAAAkgMAAAAA&#10;" strokecolor="black [3213]" strokeweight="1.5pt"/>
                <v:line id="Connecteur droit 75" o:spid="_x0000_s1031" style="position:absolute;visibility:visible;mso-wrap-style:square" from="14325,16777" to="15425,17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7RMIAAADb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reF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27RMIAAADbAAAADwAAAAAAAAAAAAAA&#10;AAChAgAAZHJzL2Rvd25yZXYueG1sUEsFBgAAAAAEAAQA+QAAAJADAAAAAA==&#10;" strokecolor="black [3213]" strokeweight="1.5pt"/>
                <v:line id="Connecteur droit 76" o:spid="_x0000_s1032" style="position:absolute;flip:y;visibility:visible;mso-wrap-style:square" from="15438,17810" to="15438,4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DHsQAAADbAAAADwAAAGRycy9kb3ducmV2LnhtbESPT2vCQBTE74V+h+UVvOkm4p8SXaUV&#10;FelBjNb7I/u6Cc2+DdlV47d3C0KPw8z8hpkvO1uLK7W+cqwgHSQgiAunKzYKvk+b/jsIH5A11o5J&#10;wZ08LBevL3PMtLtxTtdjMCJC2GeooAyhyaT0RUkW/cA1xNH7ca3FEGVrpG7xFuG2lsMkmUiLFceF&#10;EhtalVT8Hi9WwRr1dpR/jdf6tD8YM+rS5POcKtV76z5mIAJ14T/8bO+0gukE/r7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MQMexAAAANsAAAAPAAAAAAAAAAAA&#10;AAAAAKECAABkcnMvZG93bnJldi54bWxQSwUGAAAAAAQABAD5AAAAkgMAAAAA&#10;" strokecolor="black [3213]" strokeweight="1.5pt"/>
                <v:line id="Connecteur droit 77" o:spid="_x0000_s1033" style="position:absolute;flip:x;visibility:visible;mso-wrap-style:square" from="13742,41943" to="15425,41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o/ucIAAADbAAAADwAAAGRycy9kb3ducmV2LnhtbESPT4vCMBTE7wt+h/AEL6Jpl+KfahRx&#10;0d2r1YPHR/Nsi81LaaLWb28WBI/DzPyGWa47U4s7ta6yrCAeRyCIc6srLhScjrvRDITzyBpry6Tg&#10;SQ7Wq97XElNtH3yge+YLESDsUlRQet+kUrq8JINubBvi4F1sa9AH2RZSt/gIcFPL7yiaSIMVh4US&#10;G9qWlF+zm1FwSZKNi/c/dTZEux/OJ0n8K89KDfrdZgHCU+c/4Xf7TyuYTuH/S/g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o/ucIAAADbAAAADwAAAAAAAAAAAAAA&#10;AAChAgAAZHJzL2Rvd25yZXYueG1sUEsFBgAAAAAEAAQA+QAAAJADAAAAAA==&#10;" strokecolor="black [3213]" strokeweight="3.5pt">
                  <v:stroke startarrow="classic" startarrowwidth="narrow" startarrowlength="short" linestyle="thinThin"/>
                </v:line>
                <v:line id="Connecteur droit 78" o:spid="_x0000_s1034" style="position:absolute;flip:y;visibility:visible;mso-wrap-style:square" from="50265,17810" to="50265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Iy98EAAADbAAAADwAAAGRycy9kb3ducmV2LnhtbERPz2vCMBS+C/sfwhvstqYdbko1io5u&#10;DA+iVu+P5i0ta15Kk9Xuv18OgseP7/dyPdpWDNT7xrGCLElBEFdON2wUnMuP5zkIH5A1to5JwR95&#10;WK8eJkvMtbvykYZTMCKGsM9RQR1Cl0vpq5os+sR1xJH7dr3FEGFvpO7xGsNtK1/S9E1abDg21NjR&#10;e03Vz+nXKihQf06Pu9dCl/uDMdMxS7eXTKmnx3GzABFoDHfxzf2lFczi2Pgl/g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4jL3wQAAANsAAAAPAAAAAAAAAAAAAAAA&#10;AKECAABkcnMvZG93bnJldi54bWxQSwUGAAAAAAQABAD5AAAAjwMAAAAA&#10;" strokecolor="black [3213]" strokeweight="1.5pt"/>
                <v:line id="Connecteur droit 79" o:spid="_x0000_s1035" style="position:absolute;flip:y;visibility:visible;mso-wrap-style:square" from="50835,17810" to="50835,2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XbMQAAADbAAAADwAAAGRycy9kb3ducmV2LnhtbESPT2sCMRTE7wW/Q3hCb5pd0Vq3RrFF&#10;RTxI/dP7Y/PMLm5elk2q67c3BaHHYWZ+w0znra3ElRpfOlaQ9hMQxLnTJRsFp+Oq9w7CB2SNlWNS&#10;cCcP81nnZYqZdjfe0/UQjIgQ9hkqKEKoMyl9XpBF33c1cfTOrrEYomyM1A3eItxWcpAkb9JiyXGh&#10;wJq+Csovh1+rYIl6PdxvR0t93H0bM2zT5PMnVeq12y4+QARqw3/42d5oBeMJ/H2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rpdsxAAAANsAAAAPAAAAAAAAAAAA&#10;AAAAAKECAABkcnMvZG93bnJldi54bWxQSwUGAAAAAAQABAD5AAAAkgMAAAAA&#10;" strokecolor="black [3213]" strokeweight="1.5pt"/>
                <v:line id="Connecteur droit 80" o:spid="_x0000_s1036" style="position:absolute;visibility:visible;mso-wrap-style:square" from="50835,20673" to="51935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9o+74AAADbAAAADwAAAGRycy9kb3ducmV2LnhtbERPPW/CMBDdkfofrKvUjThlqFDAIECi&#10;dCXAwHaKjzgiPke2Q8K/rwckxqf3vVyPthUP8qFxrOA7y0EQV043XCs4n/bTOYgQkTW2jknBkwKs&#10;Vx+TJRbaDXykRxlrkUI4FKjAxNgVUobKkMWQuY44cTfnLcYEfS21xyGF21bO8vxHWmw4NRjsaGeo&#10;upe9VXDtt9EfTnIzlOPu18z2bdW7i1Jfn+NmASLSGN/il/tPK5in9elL+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2j7vgAAANsAAAAPAAAAAAAAAAAAAAAAAKEC&#10;AABkcnMvZG93bnJldi54bWxQSwUGAAAAAAQABAD5AAAAjAMAAAAA&#10;" strokecolor="black [3213]" strokeweight="1.5pt"/>
                <v:line id="Connecteur droit 81" o:spid="_x0000_s1037" style="position:absolute;flip:y;visibility:visible;mso-wrap-style:square" from="51948,21707" to="51948,4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rTcQAAADbAAAADwAAAGRycy9kb3ducmV2LnhtbESPzWrDMBCE74W8g9hAb7Xs4IbgRglt&#10;SUvJIcT5uS/WVja1VsZSHPfto0Ihx2FmvmGW69G2YqDeN44VZEkKgrhyumGj4HT8eFqA8AFZY+uY&#10;FPySh/Vq8rDEQrsrlzQcghERwr5ABXUIXSGlr2qy6BPXEUfv2/UWQ5S9kbrHa4TbVs7SdC4tNhwX&#10;auzovabq53CxCjaoP/Ny+7zRx93emHzM0rdzptTjdHx9ARFoDPfwf/tLK1hk8Pc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etNxAAAANsAAAAPAAAAAAAAAAAA&#10;AAAAAKECAABkcnMvZG93bnJldi54bWxQSwUGAAAAAAQABAD5AAAAkgMAAAAA&#10;" strokecolor="black [3213]" strokeweight="1.5pt"/>
                <v:line id="Connecteur droit 82" o:spid="_x0000_s1038" style="position:absolute;flip:x;visibility:visible;mso-wrap-style:square" from="50252,45839" to="51935,4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jsBsEAAADbAAAADwAAAGRycy9kb3ducmV2LnhtbESPQYvCMBSE74L/ITzBi2haKaLVKKKo&#10;e7V68Phonm2xeSlN1PrvzcLCHoeZ+YZZbTpTixe1rrKsIJ5EIIhzqysuFFwvh/EchPPIGmvLpOBD&#10;Djbrfm+FqbZvPtMr84UIEHYpKii9b1IpXV6SQTexDXHw7rY16INsC6lbfAe4qeU0imbSYMVhocSG&#10;diXlj+xpFNyTZOvi477ORmiPo8UsiU/yptRw0G2XIDx1/j/81/7RCuZT+P0SfoBc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+OwGwQAAANsAAAAPAAAAAAAAAAAAAAAA&#10;AKECAABkcnMvZG93bnJldi54bWxQSwUGAAAAAAQABAD5AAAAjwMAAAAA&#10;" strokecolor="black [3213]" strokeweight="3.5pt">
                  <v:stroke startarrow="classic" startarrowwidth="narrow" startarrowlength="short"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83" o:spid="_x0000_s1039" type="#_x0000_t202" style="position:absolute;left:9959;top:40551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217F2C" w:rsidRDefault="00217F2C">
                        <w:r>
                          <w:t>J1</w:t>
                        </w:r>
                      </w:p>
                    </w:txbxContent>
                  </v:textbox>
                </v:shape>
                <v:shape id="Zone de texte 84" o:spid="_x0000_s1040" type="#_x0000_t202" style="position:absolute;left:46230;top:44368;width:314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217F2C" w:rsidRDefault="00217F2C">
                        <w:r>
                          <w:t>J2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B2CB9" w:rsidRDefault="000B2CB9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F27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3200EA" w:rsidRDefault="003200EA" w:rsidP="00320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00EA" w:rsidRDefault="003200EA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0D11E8"/>
    <w:p w:rsidR="00840005" w:rsidRDefault="00840005" w:rsidP="00840005">
      <w:pPr>
        <w:pStyle w:val="Titre7"/>
      </w:pPr>
      <w:r>
        <w:lastRenderedPageBreak/>
        <w:t xml:space="preserve">Question </w:t>
      </w:r>
      <w:r>
        <w:t>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F4D1662" wp14:editId="4B60B55F">
            <wp:extent cx="4552950" cy="7703440"/>
            <wp:effectExtent l="0" t="0" r="0" b="0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565597" cy="772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lastRenderedPageBreak/>
        <w:t xml:space="preserve">Question </w:t>
      </w:r>
      <w:r>
        <w:t>12</w:t>
      </w:r>
    </w:p>
    <w:p w:rsidR="00840005" w:rsidRDefault="00840005" w:rsidP="00A376F7"/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840005" w:rsidRDefault="00840005" w:rsidP="00A376F7"/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6"/>
          <w:footerReference w:type="default" r:id="rId17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AB14A1">
        <w:trPr>
          <w:trHeight w:val="6421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Pr="00A376F7" w:rsidRDefault="009C75D4" w:rsidP="00A376F7"/>
    <w:sectPr w:rsidR="009C75D4" w:rsidRPr="00A376F7" w:rsidSect="00AB14A1">
      <w:headerReference w:type="default" r:id="rId18"/>
      <w:footerReference w:type="default" r:id="rId19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FB3" w:rsidRPr="00DC02BB" w:rsidRDefault="00985F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985FB3" w:rsidRPr="00DC02BB" w:rsidRDefault="00985F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B41B39" w:rsidRPr="00B41B39">
      <w:rPr>
        <w:rFonts w:eastAsiaTheme="minorHAnsi" w:cs="Calibri"/>
        <w:noProof/>
        <w:sz w:val="16"/>
        <w:szCs w:val="16"/>
      </w:rPr>
      <w:t>DS__</w:t>
    </w:r>
    <w:r w:rsidR="00B41B39">
      <w:rPr>
        <w:noProof/>
        <w:sz w:val="16"/>
        <w:szCs w:val="16"/>
      </w:rPr>
      <w:t>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B41B39">
      <w:rPr>
        <w:rFonts w:eastAsiaTheme="minorHAnsi" w:cs="Calibri"/>
        <w:b/>
        <w:noProof/>
        <w:sz w:val="24"/>
        <w:szCs w:val="24"/>
      </w:rPr>
      <w:t>8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B41B39" w:rsidRPr="00B41B39">
        <w:rPr>
          <w:rFonts w:eastAsiaTheme="minorHAnsi" w:cs="Calibri"/>
          <w:b/>
          <w:noProof/>
          <w:sz w:val="24"/>
          <w:szCs w:val="24"/>
        </w:rPr>
        <w:t>13</w:t>
      </w:r>
    </w:fldSimple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B41B39" w:rsidRPr="00B41B39">
      <w:rPr>
        <w:rFonts w:eastAsiaTheme="minorHAnsi" w:cs="Calibri"/>
        <w:noProof/>
        <w:sz w:val="16"/>
        <w:szCs w:val="16"/>
      </w:rPr>
      <w:t>DS__</w:t>
    </w:r>
    <w:r w:rsidR="00B41B39">
      <w:rPr>
        <w:noProof/>
        <w:sz w:val="16"/>
        <w:szCs w:val="16"/>
      </w:rPr>
      <w:t>Cotation_DocReponse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B41B39">
      <w:rPr>
        <w:rFonts w:eastAsiaTheme="minorHAnsi" w:cs="Calibri"/>
        <w:b/>
        <w:noProof/>
        <w:sz w:val="24"/>
        <w:szCs w:val="24"/>
      </w:rPr>
      <w:t>13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r w:rsidR="00985FB3">
      <w:fldChar w:fldCharType="begin"/>
    </w:r>
    <w:r w:rsidR="00985FB3">
      <w:instrText xml:space="preserve"> NUMPAGES  \* MERGEFORMAT </w:instrText>
    </w:r>
    <w:r w:rsidR="00985FB3">
      <w:fldChar w:fldCharType="separate"/>
    </w:r>
    <w:r w:rsidR="00B41B39" w:rsidRPr="00B41B39">
      <w:rPr>
        <w:rFonts w:eastAsiaTheme="minorHAnsi" w:cs="Calibri"/>
        <w:b/>
        <w:noProof/>
        <w:sz w:val="24"/>
        <w:szCs w:val="24"/>
      </w:rPr>
      <w:t>13</w:t>
    </w:r>
    <w:r w:rsidR="00985FB3">
      <w:rPr>
        <w:rFonts w:eastAsiaTheme="minorHAnsi" w:cs="Calibri"/>
        <w:b/>
        <w:noProof/>
        <w:sz w:val="24"/>
        <w:szCs w:val="24"/>
      </w:rPr>
      <w:fldChar w:fldCharType="end"/>
    </w:r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FB3" w:rsidRPr="00DC02BB" w:rsidRDefault="00985F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985FB3" w:rsidRPr="00DC02BB" w:rsidRDefault="00985FB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 w:val="20"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0545D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 w:val="20"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>
      <w:rPr>
        <w:rFonts w:ascii="French Script MT" w:eastAsiaTheme="minorHAnsi" w:hAnsi="French Script MT" w:cs="Calibri"/>
        <w:sz w:val="32"/>
        <w:szCs w:val="32"/>
      </w:rPr>
      <w:t xml:space="preserve">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6F38"/>
    <w:rsid w:val="000C13B3"/>
    <w:rsid w:val="000C26BA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164FC"/>
    <w:rsid w:val="0052096D"/>
    <w:rsid w:val="005216EF"/>
    <w:rsid w:val="00521C2A"/>
    <w:rsid w:val="005246D1"/>
    <w:rsid w:val="00526EFA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B4AEF"/>
    <w:rsid w:val="006C3E45"/>
    <w:rsid w:val="006D7A9D"/>
    <w:rsid w:val="006E5624"/>
    <w:rsid w:val="007162E7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481D"/>
    <w:rsid w:val="00AD7ED3"/>
    <w:rsid w:val="00AE1A61"/>
    <w:rsid w:val="00AE370F"/>
    <w:rsid w:val="00AF26B0"/>
    <w:rsid w:val="00AF3CB6"/>
    <w:rsid w:val="00AF4618"/>
    <w:rsid w:val="00AF6204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79AF"/>
    <w:rsid w:val="00F2054B"/>
    <w:rsid w:val="00F26650"/>
    <w:rsid w:val="00F2762C"/>
    <w:rsid w:val="00F33E58"/>
    <w:rsid w:val="00F3479D"/>
    <w:rsid w:val="00F37605"/>
    <w:rsid w:val="00F45C1A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8A58C-10C0-4E94-9637-E558BA88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65</TotalTime>
  <Pages>13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24</cp:revision>
  <cp:lastPrinted>2015-06-08T13:09:00Z</cp:lastPrinted>
  <dcterms:created xsi:type="dcterms:W3CDTF">2015-06-08T08:42:00Z</dcterms:created>
  <dcterms:modified xsi:type="dcterms:W3CDTF">2015-06-08T13:11:00Z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