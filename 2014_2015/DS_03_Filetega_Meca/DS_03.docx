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BB2" w:rsidRDefault="00433BB2" w:rsidP="0009490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10206"/>
        </w:tabs>
      </w:pPr>
      <w:r>
        <w:t>Devoir surveillé n° 0</w:t>
      </w:r>
      <w:r w:rsidR="006908B4">
        <w:t>3</w:t>
      </w:r>
    </w:p>
    <w:p w:rsidR="00433BB2" w:rsidRDefault="00433BB2" w:rsidP="00433BB2"/>
    <w:p w:rsidR="00433BB2" w:rsidRPr="0089176E" w:rsidRDefault="00433BB2" w:rsidP="00433BB2">
      <w:pPr>
        <w:jc w:val="right"/>
        <w:rPr>
          <w:b/>
          <w:sz w:val="32"/>
          <w:szCs w:val="32"/>
        </w:rPr>
      </w:pPr>
      <w:r w:rsidRPr="003A788F">
        <w:rPr>
          <w:b/>
          <w:sz w:val="32"/>
          <w:szCs w:val="32"/>
        </w:rPr>
        <w:t xml:space="preserve">NOM : </w:t>
      </w:r>
      <w:r w:rsidRPr="003A788F">
        <w:rPr>
          <w:sz w:val="32"/>
          <w:szCs w:val="32"/>
        </w:rPr>
        <w:t>.........................................</w:t>
      </w:r>
    </w:p>
    <w:p w:rsidR="00433BB2" w:rsidRDefault="00433BB2" w:rsidP="00433BB2"/>
    <w:p w:rsidR="00433BB2" w:rsidRDefault="00433BB2" w:rsidP="000C13B3">
      <w:pPr>
        <w:pStyle w:val="Faux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Sciences Industrielles</w:t>
      </w:r>
      <w:r w:rsidR="000C13B3">
        <w:t xml:space="preserve"> de l’Ingénieur</w:t>
      </w:r>
    </w:p>
    <w:p w:rsidR="000C13B3" w:rsidRDefault="000C13B3" w:rsidP="000C13B3">
      <w:pPr>
        <w:pStyle w:val="Faux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right="3402"/>
      </w:pPr>
    </w:p>
    <w:p w:rsidR="00433BB2" w:rsidRDefault="00433BB2" w:rsidP="00433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Calibri"/>
          <w:b/>
          <w:bCs/>
          <w:sz w:val="18"/>
        </w:rPr>
      </w:pPr>
      <w:r>
        <w:rPr>
          <w:rFonts w:eastAsia="Calibri"/>
          <w:b/>
          <w:bCs/>
          <w:sz w:val="18"/>
        </w:rPr>
        <w:t xml:space="preserve">[Durée 1h - Aucun document - Calculatrice interdite - </w:t>
      </w:r>
      <w:r w:rsidRPr="005A470E">
        <w:rPr>
          <w:rFonts w:eastAsia="Calibri"/>
          <w:b/>
          <w:bCs/>
          <w:i/>
        </w:rPr>
        <w:t>Répondre directement sur le sujet</w:t>
      </w:r>
      <w:r>
        <w:rPr>
          <w:rFonts w:eastAsia="Calibri"/>
          <w:b/>
          <w:bCs/>
          <w:sz w:val="18"/>
        </w:rPr>
        <w:t xml:space="preserve"> - Le sujet comporte </w:t>
      </w:r>
      <w:r>
        <w:rPr>
          <w:rFonts w:eastAsia="Calibri"/>
          <w:b/>
          <w:bCs/>
          <w:color w:val="FF0000"/>
          <w:sz w:val="18"/>
        </w:rPr>
        <w:t>7</w:t>
      </w:r>
      <w:r>
        <w:rPr>
          <w:rFonts w:eastAsia="Calibri"/>
          <w:b/>
          <w:bCs/>
          <w:sz w:val="18"/>
        </w:rPr>
        <w:t xml:space="preserve"> pages]</w:t>
      </w:r>
    </w:p>
    <w:p w:rsidR="002E381E" w:rsidRDefault="002E381E" w:rsidP="002E381E"/>
    <w:p w:rsidR="00230DF5" w:rsidRPr="00230DF5" w:rsidRDefault="006908B4" w:rsidP="00230DF5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5103"/>
          <w:tab w:val="left" w:pos="9480"/>
        </w:tabs>
        <w:ind w:right="141"/>
        <w:rPr>
          <w:sz w:val="40"/>
        </w:rPr>
      </w:pPr>
      <w:r>
        <w:rPr>
          <w:sz w:val="40"/>
        </w:rPr>
        <w:t>Interrogation de Cours</w:t>
      </w:r>
    </w:p>
    <w:p w:rsidR="00230DF5" w:rsidRDefault="00230DF5" w:rsidP="002E381E"/>
    <w:p w:rsidR="00230DF5" w:rsidRDefault="00230DF5" w:rsidP="00094908">
      <w:pPr>
        <w:pStyle w:val="Paragraphedeliste"/>
        <w:ind w:left="0"/>
      </w:pPr>
    </w:p>
    <w:p w:rsidR="008F669B" w:rsidRDefault="0076789B" w:rsidP="008F669B">
      <w:pPr>
        <w:pStyle w:val="Titre2"/>
        <w:numPr>
          <w:ilvl w:val="0"/>
          <w:numId w:val="0"/>
        </w:numPr>
      </w:pPr>
      <w:r>
        <w:t>Tracé des éléments filetés</w:t>
      </w:r>
    </w:p>
    <w:p w:rsidR="0076789B" w:rsidRDefault="0076789B" w:rsidP="0076789B"/>
    <w:p w:rsidR="00024B82" w:rsidRDefault="00024B82" w:rsidP="00024B82">
      <w:pPr>
        <w:pStyle w:val="Titre7"/>
      </w:pPr>
      <w:r>
        <w:t xml:space="preserve">Question </w:t>
      </w:r>
      <w:r w:rsidR="00B50831">
        <w:t>1</w:t>
      </w:r>
      <w:r>
        <w:t xml:space="preserve"> – Donner le nom des éléments représentés ci-dessous.</w:t>
      </w:r>
    </w:p>
    <w:p w:rsidR="00024B82" w:rsidRDefault="00024B82" w:rsidP="0076789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73"/>
        <w:gridCol w:w="5173"/>
      </w:tblGrid>
      <w:tr w:rsidR="00024B82" w:rsidTr="00BF4D27">
        <w:tc>
          <w:tcPr>
            <w:tcW w:w="5173" w:type="dxa"/>
          </w:tcPr>
          <w:p w:rsidR="00024B82" w:rsidRDefault="00B02D15" w:rsidP="00D97058">
            <w:r>
              <w:rPr>
                <w:noProof/>
                <w:lang w:eastAsia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5" type="#_x0000_t202" style="position:absolute;left:0;text-align:left;margin-left:94.55pt;margin-top:41.4pt;width:137.55pt;height:26.4pt;z-index:251654144" stroked="f">
                  <v:textbox style="mso-next-textbox:#_x0000_s1055">
                    <w:txbxContent>
                      <w:p w:rsidR="00024B82" w:rsidRDefault="00024B82" w:rsidP="00024B82">
                        <w:r>
                          <w:t>......................................</w:t>
                        </w:r>
                      </w:p>
                    </w:txbxContent>
                  </v:textbox>
                </v:shape>
              </w:pict>
            </w:r>
            <w:r w:rsidR="00D97058" w:rsidRPr="00BC3D5C">
              <w:rPr>
                <w:noProof/>
                <w:lang w:eastAsia="fr-FR"/>
              </w:rPr>
              <w:drawing>
                <wp:inline distT="0" distB="0" distL="0" distR="0">
                  <wp:extent cx="807720" cy="1485900"/>
                  <wp:effectExtent l="19050" t="0" r="0" b="0"/>
                  <wp:docPr id="6" name="Image 2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3" w:type="dxa"/>
          </w:tcPr>
          <w:p w:rsidR="00024B82" w:rsidRDefault="00D97058" w:rsidP="00D97058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356116" cy="1011677"/>
                  <wp:effectExtent l="19050" t="0" r="6084" b="0"/>
                  <wp:docPr id="8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7442" cy="10122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7058" w:rsidRDefault="00D97058" w:rsidP="00D97058">
            <w:pPr>
              <w:jc w:val="center"/>
            </w:pPr>
          </w:p>
          <w:p w:rsidR="00D97058" w:rsidRDefault="00D97058" w:rsidP="00D97058">
            <w:pPr>
              <w:jc w:val="center"/>
            </w:pPr>
            <w:r>
              <w:t>……………………………………………………………………………</w:t>
            </w:r>
          </w:p>
          <w:p w:rsidR="00D97058" w:rsidRDefault="00D97058" w:rsidP="00D97058">
            <w:pPr>
              <w:jc w:val="center"/>
            </w:pPr>
          </w:p>
          <w:p w:rsidR="00D97058" w:rsidRDefault="00D97058" w:rsidP="00D97058">
            <w:pPr>
              <w:jc w:val="center"/>
            </w:pPr>
            <w:r>
              <w:t>……………………………………………………………………………</w:t>
            </w:r>
          </w:p>
        </w:tc>
      </w:tr>
    </w:tbl>
    <w:p w:rsidR="006908B4" w:rsidRDefault="006908B4" w:rsidP="0076789B"/>
    <w:p w:rsidR="00024B82" w:rsidRDefault="00024B82" w:rsidP="00024B82">
      <w:pPr>
        <w:pStyle w:val="Titre7"/>
      </w:pPr>
      <w:r>
        <w:t xml:space="preserve">Question </w:t>
      </w:r>
      <w:r w:rsidR="00B50831">
        <w:t>2</w:t>
      </w:r>
      <w:r>
        <w:t xml:space="preserve"> – </w:t>
      </w:r>
      <w:r w:rsidR="00B50831">
        <w:t>Donner la représentation d’une vis dans un trou taraudé. Indiquer à qu</w:t>
      </w:r>
      <w:r w:rsidR="0027049D">
        <w:t>o</w:t>
      </w:r>
      <w:r w:rsidR="00B50831">
        <w:t>i correspondent chacun des numéros.</w:t>
      </w:r>
    </w:p>
    <w:p w:rsidR="006908B4" w:rsidRDefault="006908B4" w:rsidP="006908B4">
      <w:pPr>
        <w:pStyle w:val="Paragraphedeliste"/>
        <w:ind w:left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483"/>
        <w:gridCol w:w="2939"/>
      </w:tblGrid>
      <w:tr w:rsidR="00024B82" w:rsidTr="00024B82">
        <w:tc>
          <w:tcPr>
            <w:tcW w:w="5173" w:type="dxa"/>
          </w:tcPr>
          <w:p w:rsidR="00024B82" w:rsidRDefault="00024B82" w:rsidP="006908B4">
            <w:pPr>
              <w:pStyle w:val="Paragraphedeliste"/>
              <w:ind w:left="0"/>
            </w:pPr>
          </w:p>
          <w:p w:rsidR="00024B82" w:rsidRDefault="00B02D15" w:rsidP="006908B4">
            <w:pPr>
              <w:pStyle w:val="Paragraphedeliste"/>
              <w:ind w:left="0"/>
            </w:pPr>
            <w:r>
              <w:rPr>
                <w:noProof/>
                <w:lang w:eastAsia="fr-FR"/>
              </w:rPr>
              <w:pict>
                <v:oval id="_x0000_s1061" style="position:absolute;left:0;text-align:left;margin-left:269.25pt;margin-top:2.85pt;width:26pt;height:26pt;z-index:251660288;v-text-anchor:middle">
                  <v:textbox inset="1mm,1mm,1mm,1mm">
                    <w:txbxContent>
                      <w:p w:rsidR="00024B82" w:rsidRPr="00024B82" w:rsidRDefault="00024B82" w:rsidP="00024B82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lang w:eastAsia="fr-FR"/>
              </w:rPr>
              <w:pict>
                <v:oval id="_x0000_s1059" style="position:absolute;left:0;text-align:left;margin-left:186.1pt;margin-top:2.85pt;width:26pt;height:26pt;z-index:251658240;v-text-anchor:middle">
                  <v:textbox inset="1mm,1mm,1mm,1mm">
                    <w:txbxContent>
                      <w:p w:rsidR="00024B82" w:rsidRPr="00024B82" w:rsidRDefault="00024B82" w:rsidP="00024B82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lang w:eastAsia="fr-FR"/>
              </w:rPr>
              <w:pict>
                <v:oval id="_x0000_s1057" style="position:absolute;left:0;text-align:left;margin-left:30.35pt;margin-top:1.35pt;width:26pt;height:26pt;z-index:251656192;mso-position-horizontal:absolute;v-text-anchor:middle">
                  <v:textbox inset="1mm,1mm,1mm,1mm">
                    <w:txbxContent>
                      <w:p w:rsidR="00024B82" w:rsidRPr="00024B82" w:rsidRDefault="00024B82" w:rsidP="00024B82">
                        <w:pPr>
                          <w:jc w:val="center"/>
                          <w:rPr>
                            <w:sz w:val="24"/>
                          </w:rPr>
                        </w:pPr>
                        <w:r w:rsidRPr="00024B82">
                          <w:rPr>
                            <w:sz w:val="24"/>
                          </w:rPr>
                          <w:t>1</w:t>
                        </w:r>
                      </w:p>
                    </w:txbxContent>
                  </v:textbox>
                </v:oval>
              </w:pict>
            </w:r>
          </w:p>
          <w:p w:rsidR="00024B82" w:rsidRDefault="00B02D15" w:rsidP="006908B4">
            <w:pPr>
              <w:pStyle w:val="Paragraphedeliste"/>
              <w:ind w:left="0"/>
            </w:pPr>
            <w:r>
              <w:rPr>
                <w:noProof/>
                <w:lang w:eastAsia="fr-FR"/>
              </w:rPr>
              <w:pict>
                <v:oval id="_x0000_s1062" style="position:absolute;left:0;text-align:left;margin-left:299.9pt;margin-top:5.25pt;width:26pt;height:26pt;z-index:251661312;v-text-anchor:middle">
                  <v:textbox inset="1mm,1mm,1mm,1mm">
                    <w:txbxContent>
                      <w:p w:rsidR="00024B82" w:rsidRPr="00024B82" w:rsidRDefault="00024B82" w:rsidP="00024B82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lang w:eastAsia="fr-FR"/>
              </w:rPr>
              <w:pict>
                <v:oval id="_x0000_s1060" style="position:absolute;left:0;text-align:left;margin-left:237.95pt;margin-top:1.4pt;width:26pt;height:26pt;z-index:251659264;v-text-anchor:middle">
                  <v:textbox inset="1mm,1mm,1mm,1mm">
                    <w:txbxContent>
                      <w:p w:rsidR="00024B82" w:rsidRPr="00024B82" w:rsidRDefault="00024B82" w:rsidP="00024B82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lang w:eastAsia="fr-FR"/>
              </w:rPr>
              <w:pict>
                <v:oval id="_x0000_s1058" style="position:absolute;left:0;text-align:left;margin-left:135.05pt;margin-top:-.1pt;width:26pt;height:26pt;z-index:251657216;v-text-anchor:middle">
                  <v:textbox inset="1mm,1mm,1mm,1mm">
                    <w:txbxContent>
                      <w:p w:rsidR="00024B82" w:rsidRPr="00024B82" w:rsidRDefault="00024B82" w:rsidP="00024B82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xbxContent>
                  </v:textbox>
                </v:oval>
              </w:pict>
            </w:r>
          </w:p>
          <w:p w:rsidR="00024B82" w:rsidRDefault="00024B82" w:rsidP="006908B4">
            <w:pPr>
              <w:pStyle w:val="Paragraphedeliste"/>
              <w:ind w:left="0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4595719" cy="1963915"/>
                  <wp:effectExtent l="19050" t="0" r="0" b="0"/>
                  <wp:docPr id="7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5042" cy="19636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024B82" w:rsidRDefault="00024B82" w:rsidP="006908B4">
            <w:pPr>
              <w:pStyle w:val="Paragraphedeliste"/>
              <w:ind w:left="0"/>
            </w:pPr>
          </w:p>
          <w:p w:rsidR="00024B82" w:rsidRDefault="00024B82" w:rsidP="006908B4">
            <w:pPr>
              <w:pStyle w:val="Paragraphedeliste"/>
              <w:ind w:left="0"/>
            </w:pPr>
          </w:p>
        </w:tc>
        <w:tc>
          <w:tcPr>
            <w:tcW w:w="5173" w:type="dxa"/>
          </w:tcPr>
          <w:p w:rsidR="00024B82" w:rsidRDefault="00024B82" w:rsidP="006908B4">
            <w:pPr>
              <w:pStyle w:val="Paragraphedeliste"/>
              <w:ind w:left="0"/>
            </w:pPr>
          </w:p>
          <w:p w:rsidR="00024B82" w:rsidRDefault="00024B82" w:rsidP="006908B4">
            <w:pPr>
              <w:pStyle w:val="Paragraphedeliste"/>
              <w:ind w:left="0"/>
            </w:pPr>
          </w:p>
          <w:p w:rsidR="00024B82" w:rsidRDefault="00024B82" w:rsidP="00024B82">
            <w:pPr>
              <w:pStyle w:val="Paragraphedeliste"/>
              <w:numPr>
                <w:ilvl w:val="0"/>
                <w:numId w:val="25"/>
              </w:numPr>
              <w:ind w:left="454"/>
            </w:pPr>
            <w:r>
              <w:t xml:space="preserve"> …………………………………..</w:t>
            </w:r>
          </w:p>
          <w:p w:rsidR="00024B82" w:rsidRDefault="00024B82" w:rsidP="00024B82">
            <w:pPr>
              <w:ind w:left="454"/>
            </w:pPr>
            <w:r>
              <w:t xml:space="preserve"> </w:t>
            </w:r>
          </w:p>
          <w:p w:rsidR="00024B82" w:rsidRDefault="00024B82" w:rsidP="00024B82">
            <w:pPr>
              <w:pStyle w:val="Paragraphedeliste"/>
              <w:numPr>
                <w:ilvl w:val="0"/>
                <w:numId w:val="25"/>
              </w:numPr>
              <w:ind w:left="454"/>
            </w:pPr>
            <w:r>
              <w:t xml:space="preserve"> …………………………………..</w:t>
            </w:r>
          </w:p>
          <w:p w:rsidR="00024B82" w:rsidRDefault="00024B82" w:rsidP="00024B82">
            <w:pPr>
              <w:ind w:left="454"/>
            </w:pPr>
            <w:r>
              <w:t xml:space="preserve">  </w:t>
            </w:r>
          </w:p>
          <w:p w:rsidR="00024B82" w:rsidRDefault="00024B82" w:rsidP="00024B82">
            <w:pPr>
              <w:pStyle w:val="Paragraphedeliste"/>
              <w:numPr>
                <w:ilvl w:val="0"/>
                <w:numId w:val="25"/>
              </w:numPr>
              <w:ind w:left="454"/>
            </w:pPr>
            <w:r>
              <w:t>…………………………………..</w:t>
            </w:r>
          </w:p>
          <w:p w:rsidR="00024B82" w:rsidRDefault="00024B82" w:rsidP="00024B82">
            <w:pPr>
              <w:ind w:left="94"/>
            </w:pPr>
          </w:p>
          <w:p w:rsidR="00024B82" w:rsidRDefault="00024B82" w:rsidP="00024B82">
            <w:pPr>
              <w:pStyle w:val="Paragraphedeliste"/>
              <w:numPr>
                <w:ilvl w:val="0"/>
                <w:numId w:val="25"/>
              </w:numPr>
              <w:ind w:left="454"/>
            </w:pPr>
            <w:r>
              <w:t>…………………………………..</w:t>
            </w:r>
          </w:p>
          <w:p w:rsidR="00024B82" w:rsidRDefault="00024B82" w:rsidP="00024B82"/>
          <w:p w:rsidR="00024B82" w:rsidRDefault="00024B82" w:rsidP="00024B82">
            <w:pPr>
              <w:pStyle w:val="Paragraphedeliste"/>
              <w:numPr>
                <w:ilvl w:val="0"/>
                <w:numId w:val="25"/>
              </w:numPr>
              <w:ind w:left="454"/>
            </w:pPr>
            <w:r>
              <w:t>…………………………………..</w:t>
            </w:r>
          </w:p>
          <w:p w:rsidR="00024B82" w:rsidRDefault="00024B82" w:rsidP="00024B82">
            <w:pPr>
              <w:pStyle w:val="Paragraphedeliste"/>
            </w:pPr>
          </w:p>
          <w:p w:rsidR="00024B82" w:rsidRDefault="00024B82" w:rsidP="00024B82">
            <w:pPr>
              <w:pStyle w:val="Paragraphedeliste"/>
              <w:numPr>
                <w:ilvl w:val="0"/>
                <w:numId w:val="25"/>
              </w:numPr>
              <w:ind w:left="454"/>
            </w:pPr>
            <w:r>
              <w:t>…………………………………..</w:t>
            </w:r>
          </w:p>
          <w:p w:rsidR="00024B82" w:rsidRDefault="00024B82" w:rsidP="00024B82">
            <w:pPr>
              <w:pStyle w:val="Paragraphedeliste"/>
              <w:ind w:left="454"/>
            </w:pPr>
            <w:r>
              <w:t xml:space="preserve"> </w:t>
            </w:r>
          </w:p>
        </w:tc>
      </w:tr>
    </w:tbl>
    <w:p w:rsidR="00024B82" w:rsidRDefault="00024B82" w:rsidP="006908B4">
      <w:pPr>
        <w:pStyle w:val="Paragraphedeliste"/>
        <w:ind w:left="0"/>
      </w:pPr>
    </w:p>
    <w:p w:rsidR="00024B82" w:rsidRDefault="00024B82" w:rsidP="006908B4">
      <w:pPr>
        <w:pStyle w:val="Paragraphedeliste"/>
        <w:ind w:left="0"/>
      </w:pPr>
    </w:p>
    <w:p w:rsidR="00024B82" w:rsidRDefault="00024B82" w:rsidP="006908B4">
      <w:pPr>
        <w:pStyle w:val="Paragraphedeliste"/>
        <w:ind w:left="0"/>
      </w:pPr>
    </w:p>
    <w:p w:rsidR="00024B82" w:rsidRDefault="00024B82" w:rsidP="006908B4">
      <w:pPr>
        <w:pStyle w:val="Paragraphedeliste"/>
        <w:ind w:left="0"/>
      </w:pPr>
    </w:p>
    <w:p w:rsidR="00D13AA8" w:rsidRDefault="00D13AA8" w:rsidP="00D13AA8">
      <w:pPr>
        <w:pStyle w:val="Titre7"/>
      </w:pPr>
      <w:r>
        <w:t xml:space="preserve">Question 3 –  </w:t>
      </w:r>
      <w:r w:rsidRPr="00D13AA8">
        <w:t>Le but de ce montage est d’assurer une liaison encastrement entre les pièces 1 et 2. Pour cela on utilise des tampons tangents (pièces 3 et 4).</w:t>
      </w:r>
      <w:r>
        <w:t xml:space="preserve"> Réaliser </w:t>
      </w:r>
      <w:r w:rsidRPr="00B461E2">
        <w:rPr>
          <w:b/>
        </w:rPr>
        <w:t>l’assembl</w:t>
      </w:r>
      <w:r w:rsidR="00B461E2" w:rsidRPr="00B461E2">
        <w:rPr>
          <w:b/>
        </w:rPr>
        <w:t>age boulonné</w:t>
      </w:r>
      <w:r w:rsidR="00B461E2">
        <w:t xml:space="preserve"> en utilisant une vi</w:t>
      </w:r>
      <w:r>
        <w:t xml:space="preserve">s CHC </w:t>
      </w:r>
      <w:r w:rsidR="005D5310">
        <w:t xml:space="preserve">et un écrou H </w:t>
      </w:r>
      <w:r>
        <w:t xml:space="preserve">permettant d’assurer le serrage de la pièce 2 sur la pièce 1. </w:t>
      </w:r>
    </w:p>
    <w:p w:rsidR="00395C82" w:rsidRDefault="00395C82" w:rsidP="002E381E"/>
    <w:p w:rsidR="00D97058" w:rsidRDefault="00D97058" w:rsidP="00D97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noProof/>
          <w:lang w:eastAsia="fr-FR"/>
        </w:rPr>
        <w:drawing>
          <wp:inline distT="0" distB="0" distL="0" distR="0">
            <wp:extent cx="5258619" cy="4401129"/>
            <wp:effectExtent l="19050" t="0" r="0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066" cy="440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058" w:rsidRDefault="00D97058" w:rsidP="00D97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:rsidR="00395C82" w:rsidRDefault="00395C82" w:rsidP="00D97058">
      <w:pPr>
        <w:jc w:val="center"/>
      </w:pPr>
    </w:p>
    <w:p w:rsidR="00395C82" w:rsidRDefault="00395C82" w:rsidP="002E381E"/>
    <w:p w:rsidR="00395C82" w:rsidRDefault="00395C82" w:rsidP="002E381E"/>
    <w:p w:rsidR="009A08F0" w:rsidRDefault="009A08F0" w:rsidP="009A08F0">
      <w:pPr>
        <w:pStyle w:val="Titre2"/>
        <w:numPr>
          <w:ilvl w:val="0"/>
          <w:numId w:val="0"/>
        </w:numPr>
      </w:pPr>
      <w:r>
        <w:t>Calcul Vectoriel</w:t>
      </w:r>
    </w:p>
    <w:p w:rsidR="00B8055E" w:rsidRDefault="00B8055E" w:rsidP="00B8055E">
      <w:r>
        <w:t xml:space="preserve">Soit un </w:t>
      </w:r>
      <w:proofErr w:type="gramStart"/>
      <w:r>
        <w:t xml:space="preserve">repère </w:t>
      </w:r>
      <w:proofErr w:type="gramEnd"/>
      <m:oMath>
        <m:r>
          <m:rPr>
            <m:scr m:val="script"/>
          </m:rPr>
          <w:rPr>
            <w:rFonts w:ascii="Cambria Math" w:hAnsi="Cambria Math"/>
          </w:rPr>
          <m:t xml:space="preserve">R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</m:d>
      </m:oMath>
      <w:r>
        <w:t xml:space="preserve">. On donne les coordonnées dans </w:t>
      </w:r>
      <m:oMath>
        <m:r>
          <m:rPr>
            <m:scr m:val="script"/>
          </m:rPr>
          <w:rPr>
            <w:rFonts w:ascii="Cambria Math" w:hAnsi="Cambria Math"/>
          </w:rPr>
          <m:t>R</m:t>
        </m:r>
      </m:oMath>
      <w:r>
        <w:t xml:space="preserve"> des vecteurs et des points suivants :</w:t>
      </w:r>
    </w:p>
    <w:p w:rsidR="00B8055E" w:rsidRDefault="00B02D15" w:rsidP="00B8055E">
      <w:pPr>
        <w:pStyle w:val="Paragraphedeliste"/>
        <w:numPr>
          <w:ilvl w:val="0"/>
          <w:numId w:val="26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1,1,1</m:t>
            </m:r>
          </m:e>
        </m:d>
        <m:r>
          <w:rPr>
            <w:rFonts w:ascii="Cambria Math" w:hAnsi="Cambria Math"/>
          </w:rPr>
          <m:t> </m:t>
        </m:r>
      </m:oMath>
      <w:r w:rsidR="00B8055E">
        <w:t>;</w:t>
      </w:r>
    </w:p>
    <w:p w:rsidR="00B8055E" w:rsidRDefault="00B02D15" w:rsidP="00B8055E">
      <w:pPr>
        <w:pStyle w:val="Paragraphedeliste"/>
        <w:numPr>
          <w:ilvl w:val="0"/>
          <w:numId w:val="26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0,-1,-1</m:t>
            </m:r>
          </m:e>
        </m:d>
        <m:r>
          <w:rPr>
            <w:rFonts w:ascii="Cambria Math" w:hAnsi="Cambria Math"/>
          </w:rPr>
          <m:t> </m:t>
        </m:r>
      </m:oMath>
      <w:r w:rsidR="00B8055E">
        <w:t>;</w:t>
      </w:r>
    </w:p>
    <w:p w:rsidR="00B8055E" w:rsidRPr="00B8055E" w:rsidRDefault="00B8055E" w:rsidP="00B8055E">
      <w:pPr>
        <w:pStyle w:val="Paragraphedeliste"/>
        <w:numPr>
          <w:ilvl w:val="0"/>
          <w:numId w:val="26"/>
        </w:numPr>
      </w:pPr>
      <m:oMath>
        <m:r>
          <w:rPr>
            <w:rFonts w:ascii="Cambria Math" w:hAnsi="Cambria Math"/>
          </w:rPr>
          <m:t>A: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-1,0,1</m:t>
            </m:r>
          </m:e>
        </m:d>
        <m:r>
          <w:rPr>
            <w:rFonts w:ascii="Cambria Math" w:hAnsi="Cambria Math"/>
          </w:rPr>
          <m:t> </m:t>
        </m:r>
      </m:oMath>
      <w:r w:rsidR="00374BA8">
        <w:t>;</w:t>
      </w:r>
    </w:p>
    <w:p w:rsidR="00B8055E" w:rsidRDefault="00B8055E" w:rsidP="00B8055E">
      <w:pPr>
        <w:pStyle w:val="Paragraphedeliste"/>
        <w:numPr>
          <w:ilvl w:val="0"/>
          <w:numId w:val="26"/>
        </w:numPr>
      </w:pPr>
      <m:oMath>
        <m:r>
          <w:rPr>
            <w:rFonts w:ascii="Cambria Math" w:hAnsi="Cambria Math"/>
          </w:rPr>
          <m:t>B: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-1,-2,0</m:t>
            </m:r>
          </m:e>
        </m:d>
        <m:r>
          <w:rPr>
            <w:rFonts w:ascii="Cambria Math" w:hAnsi="Cambria Math"/>
          </w:rPr>
          <m:t> </m:t>
        </m:r>
      </m:oMath>
      <w:r w:rsidR="00374BA8">
        <w:t>.</w:t>
      </w:r>
    </w:p>
    <w:p w:rsidR="00374BA8" w:rsidRDefault="00374BA8" w:rsidP="00374BA8"/>
    <w:p w:rsidR="00374BA8" w:rsidRDefault="00374BA8" w:rsidP="00374BA8">
      <w:pPr>
        <w:pStyle w:val="Titre7"/>
      </w:pPr>
      <w:r>
        <w:t xml:space="preserve">Question 1 – Calculer les composantes du vecteur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>
        <w:t xml:space="preserve"> dans la base </w:t>
      </w:r>
      <m:oMath>
        <m:r>
          <m:rPr>
            <m:scr m:val="script"/>
          </m:rPr>
          <w:rPr>
            <w:rFonts w:ascii="Cambria Math" w:hAnsi="Cambria Math"/>
          </w:rPr>
          <m:t>B</m:t>
        </m:r>
      </m:oMath>
      <w:r>
        <w:t xml:space="preserve"> associée au </w:t>
      </w:r>
      <w:proofErr w:type="gramStart"/>
      <w:r>
        <w:t xml:space="preserve">repère </w:t>
      </w:r>
      <w:proofErr w:type="gramEnd"/>
      <m:oMath>
        <m:r>
          <m:rPr>
            <m:scr m:val="script"/>
          </m:rPr>
          <w:rPr>
            <w:rFonts w:ascii="Cambria Math" w:hAnsi="Cambria Math"/>
          </w:rPr>
          <m:t>R</m:t>
        </m:r>
      </m:oMath>
      <w:r>
        <w:t>.</w:t>
      </w:r>
    </w:p>
    <w:p w:rsidR="00374BA8" w:rsidRDefault="00374BA8" w:rsidP="00374BA8">
      <w:pPr>
        <w:rPr>
          <w:lang w:bidi="en-US"/>
        </w:rPr>
      </w:pPr>
    </w:p>
    <w:p w:rsidR="00B4726A" w:rsidRDefault="00B4726A" w:rsidP="00B47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B4726A" w:rsidRDefault="00B4726A" w:rsidP="00B47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B4726A" w:rsidRDefault="00B4726A" w:rsidP="00B47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B4726A" w:rsidRDefault="00B4726A" w:rsidP="00B47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B4726A" w:rsidRDefault="00B4726A" w:rsidP="00B47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B4726A" w:rsidRDefault="00B4726A" w:rsidP="00B47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B4726A" w:rsidRDefault="00B4726A" w:rsidP="00B47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B4726A" w:rsidRDefault="00B4726A" w:rsidP="00374BA8">
      <w:pPr>
        <w:rPr>
          <w:lang w:bidi="en-US"/>
        </w:rPr>
      </w:pPr>
    </w:p>
    <w:p w:rsidR="00374BA8" w:rsidRDefault="00374BA8" w:rsidP="00374BA8">
      <w:pPr>
        <w:pStyle w:val="Titre7"/>
      </w:pPr>
      <w:r>
        <w:lastRenderedPageBreak/>
        <w:t xml:space="preserve">Question </w:t>
      </w:r>
      <w:r w:rsidR="00B4726A">
        <w:t>2</w:t>
      </w:r>
      <w:r>
        <w:t xml:space="preserve"> – Calculer la somme </w:t>
      </w:r>
      <w:proofErr w:type="gramStart"/>
      <w:r>
        <w:t xml:space="preserve">vectorielle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>
        <w:t>.</w:t>
      </w:r>
    </w:p>
    <w:p w:rsidR="00374BA8" w:rsidRDefault="00374BA8" w:rsidP="00374BA8">
      <w:pPr>
        <w:rPr>
          <w:lang w:bidi="en-US"/>
        </w:rPr>
      </w:pPr>
    </w:p>
    <w:p w:rsidR="00B4726A" w:rsidRDefault="00B4726A" w:rsidP="00B47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B4726A" w:rsidRDefault="00B4726A" w:rsidP="00B47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B4726A" w:rsidRDefault="00B4726A" w:rsidP="00B47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B4726A" w:rsidRDefault="00B4726A" w:rsidP="00B47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B4726A" w:rsidRDefault="00B4726A" w:rsidP="00B47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B4726A" w:rsidRDefault="00B4726A" w:rsidP="00B47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B4726A" w:rsidRDefault="00B4726A" w:rsidP="00B47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B4726A" w:rsidRDefault="00B4726A" w:rsidP="00B47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B4726A" w:rsidRPr="00374BA8" w:rsidRDefault="00B4726A" w:rsidP="00374BA8">
      <w:pPr>
        <w:rPr>
          <w:lang w:bidi="en-US"/>
        </w:rPr>
      </w:pPr>
    </w:p>
    <w:p w:rsidR="00E357D3" w:rsidRDefault="00B4726A" w:rsidP="00E357D3">
      <w:pPr>
        <w:pStyle w:val="Titre7"/>
      </w:pPr>
      <w:r>
        <w:t>Question 3</w:t>
      </w:r>
      <w:r w:rsidR="00E357D3">
        <w:t xml:space="preserve"> –</w:t>
      </w:r>
      <w:r>
        <w:t xml:space="preserve"> Calculer la norme du </w:t>
      </w:r>
      <w:proofErr w:type="gramStart"/>
      <w:r>
        <w:t xml:space="preserve">vecteur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>
        <w:t xml:space="preserve">. </w:t>
      </w:r>
      <w:r w:rsidR="00E357D3">
        <w:t xml:space="preserve">Écrire les composantes du vecteur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="00170183">
        <w:t xml:space="preserve"> </w:t>
      </w:r>
      <w:r w:rsidR="00E357D3">
        <w:t xml:space="preserve">unitaire et colinéaire à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="00E357D3">
        <w:t xml:space="preserve"> dans la base </w:t>
      </w:r>
      <m:oMath>
        <m:r>
          <m:rPr>
            <m:scr m:val="script"/>
          </m:rPr>
          <w:rPr>
            <w:rFonts w:ascii="Cambria Math" w:hAnsi="Cambria Math"/>
          </w:rPr>
          <m:t>B</m:t>
        </m:r>
      </m:oMath>
      <w:r w:rsidR="00E357D3">
        <w:t xml:space="preserve"> associée au </w:t>
      </w:r>
      <w:proofErr w:type="gramStart"/>
      <w:r w:rsidR="00E357D3">
        <w:t xml:space="preserve">repère </w:t>
      </w:r>
      <w:proofErr w:type="gramEnd"/>
      <m:oMath>
        <m:r>
          <m:rPr>
            <m:scr m:val="script"/>
          </m:rPr>
          <w:rPr>
            <w:rFonts w:ascii="Cambria Math" w:hAnsi="Cambria Math"/>
          </w:rPr>
          <m:t>R</m:t>
        </m:r>
      </m:oMath>
      <w:r w:rsidR="00E357D3">
        <w:t>.</w:t>
      </w:r>
    </w:p>
    <w:p w:rsidR="00B8055E" w:rsidRDefault="00B8055E" w:rsidP="00374BA8"/>
    <w:p w:rsidR="00B4726A" w:rsidRDefault="00B4726A" w:rsidP="00B47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4726A" w:rsidRDefault="00B4726A" w:rsidP="00B47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4726A" w:rsidRDefault="00B4726A" w:rsidP="00B47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4726A" w:rsidRDefault="00B4726A" w:rsidP="00B47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4726A" w:rsidRDefault="00B4726A" w:rsidP="00B47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4726A" w:rsidRDefault="00B4726A" w:rsidP="00B47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4726A" w:rsidRDefault="00B4726A" w:rsidP="00B47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4726A" w:rsidRDefault="00B4726A" w:rsidP="00B47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4726A" w:rsidRDefault="00B4726A" w:rsidP="00B472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4726A" w:rsidRDefault="00B4726A" w:rsidP="00374BA8"/>
    <w:p w:rsidR="00E357D3" w:rsidRDefault="00B4726A" w:rsidP="00E357D3">
      <w:pPr>
        <w:pStyle w:val="Titre7"/>
      </w:pPr>
      <w:r>
        <w:t>Question 4</w:t>
      </w:r>
      <w:r w:rsidR="00E357D3">
        <w:t xml:space="preserve"> – Calculer les produits scalaires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 w:rsidR="00E357D3">
        <w:t xml:space="preserve"> </w:t>
      </w:r>
      <w:proofErr w:type="gramStart"/>
      <w:r w:rsidR="00E357D3">
        <w:t xml:space="preserve">et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 w:rsidR="00E357D3">
        <w:t>.</w:t>
      </w:r>
    </w:p>
    <w:p w:rsidR="00B4726A" w:rsidRDefault="00B4726A" w:rsidP="00B4726A">
      <w:pPr>
        <w:rPr>
          <w:lang w:bidi="en-US"/>
        </w:rPr>
      </w:pPr>
    </w:p>
    <w:p w:rsidR="00CA06D5" w:rsidRDefault="00CA06D5" w:rsidP="00CA0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CA06D5" w:rsidRDefault="00CA06D5" w:rsidP="00CA0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CA06D5" w:rsidRDefault="00CA06D5" w:rsidP="00CA0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CA06D5" w:rsidRDefault="00CA06D5" w:rsidP="00CA0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CA06D5" w:rsidRDefault="00CA06D5" w:rsidP="00CA0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CA06D5" w:rsidRDefault="00CA06D5" w:rsidP="00CA0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CA06D5" w:rsidRDefault="00CA06D5" w:rsidP="00CA0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CA06D5" w:rsidRDefault="00CA06D5" w:rsidP="00CA0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CA06D5" w:rsidRDefault="00CA06D5" w:rsidP="00CA0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CA06D5" w:rsidRDefault="00CA06D5" w:rsidP="00CA0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CA06D5" w:rsidRPr="00B4726A" w:rsidRDefault="00CA06D5" w:rsidP="00B4726A">
      <w:pPr>
        <w:rPr>
          <w:lang w:bidi="en-US"/>
        </w:rPr>
      </w:pPr>
    </w:p>
    <w:p w:rsidR="00E357D3" w:rsidRDefault="00E357D3" w:rsidP="00E357D3">
      <w:pPr>
        <w:pStyle w:val="Titre7"/>
      </w:pPr>
      <w:r>
        <w:t xml:space="preserve">Question 5 – Calculer les produits vectoriels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∧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∧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>
        <w:t xml:space="preserve"> 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∧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>
        <w:t xml:space="preserve"> dans la base </w:t>
      </w:r>
      <m:oMath>
        <m:r>
          <m:rPr>
            <m:scr m:val="script"/>
          </m:rPr>
          <w:rPr>
            <w:rFonts w:ascii="Cambria Math" w:hAnsi="Cambria Math"/>
          </w:rPr>
          <m:t>B</m:t>
        </m:r>
      </m:oMath>
      <w:r>
        <w:t xml:space="preserve"> associée au </w:t>
      </w:r>
      <w:proofErr w:type="gramStart"/>
      <w:r>
        <w:t xml:space="preserve">repère </w:t>
      </w:r>
      <w:proofErr w:type="gramEnd"/>
      <m:oMath>
        <m:r>
          <m:rPr>
            <m:scr m:val="script"/>
          </m:rPr>
          <w:rPr>
            <w:rFonts w:ascii="Cambria Math" w:hAnsi="Cambria Math"/>
          </w:rPr>
          <m:t>R</m:t>
        </m:r>
      </m:oMath>
      <w:r>
        <w:t>.</w:t>
      </w:r>
    </w:p>
    <w:p w:rsidR="00E357D3" w:rsidRDefault="00E357D3" w:rsidP="00E357D3">
      <w:pPr>
        <w:rPr>
          <w:lang w:bidi="en-US"/>
        </w:rPr>
      </w:pPr>
    </w:p>
    <w:p w:rsidR="00CA06D5" w:rsidRDefault="00CA06D5" w:rsidP="00CA0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CA06D5" w:rsidRDefault="00CA06D5" w:rsidP="00CA0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CA06D5" w:rsidRDefault="00CA06D5" w:rsidP="00CA0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CA06D5" w:rsidRDefault="00CA06D5" w:rsidP="00CA0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CA06D5" w:rsidRDefault="00CA06D5" w:rsidP="00CA0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CA06D5" w:rsidRDefault="00CA06D5" w:rsidP="00CA0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CA06D5" w:rsidRDefault="00CA06D5" w:rsidP="00CA0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CA06D5" w:rsidRDefault="00CA06D5" w:rsidP="00CA0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CA06D5" w:rsidRDefault="00CA06D5" w:rsidP="00CA0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CA06D5" w:rsidRDefault="00CA06D5" w:rsidP="00CA0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CA06D5" w:rsidRDefault="00CA06D5" w:rsidP="00CA0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CA06D5" w:rsidRPr="00E357D3" w:rsidRDefault="00CA06D5" w:rsidP="00CA0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E357D3" w:rsidRDefault="00E357D3" w:rsidP="00374BA8"/>
    <w:p w:rsidR="008A246F" w:rsidRDefault="008A246F" w:rsidP="008A246F">
      <w:pPr>
        <w:pStyle w:val="Titre2"/>
        <w:numPr>
          <w:ilvl w:val="0"/>
          <w:numId w:val="0"/>
        </w:numPr>
      </w:pPr>
      <w:r>
        <w:lastRenderedPageBreak/>
        <w:t>Pression de contact</w:t>
      </w:r>
    </w:p>
    <w:p w:rsidR="00A56F27" w:rsidRDefault="00A56F27" w:rsidP="00A56F27">
      <w:r>
        <w:t xml:space="preserve">L’un de vos chers professeurs de SII, d’une masse d’approximativement 80 kg est assis sur une chaise à 4 pieds de section carrée (de côte 10mm). On fait l’hypothèse que  le poids est réparti équitablement sur chacun des pieds. L’accélération de la pesanteur est </w:t>
      </w:r>
      <w:proofErr w:type="gramStart"/>
      <w:r>
        <w:t xml:space="preserve">de </w:t>
      </w:r>
      <w:proofErr w:type="gramEnd"/>
      <m:oMath>
        <m:r>
          <w:rPr>
            <w:rFonts w:ascii="Cambria Math" w:hAnsi="Cambria Math"/>
          </w:rPr>
          <m:t>g=10  m⋅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 </m:t>
        </m:r>
      </m:oMath>
      <w:r>
        <w:t xml:space="preserve">. </w:t>
      </w:r>
    </w:p>
    <w:p w:rsidR="00A56F27" w:rsidRDefault="00A56F27" w:rsidP="00A56F27"/>
    <w:p w:rsidR="00A56F27" w:rsidRDefault="00A56F27" w:rsidP="00A56F27">
      <w:pPr>
        <w:pStyle w:val="Titre7"/>
      </w:pPr>
      <w:r>
        <w:t xml:space="preserve">Question 1 – Calculer la pression de contact au niveau d’un seul des pieds de chaise. </w:t>
      </w:r>
    </w:p>
    <w:p w:rsidR="00A56F27" w:rsidRDefault="00A56F27" w:rsidP="00A56F27">
      <w:pPr>
        <w:rPr>
          <w:lang w:bidi="en-US"/>
        </w:rPr>
      </w:pPr>
    </w:p>
    <w:p w:rsidR="00CA06D5" w:rsidRDefault="00CA06D5" w:rsidP="00CA0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CA06D5" w:rsidRDefault="00CA06D5" w:rsidP="00CA0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CA06D5" w:rsidRDefault="00CA06D5" w:rsidP="00CA0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CA06D5" w:rsidRDefault="00CA06D5" w:rsidP="00CA0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E431E" w:rsidRDefault="000E431E" w:rsidP="00CA0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CA06D5" w:rsidRDefault="00CA06D5" w:rsidP="00CA0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CA06D5" w:rsidRDefault="00CA06D5" w:rsidP="00CA0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CA06D5" w:rsidRDefault="00CA06D5" w:rsidP="00CA0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CA06D5" w:rsidRDefault="00CA06D5" w:rsidP="00A56F27">
      <w:pPr>
        <w:rPr>
          <w:lang w:bidi="en-US"/>
        </w:rPr>
      </w:pPr>
    </w:p>
    <w:p w:rsidR="00A56F27" w:rsidRDefault="00A56F27" w:rsidP="00A56F27">
      <w:pPr>
        <w:pStyle w:val="Titre7"/>
      </w:pPr>
      <w:r>
        <w:t xml:space="preserve">Question 2 – On fait l’hypothèse qu’il s’assoit maintenant sur une chaise à pieds de section circulaire de diamètre 10 mm. Calculer la pression de contact au niveau d’un seul des pieds de chaise. </w:t>
      </w:r>
    </w:p>
    <w:p w:rsidR="00A56F27" w:rsidRDefault="00A56F27" w:rsidP="00A56F27">
      <w:pPr>
        <w:rPr>
          <w:lang w:bidi="en-US"/>
        </w:rPr>
      </w:pPr>
    </w:p>
    <w:p w:rsidR="00CA06D5" w:rsidRDefault="00CA06D5" w:rsidP="00CA0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CA06D5" w:rsidRDefault="00CA06D5" w:rsidP="00CA0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CA06D5" w:rsidRDefault="00CA06D5" w:rsidP="00CA0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CA06D5" w:rsidRDefault="00CA06D5" w:rsidP="00CA0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0E431E" w:rsidRDefault="000E431E" w:rsidP="00CA0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CA06D5" w:rsidRDefault="00CA06D5" w:rsidP="00CA0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CA06D5" w:rsidRDefault="00CA06D5" w:rsidP="00CA0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CA06D5" w:rsidRDefault="00CA06D5" w:rsidP="00CA06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en-US"/>
        </w:rPr>
      </w:pPr>
    </w:p>
    <w:p w:rsidR="00CA06D5" w:rsidRPr="00A56F27" w:rsidRDefault="00CA06D5" w:rsidP="00A56F27">
      <w:pPr>
        <w:rPr>
          <w:lang w:bidi="en-US"/>
        </w:rPr>
      </w:pPr>
    </w:p>
    <w:p w:rsidR="00E823A9" w:rsidRDefault="00E823A9" w:rsidP="00E823A9">
      <w:pPr>
        <w:pStyle w:val="Titre2"/>
        <w:numPr>
          <w:ilvl w:val="0"/>
          <w:numId w:val="0"/>
        </w:numPr>
      </w:pPr>
      <w:r>
        <w:t>Actions mécaniques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3"/>
        <w:gridCol w:w="5173"/>
      </w:tblGrid>
      <w:tr w:rsidR="00CE476A" w:rsidTr="00CE476A">
        <w:tc>
          <w:tcPr>
            <w:tcW w:w="5173" w:type="dxa"/>
            <w:vAlign w:val="center"/>
          </w:tcPr>
          <w:p w:rsidR="00CE476A" w:rsidRDefault="00CE476A" w:rsidP="00CE476A">
            <w:pPr>
              <w:jc w:val="left"/>
              <w:rPr>
                <w:rFonts w:asciiTheme="minorHAnsi" w:hAnsiTheme="minorHAnsi"/>
              </w:rPr>
            </w:pPr>
            <w:r w:rsidRPr="00F862E8">
              <w:rPr>
                <w:rFonts w:asciiTheme="minorHAnsi" w:hAnsiTheme="minorHAnsi"/>
              </w:rPr>
              <w:t xml:space="preserve">L’action exercée par la route </w:t>
            </w:r>
            <w:r w:rsidRPr="00F862E8">
              <w:rPr>
                <w:rFonts w:asciiTheme="minorHAnsi" w:hAnsiTheme="minorHAnsi"/>
                <w:b/>
              </w:rPr>
              <w:t xml:space="preserve">0 </w:t>
            </w:r>
            <w:r w:rsidRPr="00F862E8">
              <w:rPr>
                <w:rFonts w:asciiTheme="minorHAnsi" w:hAnsiTheme="minorHAnsi"/>
              </w:rPr>
              <w:t xml:space="preserve">sur la roue motrice </w:t>
            </w:r>
            <w:r w:rsidRPr="00F862E8">
              <w:rPr>
                <w:rFonts w:asciiTheme="minorHAnsi" w:hAnsiTheme="minorHAnsi"/>
                <w:b/>
              </w:rPr>
              <w:t>1</w:t>
            </w:r>
            <w:r w:rsidRPr="00F862E8">
              <w:rPr>
                <w:rFonts w:asciiTheme="minorHAnsi" w:hAnsiTheme="minorHAnsi"/>
              </w:rPr>
              <w:t xml:space="preserve"> est schématisée par la </w:t>
            </w:r>
            <w:proofErr w:type="gramStart"/>
            <w:r w:rsidRPr="00F862E8">
              <w:rPr>
                <w:rFonts w:asciiTheme="minorHAnsi" w:hAnsiTheme="minorHAnsi"/>
              </w:rPr>
              <w:t xml:space="preserve">force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Theme="minorHAnsi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Theme="minorHAnsi"/>
                        </w:rPr>
                        <m:t>0</m:t>
                      </m:r>
                      <m:r>
                        <w:rPr>
                          <w:rFonts w:ascii="Cambria Math" w:hAnsiTheme="minorHAnsi"/>
                        </w:rPr>
                        <m:t>→</m:t>
                      </m:r>
                      <m:r>
                        <w:rPr>
                          <w:rFonts w:ascii="Cambria Math" w:hAnsiTheme="minorHAnsi"/>
                        </w:rPr>
                        <m:t>1</m:t>
                      </m:r>
                    </m:sub>
                  </m:sSub>
                </m:e>
              </m:acc>
            </m:oMath>
            <w:r w:rsidRPr="00F862E8">
              <w:rPr>
                <w:rFonts w:asciiTheme="minorHAnsi" w:hAnsiTheme="minorHAnsi"/>
              </w:rPr>
              <w:t>.</w:t>
            </w:r>
          </w:p>
          <w:p w:rsidR="00CE476A" w:rsidRDefault="00CE476A" w:rsidP="00CE476A">
            <w:pPr>
              <w:jc w:val="left"/>
              <w:rPr>
                <w:rFonts w:asciiTheme="minorHAnsi" w:hAnsiTheme="minorHAnsi"/>
              </w:rPr>
            </w:pPr>
          </w:p>
          <w:p w:rsidR="00CE476A" w:rsidRPr="00CE476A" w:rsidRDefault="00CE476A" w:rsidP="00913F13">
            <w:pPr>
              <w:pStyle w:val="Titre7"/>
              <w:outlineLvl w:val="6"/>
              <w:rPr>
                <w:rFonts w:asciiTheme="minorHAnsi" w:hAnsiTheme="minorHAnsi"/>
                <w:szCs w:val="22"/>
              </w:rPr>
            </w:pPr>
            <w:r w:rsidRPr="00F862E8">
              <w:rPr>
                <w:rFonts w:asciiTheme="minorHAnsi" w:hAnsiTheme="minorHAnsi"/>
                <w:szCs w:val="22"/>
              </w:rPr>
              <w:t xml:space="preserve">Question 1 – Si l’effort normal </w:t>
            </w:r>
            <m:oMath>
              <m:acc>
                <m:accPr>
                  <m:chr m:val="⃗"/>
                  <m:ctrlPr>
                    <w:rPr>
                      <w:rFonts w:ascii="Cambria Math" w:eastAsia="Times New Roman" w:hAnsiTheme="minorHAnsi" w:cs="Times New Roman"/>
                      <w:i/>
                      <w:szCs w:val="22"/>
                      <w:lang w:bidi="ar-S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Theme="minorHAnsi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Theme="minorHAnsi"/>
                          <w:szCs w:val="22"/>
                        </w:rPr>
                        <m:t>0</m:t>
                      </m:r>
                      <m:r>
                        <w:rPr>
                          <w:rFonts w:ascii="Cambria Math" w:hAnsiTheme="minorHAnsi"/>
                          <w:szCs w:val="22"/>
                        </w:rPr>
                        <m:t>→</m:t>
                      </m:r>
                      <m:r>
                        <w:rPr>
                          <w:rFonts w:ascii="Cambria Math" w:hAnsiTheme="minorHAnsi"/>
                          <w:szCs w:val="22"/>
                        </w:rPr>
                        <m:t>1</m:t>
                      </m:r>
                    </m:sub>
                  </m:sSub>
                </m:e>
              </m:acc>
            </m:oMath>
            <w:r w:rsidRPr="00F862E8">
              <w:rPr>
                <w:rFonts w:asciiTheme="minorHAnsi" w:hAnsiTheme="minorHAnsi"/>
                <w:szCs w:val="22"/>
                <w:lang w:bidi="ar-SA"/>
              </w:rPr>
              <w:t xml:space="preserve"> </w:t>
            </w:r>
            <w:r w:rsidRPr="00F862E8">
              <w:rPr>
                <w:rFonts w:asciiTheme="minorHAnsi" w:hAnsiTheme="minorHAnsi"/>
                <w:szCs w:val="22"/>
              </w:rPr>
              <w:t xml:space="preserve">suivant </w:t>
            </w:r>
            <m:oMath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lang w:bidi="ar-SA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oMath>
            <w:r w:rsidRPr="00F862E8">
              <w:rPr>
                <w:rFonts w:asciiTheme="minorHAnsi" w:hAnsiTheme="minorHAnsi"/>
                <w:szCs w:val="22"/>
              </w:rPr>
              <w:t xml:space="preserve"> a pour valeur </w:t>
            </w:r>
            <w:r w:rsidR="002A3336">
              <w:rPr>
                <w:rFonts w:asciiTheme="minorHAnsi" w:hAnsiTheme="minorHAnsi"/>
                <w:szCs w:val="22"/>
              </w:rPr>
              <w:t xml:space="preserve">F = </w:t>
            </w:r>
            <w:r w:rsidRPr="00F862E8">
              <w:rPr>
                <w:rFonts w:asciiTheme="minorHAnsi" w:hAnsiTheme="minorHAnsi"/>
                <w:szCs w:val="22"/>
              </w:rPr>
              <w:t xml:space="preserve">400 </w:t>
            </w:r>
            <w:proofErr w:type="spellStart"/>
            <w:r w:rsidRPr="00F862E8">
              <w:rPr>
                <w:rFonts w:asciiTheme="minorHAnsi" w:hAnsiTheme="minorHAnsi"/>
                <w:szCs w:val="22"/>
              </w:rPr>
              <w:t>daN</w:t>
            </w:r>
            <w:proofErr w:type="spellEnd"/>
            <w:r w:rsidRPr="00F862E8">
              <w:rPr>
                <w:rFonts w:asciiTheme="minorHAnsi" w:hAnsiTheme="minorHAnsi"/>
                <w:szCs w:val="22"/>
              </w:rPr>
              <w:t>, déterminer</w:t>
            </w:r>
            <w:r w:rsidR="009D1B6F">
              <w:rPr>
                <w:rFonts w:asciiTheme="minorHAnsi" w:hAnsiTheme="minorHAnsi"/>
                <w:szCs w:val="22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="Times New Roman" w:hAnsiTheme="minorHAnsi" w:cs="Times New Roman"/>
                      <w:i/>
                      <w:szCs w:val="22"/>
                      <w:lang w:bidi="ar-S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Theme="minorHAnsi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Theme="minorHAnsi"/>
                          <w:szCs w:val="22"/>
                        </w:rPr>
                        <m:t>0</m:t>
                      </m:r>
                      <m:r>
                        <w:rPr>
                          <w:rFonts w:ascii="Cambria Math" w:hAnsiTheme="minorHAnsi"/>
                          <w:szCs w:val="22"/>
                        </w:rPr>
                        <m:t>→</m:t>
                      </m:r>
                      <m:r>
                        <w:rPr>
                          <w:rFonts w:ascii="Cambria Math" w:hAnsiTheme="minorHAnsi"/>
                          <w:szCs w:val="22"/>
                        </w:rPr>
                        <m:t>1</m:t>
                      </m:r>
                    </m:sub>
                  </m:sSub>
                </m:e>
              </m:acc>
            </m:oMath>
            <w:r w:rsidRPr="00F862E8">
              <w:rPr>
                <w:rFonts w:asciiTheme="minorHAnsi" w:hAnsiTheme="minorHAnsi"/>
                <w:szCs w:val="22"/>
                <w:lang w:bidi="ar-SA"/>
              </w:rPr>
              <w:t xml:space="preserve"> </w:t>
            </w:r>
            <w:r w:rsidRPr="00F862E8">
              <w:rPr>
                <w:rFonts w:asciiTheme="minorHAnsi" w:hAnsiTheme="minorHAnsi"/>
                <w:szCs w:val="22"/>
              </w:rPr>
              <w:t xml:space="preserve">et </w:t>
            </w:r>
            <m:oMath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lang w:bidi="ar-S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0→1</m:t>
                      </m:r>
                    </m:sub>
                  </m:sSub>
                </m:e>
              </m:acc>
            </m:oMath>
            <w:r w:rsidR="001E7AB3">
              <w:rPr>
                <w:rFonts w:asciiTheme="minorHAnsi" w:hAnsiTheme="minorHAnsi"/>
                <w:lang w:bidi="ar-SA"/>
              </w:rPr>
              <w:t xml:space="preserve"> </w:t>
            </w:r>
            <w:r w:rsidRPr="00F862E8">
              <w:rPr>
                <w:rFonts w:asciiTheme="minorHAnsi" w:hAnsiTheme="minorHAnsi"/>
                <w:szCs w:val="22"/>
              </w:rPr>
              <w:t>suivant</w:t>
            </w:r>
            <w:r>
              <w:rPr>
                <w:rFonts w:asciiTheme="minorHAnsi" w:hAnsiTheme="minorHAnsi"/>
                <w:position w:val="-6"/>
                <w:szCs w:val="22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lang w:bidi="ar-SA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oMath>
            <w:r w:rsidR="009D1B6F">
              <w:rPr>
                <w:rFonts w:asciiTheme="minorHAnsi" w:hAnsiTheme="minorHAnsi"/>
                <w:lang w:bidi="ar-SA"/>
              </w:rPr>
              <w:t xml:space="preserve"> </w:t>
            </w:r>
            <w:r w:rsidRPr="00F862E8">
              <w:rPr>
                <w:rFonts w:asciiTheme="minorHAnsi" w:hAnsiTheme="minorHAnsi"/>
                <w:szCs w:val="22"/>
              </w:rPr>
              <w:t xml:space="preserve">sachant </w:t>
            </w:r>
            <w:proofErr w:type="gramStart"/>
            <w:r w:rsidRPr="00F862E8">
              <w:rPr>
                <w:rFonts w:asciiTheme="minorHAnsi" w:hAnsiTheme="minorHAnsi"/>
                <w:szCs w:val="22"/>
              </w:rPr>
              <w:t>que</w:t>
            </w:r>
            <w:r>
              <w:rPr>
                <w:rFonts w:asciiTheme="minorHAnsi" w:hAnsiTheme="minorHAnsi"/>
                <w:position w:val="-10"/>
                <w:szCs w:val="22"/>
              </w:rPr>
              <w:t xml:space="preserve">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lang w:bidi="ar-S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0→1</m:t>
                      </m:r>
                    </m:sub>
                  </m:sSub>
                </m:e>
              </m:acc>
              <m:r>
                <w:rPr>
                  <w:rFonts w:ascii="Cambria Math" w:eastAsia="Times New Roman" w:hAnsi="Cambria Math" w:cs="Times New Roman"/>
                  <w:lang w:bidi="ar-SA"/>
                </w:rPr>
                <m:t xml:space="preserve">= </m:t>
              </m:r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lang w:bidi="ar-S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0→1</m:t>
                      </m:r>
                    </m:sub>
                  </m:sSub>
                </m:e>
              </m:acc>
              <m:r>
                <w:rPr>
                  <w:rFonts w:ascii="Cambria Math" w:eastAsia="Times New Roman" w:hAnsi="Cambria Math" w:cs="Times New Roman"/>
                  <w:lang w:bidi="ar-SA"/>
                </w:rPr>
                <m:t xml:space="preserve">+ </m:t>
              </m:r>
              <m:acc>
                <m:accPr>
                  <m:chr m:val="⃗"/>
                  <m:ctrlPr>
                    <w:rPr>
                      <w:rFonts w:ascii="Cambria Math" w:eastAsia="Times New Roman" w:hAnsi="Cambria Math" w:cs="Times New Roman"/>
                      <w:i/>
                      <w:lang w:bidi="ar-S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0→1</m:t>
                      </m:r>
                    </m:sub>
                  </m:sSub>
                </m:e>
              </m:acc>
            </m:oMath>
            <w:r w:rsidRPr="00F862E8">
              <w:rPr>
                <w:rFonts w:asciiTheme="minorHAnsi" w:hAnsiTheme="minorHAnsi"/>
                <w:szCs w:val="22"/>
              </w:rPr>
              <w:t>.</w:t>
            </w:r>
            <w:r w:rsidR="009D1B6F">
              <w:rPr>
                <w:rFonts w:asciiTheme="minorHAnsi" w:hAnsiTheme="minorHAnsi"/>
                <w:szCs w:val="22"/>
              </w:rPr>
              <w:t xml:space="preserve"> On exprimera la solution de manière littérale</w:t>
            </w:r>
            <w:r w:rsidR="00913F13">
              <w:rPr>
                <w:rFonts w:asciiTheme="minorHAnsi" w:hAnsiTheme="minorHAnsi"/>
                <w:szCs w:val="22"/>
              </w:rPr>
              <w:t xml:space="preserve"> en fonction </w:t>
            </w:r>
            <w:proofErr w:type="gramStart"/>
            <w:r w:rsidR="00913F13">
              <w:rPr>
                <w:rFonts w:asciiTheme="minorHAnsi" w:hAnsiTheme="minorHAnsi"/>
                <w:szCs w:val="22"/>
              </w:rPr>
              <w:t xml:space="preserve">de </w:t>
            </w:r>
            <w:proofErr w:type="gramEnd"/>
            <m:oMath>
              <m:r>
                <w:rPr>
                  <w:rFonts w:ascii="Cambria Math" w:hAnsi="Cambria Math"/>
                  <w:szCs w:val="22"/>
                </w:rPr>
                <m:t>φ</m:t>
              </m:r>
            </m:oMath>
            <w:r w:rsidR="00913F13">
              <w:rPr>
                <w:rFonts w:asciiTheme="minorHAnsi" w:hAnsiTheme="minorHAnsi"/>
                <w:szCs w:val="22"/>
              </w:rPr>
              <w:t xml:space="preserve">, </w:t>
            </w:r>
            <m:oMath>
              <m:r>
                <w:rPr>
                  <w:rFonts w:ascii="Cambria Math" w:hAnsi="Cambria Math"/>
                  <w:szCs w:val="22"/>
                </w:rPr>
                <m:t>F</m:t>
              </m:r>
            </m:oMath>
            <w:r w:rsidR="00913F13">
              <w:rPr>
                <w:rFonts w:asciiTheme="minorHAnsi" w:hAnsiTheme="minorHAnsi"/>
                <w:szCs w:val="22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2"/>
                    </w:rPr>
                    <m:t>t</m:t>
                  </m:r>
                </m:e>
              </m:acc>
            </m:oMath>
            <w:r w:rsidR="00913F13">
              <w:rPr>
                <w:rFonts w:asciiTheme="minorHAnsi" w:hAnsiTheme="minorHAnsi"/>
                <w:szCs w:val="22"/>
              </w:rPr>
              <w:t xml:space="preserve"> et 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2"/>
                    </w:rPr>
                    <m:t>n</m:t>
                  </m:r>
                </m:e>
              </m:acc>
            </m:oMath>
            <w:r w:rsidR="00913F13">
              <w:rPr>
                <w:rFonts w:asciiTheme="minorHAnsi" w:hAnsiTheme="minorHAnsi"/>
                <w:szCs w:val="22"/>
              </w:rPr>
              <w:t>.</w:t>
            </w:r>
          </w:p>
        </w:tc>
        <w:tc>
          <w:tcPr>
            <w:tcW w:w="5173" w:type="dxa"/>
          </w:tcPr>
          <w:p w:rsidR="00CE476A" w:rsidRDefault="00CE476A" w:rsidP="00CE476A">
            <w:pPr>
              <w:jc w:val="center"/>
              <w:rPr>
                <w:rFonts w:asciiTheme="minorHAnsi" w:hAnsiTheme="minorHAnsi"/>
              </w:rPr>
            </w:pPr>
            <w:r w:rsidRPr="00CE476A">
              <w:rPr>
                <w:rFonts w:asciiTheme="minorHAnsi" w:hAnsiTheme="minorHAnsi"/>
                <w:noProof/>
                <w:lang w:eastAsia="fr-FR"/>
              </w:rPr>
              <w:drawing>
                <wp:inline distT="0" distB="0" distL="0" distR="0">
                  <wp:extent cx="1595120" cy="1362075"/>
                  <wp:effectExtent l="19050" t="0" r="5080" b="0"/>
                  <wp:docPr id="10" name="Image 111" descr="IMG_0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11" descr="IMG_00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5120" cy="1362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62E8" w:rsidRDefault="00F862E8" w:rsidP="00F862E8">
      <w:pPr>
        <w:jc w:val="center"/>
      </w:pPr>
    </w:p>
    <w:p w:rsidR="00CA06D5" w:rsidRDefault="00CA06D5" w:rsidP="000E4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CA06D5" w:rsidRDefault="00CA06D5" w:rsidP="000E4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0E431E" w:rsidRDefault="000E431E" w:rsidP="000E4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0E431E" w:rsidRDefault="000E431E" w:rsidP="000E4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0E431E" w:rsidRDefault="000E431E" w:rsidP="000E4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0E431E" w:rsidRDefault="000E431E" w:rsidP="000E4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0E431E" w:rsidRDefault="000E431E" w:rsidP="000E4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0E431E" w:rsidRDefault="000E431E" w:rsidP="000E4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CA06D5" w:rsidRDefault="00CA06D5" w:rsidP="000E4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CA06D5" w:rsidRDefault="00CA06D5" w:rsidP="000E4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CA06D5" w:rsidRDefault="00CA06D5" w:rsidP="000E4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CA06D5" w:rsidRDefault="00CA06D5" w:rsidP="000E4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:rsidR="00CA06D5" w:rsidRDefault="00CA06D5" w:rsidP="000E4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3"/>
        <w:gridCol w:w="5174"/>
      </w:tblGrid>
      <w:tr w:rsidR="00CE476A" w:rsidTr="000E431E">
        <w:tc>
          <w:tcPr>
            <w:tcW w:w="5173" w:type="dxa"/>
            <w:vAlign w:val="center"/>
          </w:tcPr>
          <w:p w:rsidR="00CE476A" w:rsidRPr="00F862E8" w:rsidRDefault="00CE476A" w:rsidP="00CE476A">
            <w:pPr>
              <w:pStyle w:val="Titre7"/>
              <w:outlineLvl w:val="6"/>
              <w:rPr>
                <w:rFonts w:asciiTheme="minorHAnsi" w:hAnsiTheme="minorHAnsi"/>
                <w:szCs w:val="22"/>
              </w:rPr>
            </w:pPr>
            <w:bookmarkStart w:id="0" w:name="_GoBack"/>
            <w:bookmarkEnd w:id="0"/>
            <w:r>
              <w:rPr>
                <w:rFonts w:asciiTheme="minorHAnsi" w:hAnsiTheme="minorHAnsi"/>
                <w:szCs w:val="22"/>
              </w:rPr>
              <w:lastRenderedPageBreak/>
              <w:t>Question 2</w:t>
            </w:r>
            <w:r w:rsidRPr="00F862E8">
              <w:rPr>
                <w:rFonts w:asciiTheme="minorHAnsi" w:hAnsiTheme="minorHAnsi"/>
                <w:szCs w:val="22"/>
              </w:rPr>
              <w:t xml:space="preserve"> – </w:t>
            </w:r>
            <w:r>
              <w:rPr>
                <w:rFonts w:asciiTheme="minorHAnsi" w:hAnsiTheme="minorHAnsi"/>
                <w:szCs w:val="22"/>
              </w:rPr>
              <w:t xml:space="preserve">Calculer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3→2</m:t>
                              </m:r>
                            </m:sub>
                          </m:sSub>
                        </m:e>
                      </m:acc>
                    </m:e>
                  </m:d>
                </m:e>
              </m:acc>
            </m:oMath>
            <w:r w:rsidRPr="00F862E8">
              <w:rPr>
                <w:rFonts w:asciiTheme="minorHAnsi" w:hAnsiTheme="minorHAnsi"/>
                <w:szCs w:val="22"/>
              </w:rPr>
              <w:t>.</w:t>
            </w:r>
          </w:p>
          <w:p w:rsidR="00CE476A" w:rsidRDefault="00CE476A" w:rsidP="00CE476A">
            <w:pPr>
              <w:jc w:val="left"/>
            </w:pPr>
          </w:p>
        </w:tc>
        <w:tc>
          <w:tcPr>
            <w:tcW w:w="5174" w:type="dxa"/>
          </w:tcPr>
          <w:p w:rsidR="00CE476A" w:rsidRDefault="00B02D15" w:rsidP="00CE476A">
            <w:pPr>
              <w:jc w:val="center"/>
            </w:pPr>
            <w:r>
              <w:pict>
                <v:group id="_x0000_s1065" editas="canvas" style="width:247.85pt;height:148.7pt;mso-position-horizontal-relative:char;mso-position-vertical-relative:line" coordorigin="6026,8037" coordsize="4957,2974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64" type="#_x0000_t75" style="position:absolute;left:6026;top:8037;width:4957;height:2974" o:preferrelative="f">
                    <v:fill o:detectmouseclick="t"/>
                    <v:path o:extrusionok="t" o:connecttype="none"/>
                    <o:lock v:ext="edit" text="t"/>
                  </v:shape>
                  <v:shape id="_x0000_s1066" type="#_x0000_t75" style="position:absolute;left:6580;top:8376;width:3850;height:2295">
                    <v:imagedata r:id="rId15" o:title="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67" type="#_x0000_t32" style="position:absolute;left:6194;top:10245;width:0;height:599;flip:y" o:connectortype="straight">
                    <v:stroke endarrow="classic" endarrowlength="long"/>
                  </v:shape>
                  <v:shape id="_x0000_s1068" type="#_x0000_t32" style="position:absolute;left:6493;top:10544;width:1;height:599;rotation:-90;flip:y" o:connectortype="straight">
                    <v:stroke endarrow="classic" endarrowlength="long"/>
                  </v:shape>
                  <v:shape id="_x0000_s1069" type="#_x0000_t202" style="position:absolute;left:6709;top:10545;width:404;height:466" filled="f" stroked="f">
                    <v:textbox>
                      <w:txbxContent>
                        <w:p w:rsidR="00F046B5" w:rsidRDefault="00B02D15"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_x0000_s1070" type="#_x0000_t202" style="position:absolute;left:6112;top:9914;width:404;height:466" filled="f" stroked="f">
                    <v:textbox>
                      <w:txbxContent>
                        <w:p w:rsidR="00F046B5" w:rsidRDefault="00B02D15"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</w:tbl>
    <w:p w:rsidR="00A56F27" w:rsidRDefault="00A56F27" w:rsidP="00A56F27"/>
    <w:p w:rsidR="00A56F27" w:rsidRDefault="00A56F27" w:rsidP="00D05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05302" w:rsidRDefault="00D05302" w:rsidP="00D05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05302" w:rsidRDefault="00D05302" w:rsidP="00D05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05302" w:rsidRDefault="00D05302" w:rsidP="00D05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05302" w:rsidRDefault="00D05302" w:rsidP="00D05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05302" w:rsidRDefault="00D05302" w:rsidP="00D05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05302" w:rsidRDefault="00D05302" w:rsidP="00D05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05302" w:rsidRDefault="00D05302" w:rsidP="00D05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05302" w:rsidRPr="00A56F27" w:rsidRDefault="00D05302" w:rsidP="00A56F27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3"/>
        <w:gridCol w:w="5173"/>
      </w:tblGrid>
      <w:tr w:rsidR="00E67E5E" w:rsidTr="00D05302">
        <w:tc>
          <w:tcPr>
            <w:tcW w:w="5173" w:type="dxa"/>
          </w:tcPr>
          <w:p w:rsidR="00E67E5E" w:rsidRDefault="00E67E5E" w:rsidP="00374BA8">
            <w:r>
              <w:t xml:space="preserve">On donne la poutre encastrée en A. </w:t>
            </w:r>
            <w:r w:rsidR="0077713D">
              <w:t xml:space="preserve">On note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=F</m:t>
              </m:r>
            </m:oMath>
          </w:p>
          <w:p w:rsidR="00E67E5E" w:rsidRDefault="00E67E5E" w:rsidP="00374BA8"/>
          <w:p w:rsidR="00E67E5E" w:rsidRPr="00F862E8" w:rsidRDefault="00E67E5E" w:rsidP="00E67E5E">
            <w:pPr>
              <w:pStyle w:val="Titre7"/>
              <w:outlineLvl w:val="6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 xml:space="preserve">Question </w:t>
            </w:r>
            <w:r w:rsidR="00841D0C">
              <w:rPr>
                <w:rFonts w:asciiTheme="minorHAnsi" w:hAnsiTheme="minorHAnsi"/>
                <w:szCs w:val="22"/>
              </w:rPr>
              <w:t>3</w:t>
            </w:r>
            <w:r w:rsidRPr="00F862E8">
              <w:rPr>
                <w:rFonts w:asciiTheme="minorHAnsi" w:hAnsiTheme="minorHAnsi"/>
                <w:szCs w:val="22"/>
              </w:rPr>
              <w:t xml:space="preserve"> – </w:t>
            </w:r>
            <w:r>
              <w:rPr>
                <w:rFonts w:asciiTheme="minorHAnsi" w:hAnsiTheme="minorHAnsi"/>
                <w:szCs w:val="22"/>
              </w:rPr>
              <w:t xml:space="preserve">Calculer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x</m:t>
                      </m:r>
                    </m:sub>
                  </m:sSub>
                </m:e>
              </m:acc>
            </m:oMath>
            <w:r w:rsidR="00841D0C">
              <w:rPr>
                <w:rFonts w:asciiTheme="minorHAnsi" w:hAnsiTheme="minorHAnsi"/>
                <w:szCs w:val="22"/>
              </w:rPr>
              <w:t xml:space="preserve"> </w:t>
            </w:r>
            <w:proofErr w:type="gramStart"/>
            <w:r w:rsidR="00841D0C">
              <w:rPr>
                <w:rFonts w:asciiTheme="minorHAnsi" w:hAnsiTheme="minorHAnsi"/>
                <w:szCs w:val="22"/>
              </w:rPr>
              <w:t xml:space="preserve">et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y</m:t>
                      </m:r>
                    </m:sub>
                  </m:sSub>
                </m:e>
              </m:acc>
            </m:oMath>
            <w:r w:rsidR="00841D0C">
              <w:rPr>
                <w:rFonts w:asciiTheme="minorHAnsi" w:hAnsiTheme="minorHAnsi"/>
                <w:szCs w:val="22"/>
              </w:rPr>
              <w:t>.</w:t>
            </w:r>
          </w:p>
          <w:p w:rsidR="00E67E5E" w:rsidRDefault="00E67E5E" w:rsidP="00374BA8"/>
          <w:p w:rsidR="00841D0C" w:rsidRPr="00F862E8" w:rsidRDefault="00841D0C" w:rsidP="00841D0C">
            <w:pPr>
              <w:pStyle w:val="Titre7"/>
              <w:outlineLvl w:val="6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Question 4</w:t>
            </w:r>
            <w:r w:rsidRPr="00F862E8">
              <w:rPr>
                <w:rFonts w:asciiTheme="minorHAnsi" w:hAnsiTheme="minorHAnsi"/>
                <w:szCs w:val="22"/>
              </w:rPr>
              <w:t xml:space="preserve"> – </w:t>
            </w:r>
            <w:r>
              <w:rPr>
                <w:rFonts w:asciiTheme="minorHAnsi" w:hAnsiTheme="minorHAnsi"/>
                <w:szCs w:val="22"/>
              </w:rPr>
              <w:t xml:space="preserve">Calculer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x</m:t>
                              </m:r>
                            </m:sub>
                          </m:sSub>
                        </m:e>
                      </m:acc>
                    </m:e>
                  </m:d>
                </m:e>
              </m:acc>
              <m:r>
                <w:rPr>
                  <w:rFonts w:ascii="Cambria Math" w:hAnsi="Cambria Math"/>
                  <w:szCs w:val="22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x</m:t>
                              </m:r>
                            </m:sub>
                          </m:sSub>
                        </m:e>
                      </m:acc>
                    </m:e>
                  </m:d>
                </m:e>
              </m:acc>
            </m:oMath>
            <w:r>
              <w:rPr>
                <w:rFonts w:asciiTheme="minorHAnsi" w:hAnsiTheme="minorHAnsi"/>
                <w:szCs w:val="22"/>
              </w:rPr>
              <w:t xml:space="preserve"> </w:t>
            </w:r>
            <w:proofErr w:type="gramStart"/>
            <w:r>
              <w:rPr>
                <w:rFonts w:asciiTheme="minorHAnsi" w:hAnsiTheme="minorHAnsi"/>
                <w:szCs w:val="22"/>
              </w:rPr>
              <w:t xml:space="preserve">et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F</m:t>
                          </m:r>
                        </m:e>
                      </m:acc>
                    </m:e>
                  </m:d>
                </m:e>
              </m:acc>
            </m:oMath>
            <w:r>
              <w:rPr>
                <w:rFonts w:asciiTheme="minorHAnsi" w:hAnsiTheme="minorHAnsi"/>
                <w:szCs w:val="22"/>
              </w:rPr>
              <w:t>.</w:t>
            </w:r>
          </w:p>
          <w:p w:rsidR="00841D0C" w:rsidRDefault="00841D0C" w:rsidP="00374BA8"/>
          <w:p w:rsidR="00E67E5E" w:rsidRDefault="00E67E5E" w:rsidP="00374BA8"/>
        </w:tc>
        <w:tc>
          <w:tcPr>
            <w:tcW w:w="5173" w:type="dxa"/>
            <w:vAlign w:val="center"/>
          </w:tcPr>
          <w:p w:rsidR="00E67E5E" w:rsidRDefault="00B02D15" w:rsidP="00E67E5E">
            <w:pPr>
              <w:jc w:val="center"/>
            </w:pPr>
            <w:r>
              <w:rPr>
                <w:noProof/>
                <w:lang w:eastAsia="fr-FR"/>
              </w:rPr>
              <w:pict>
                <v:rect id="_x0000_s1087" style="position:absolute;left:0;text-align:left;margin-left:203.75pt;margin-top:164.5pt;width:27.05pt;height:9.6pt;z-index:251667456;mso-position-horizontal-relative:text;mso-position-vertical-relative:text" strokecolor="white [3212]"/>
              </w:pict>
            </w:r>
            <w:r>
              <w:rPr>
                <w:noProof/>
                <w:lang w:eastAsia="fr-FR"/>
              </w:rPr>
              <w:pict>
                <v:shape id="_x0000_s1084" type="#_x0000_t202" style="position:absolute;left:0;text-align:left;margin-left:69.25pt;margin-top:72.7pt;width:27.95pt;height:28.65pt;z-index:251666432;mso-position-horizontal-relative:text;mso-position-vertical-relative:text" stroked="f">
                  <v:textbox style="mso-next-textbox:#_x0000_s1084" inset="0,0,0,0">
                    <w:txbxContent>
                      <w:p w:rsidR="00E67E5E" w:rsidRDefault="00B02D15" w:rsidP="00E67E5E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82" type="#_x0000_t202" style="position:absolute;left:0;text-align:left;margin-left:78.75pt;margin-top:9.45pt;width:27.95pt;height:15.9pt;z-index:251665408;mso-position-horizontal-relative:text;mso-position-vertical-relative:text" stroked="f">
                  <v:textbox style="mso-next-textbox:#_x0000_s1082" inset="0,0,0,0">
                    <w:txbxContent>
                      <w:p w:rsidR="00E67E5E" w:rsidRDefault="00B02D15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80" type="#_x0000_t202" style="position:absolute;left:0;text-align:left;margin-left:157.2pt;margin-top:140.95pt;width:15.75pt;height:12.1pt;z-index:251664384;mso-position-horizontal-relative:text;mso-position-vertical-relative:text" stroked="f">
                  <v:textbox style="mso-next-textbox:#_x0000_s1080" inset="0,0,0,0">
                    <w:txbxContent>
                      <w:p w:rsidR="00E67E5E" w:rsidRDefault="00E67E5E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oMath>
                        </m:oMathPara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79" type="#_x0000_t32" style="position:absolute;left:0;text-align:left;margin-left:205.05pt;margin-top:105.7pt;width:9.3pt;height:.05pt;z-index:251663360;mso-position-horizontal-relative:text;mso-position-vertical-relative:text" o:connectortype="straight">
                  <v:stroke endarrow="open" endarrowwidth="narrow" endarrowlength="short"/>
                </v:shape>
              </w:pict>
            </w:r>
            <w:r>
              <w:rPr>
                <w:noProof/>
                <w:lang w:eastAsia="fr-FR"/>
              </w:rPr>
              <w:pict>
                <v:shape id="_x0000_s1078" type="#_x0000_t32" style="position:absolute;left:0;text-align:left;margin-left:141.7pt;margin-top:160.1pt;width:9.3pt;height:.05pt;z-index:251662336;mso-position-horizontal-relative:text;mso-position-vertical-relative:text" o:connectortype="straight">
                  <v:stroke endarrow="open" endarrowwidth="narrow" endarrowlength="short"/>
                </v:shape>
              </w:pict>
            </w:r>
            <w:r w:rsidR="00E67E5E">
              <w:rPr>
                <w:noProof/>
                <w:lang w:eastAsia="fr-FR"/>
              </w:rPr>
              <w:drawing>
                <wp:inline distT="0" distB="0" distL="0" distR="0" wp14:anchorId="42C76E7F" wp14:editId="77E6CDEF">
                  <wp:extent cx="2804871" cy="2232855"/>
                  <wp:effectExtent l="19050" t="0" r="0" b="0"/>
                  <wp:docPr id="117" name="Imag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411" cy="22380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246F" w:rsidRPr="00B8055E" w:rsidRDefault="008A246F" w:rsidP="00374BA8"/>
    <w:p w:rsidR="00F862E8" w:rsidRDefault="00F862E8" w:rsidP="00D05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05302" w:rsidRDefault="00D05302" w:rsidP="00D05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05302" w:rsidRDefault="00D05302" w:rsidP="00D05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05302" w:rsidRDefault="00D05302" w:rsidP="00D05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05302" w:rsidRDefault="00D05302" w:rsidP="00D05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05302" w:rsidRDefault="00D05302" w:rsidP="00D05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05302" w:rsidRDefault="00D05302" w:rsidP="00D05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05302" w:rsidRDefault="00D05302" w:rsidP="00D05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05302" w:rsidRDefault="00D05302" w:rsidP="00D05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05302" w:rsidRDefault="00D05302" w:rsidP="00D05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05302" w:rsidRDefault="00D05302" w:rsidP="00D05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05302" w:rsidRDefault="00D05302" w:rsidP="00D05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05302" w:rsidRDefault="00D05302" w:rsidP="00D05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05302" w:rsidRDefault="00D05302" w:rsidP="00D05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05302" w:rsidRDefault="00D05302" w:rsidP="00D05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05302" w:rsidRDefault="00D05302" w:rsidP="00D05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05302" w:rsidRDefault="00D05302" w:rsidP="00D05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05302" w:rsidRPr="00B8055E" w:rsidRDefault="00D05302" w:rsidP="00D053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D05302" w:rsidRPr="00B8055E" w:rsidSect="000C13B3">
      <w:headerReference w:type="default" r:id="rId17"/>
      <w:footerReference w:type="default" r:id="rId18"/>
      <w:pgSz w:w="11907" w:h="16840" w:code="9"/>
      <w:pgMar w:top="1134" w:right="850" w:bottom="1134" w:left="851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D15" w:rsidRPr="00DC02BB" w:rsidRDefault="00B02D15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B02D15" w:rsidRPr="00DC02BB" w:rsidRDefault="00B02D15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36B" w:rsidRPr="00DC02BB" w:rsidRDefault="00B02D15" w:rsidP="008A1289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r>
      <w:fldChar w:fldCharType="begin"/>
    </w:r>
    <w:r>
      <w:instrText xml:space="preserve"> FILENAME  \* MERGEFORMAT </w:instrText>
    </w:r>
    <w:r>
      <w:fldChar w:fldCharType="separate"/>
    </w:r>
    <w:r w:rsidR="006908B4" w:rsidRPr="006908B4">
      <w:rPr>
        <w:rFonts w:eastAsiaTheme="minorHAnsi" w:cs="Calibri"/>
        <w:noProof/>
        <w:sz w:val="16"/>
        <w:szCs w:val="16"/>
      </w:rPr>
      <w:t>DS_03.docx</w:t>
    </w:r>
    <w:r>
      <w:rPr>
        <w:rFonts w:eastAsiaTheme="minorHAnsi" w:cs="Calibri"/>
        <w:noProof/>
        <w:sz w:val="16"/>
        <w:szCs w:val="16"/>
      </w:rPr>
      <w:fldChar w:fldCharType="end"/>
    </w:r>
    <w:r w:rsidR="00DE736B" w:rsidRPr="00DC02BB">
      <w:rPr>
        <w:rFonts w:eastAsiaTheme="minorHAnsi" w:cs="Calibri"/>
        <w:sz w:val="16"/>
        <w:szCs w:val="16"/>
      </w:rPr>
      <w:tab/>
    </w:r>
    <w:r w:rsidR="00DE736B" w:rsidRPr="00DC02BB">
      <w:rPr>
        <w:rFonts w:eastAsiaTheme="minorHAnsi" w:cs="Calibri"/>
        <w:sz w:val="16"/>
        <w:szCs w:val="16"/>
      </w:rPr>
      <w:tab/>
    </w:r>
    <w:r w:rsidR="00DE736B" w:rsidRPr="00DC02BB">
      <w:rPr>
        <w:rFonts w:eastAsiaTheme="minorHAnsi" w:cs="Calibri"/>
        <w:sz w:val="16"/>
        <w:szCs w:val="16"/>
      </w:rPr>
      <w:tab/>
    </w:r>
    <w:r w:rsidR="002D1E46" w:rsidRPr="00DC02BB">
      <w:rPr>
        <w:rFonts w:eastAsiaTheme="minorHAnsi" w:cs="Calibri"/>
        <w:b/>
        <w:sz w:val="24"/>
        <w:szCs w:val="24"/>
      </w:rPr>
      <w:fldChar w:fldCharType="begin"/>
    </w:r>
    <w:r w:rsidR="00DE736B" w:rsidRPr="00DC02BB">
      <w:rPr>
        <w:rFonts w:eastAsiaTheme="minorHAnsi" w:cs="Calibri"/>
        <w:b/>
        <w:sz w:val="24"/>
        <w:szCs w:val="24"/>
      </w:rPr>
      <w:instrText xml:space="preserve"> PAGE </w:instrText>
    </w:r>
    <w:r w:rsidR="002D1E46" w:rsidRPr="00DC02BB">
      <w:rPr>
        <w:rFonts w:eastAsiaTheme="minorHAnsi" w:cs="Calibri"/>
        <w:b/>
        <w:sz w:val="24"/>
        <w:szCs w:val="24"/>
      </w:rPr>
      <w:fldChar w:fldCharType="separate"/>
    </w:r>
    <w:r w:rsidR="000E431E">
      <w:rPr>
        <w:rFonts w:eastAsiaTheme="minorHAnsi" w:cs="Calibri"/>
        <w:b/>
        <w:noProof/>
        <w:sz w:val="24"/>
        <w:szCs w:val="24"/>
      </w:rPr>
      <w:t>5</w:t>
    </w:r>
    <w:r w:rsidR="002D1E46" w:rsidRPr="00DC02BB">
      <w:rPr>
        <w:rFonts w:eastAsiaTheme="minorHAnsi" w:cs="Calibri"/>
        <w:b/>
        <w:sz w:val="24"/>
        <w:szCs w:val="24"/>
      </w:rPr>
      <w:fldChar w:fldCharType="end"/>
    </w:r>
    <w:r w:rsidR="00DE736B" w:rsidRPr="00DC02BB">
      <w:rPr>
        <w:rFonts w:eastAsiaTheme="minorHAnsi" w:cs="Calibri"/>
        <w:b/>
        <w:sz w:val="24"/>
        <w:szCs w:val="24"/>
      </w:rPr>
      <w:t>/</w:t>
    </w:r>
    <w:r>
      <w:fldChar w:fldCharType="begin"/>
    </w:r>
    <w:r>
      <w:instrText xml:space="preserve"> NUMPAGES  \* MERGEFORMAT </w:instrText>
    </w:r>
    <w:r>
      <w:fldChar w:fldCharType="separate"/>
    </w:r>
    <w:r w:rsidR="000E431E" w:rsidRPr="000E431E">
      <w:rPr>
        <w:rFonts w:eastAsiaTheme="minorHAnsi" w:cs="Calibri"/>
        <w:b/>
        <w:noProof/>
        <w:sz w:val="24"/>
        <w:szCs w:val="24"/>
      </w:rPr>
      <w:t>5</w:t>
    </w:r>
    <w:r>
      <w:rPr>
        <w:rFonts w:eastAsiaTheme="minorHAnsi" w:cs="Calibri"/>
        <w:b/>
        <w:noProof/>
        <w:sz w:val="24"/>
        <w:szCs w:val="24"/>
      </w:rPr>
      <w:fldChar w:fldCharType="end"/>
    </w:r>
  </w:p>
  <w:p w:rsidR="00DE736B" w:rsidRPr="00DC02BB" w:rsidRDefault="00DE736B">
    <w:pPr>
      <w:pStyle w:val="Pieddepage"/>
      <w:rPr>
        <w:rFonts w:asciiTheme="minorHAnsi" w:eastAsiaTheme="minorHAnsi" w:hAnsiTheme="minorHAnsi" w:cstheme="minorBid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D15" w:rsidRPr="00DC02BB" w:rsidRDefault="00B02D15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B02D15" w:rsidRPr="00DC02BB" w:rsidRDefault="00B02D15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209" w:rsidRPr="00DC02BB" w:rsidRDefault="00B02D15" w:rsidP="000C13B3">
    <w:pPr>
      <w:pStyle w:val="En-tte"/>
      <w:pBdr>
        <w:bottom w:val="single" w:sz="4" w:space="1" w:color="auto"/>
      </w:pBdr>
      <w:rPr>
        <w:rFonts w:eastAsiaTheme="minorHAnsi" w:cs="Calibri"/>
        <w:sz w:val="24"/>
        <w:szCs w:val="24"/>
      </w:rPr>
    </w:pPr>
    <w:r>
      <w:rPr>
        <w:rFonts w:eastAsiaTheme="minorHAnsi" w:cs="Calibri"/>
        <w:noProof/>
        <w:sz w:val="24"/>
        <w:szCs w:val="24"/>
        <w:lang w:eastAsia="fr-FR"/>
      </w:rPr>
      <w:pict>
        <v:group id="Group 1" o:spid="_x0000_s2049" style="position:absolute;left:0;text-align:left;margin-left:459.5pt;margin-top:-4.4pt;width:22.2pt;height:21.1pt;z-index:251658240" coordorigin="2604,1188" coordsize="5904,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2080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zXcQAAADbAAAADwAAAGRycy9kb3ducmV2LnhtbESPQWuDQBSE74X8h+UFcilxNYfWmKyS&#10;FgKltyYheHy4Lypx34q7Gvvvu4VCj8PMfMPsi9l0YqLBtZYVJFEMgriyuuVaweV8XKcgnEfW2Fkm&#10;Bd/koMgXT3vMtH3wF00nX4sAYZehgsb7PpPSVQ0ZdJHtiYN3s4NBH+RQSz3gI8BNJzdx/CINthwW&#10;GuzpvaHqfhqNgrH7fD6PV59M9dv0eku3aTmXTqnVcj7sQHia/X/4r/2hFWw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RvNdxAAAANsAAAAPAAAAAAAAAAAA&#10;AAAAAKECAABkcnMvZG93bnJldi54bWxQSwUGAAAAAAQABAD5AAAAkgMAAAAA&#10;" strokeweight="1pt"/>
          <v:group id="Group 3" o:spid="_x0000_s2050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<v:shape id="AutoShape 4" o:spid="_x0000_s2079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IscMAAADbAAAADwAAAGRycy9kb3ducmV2LnhtbESPQYvCMBSE7wv7H8ITvCxrqsJ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YyLHDAAAA2wAAAA8AAAAAAAAAAAAA&#10;AAAAoQIAAGRycy9kb3ducmV2LnhtbFBLBQYAAAAABAAEAPkAAACRAwAAAAA=&#10;" strokeweight="1pt"/>
            <v:shape id="AutoShape 5" o:spid="_x0000_s2078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FQxcMAAADbAAAADwAAAGRycy9kb3ducmV2LnhtbESPQYvCMBSE7wv7H8ITvCxrqsh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xUMXDAAAA2wAAAA8AAAAAAAAAAAAA&#10;AAAAoQIAAGRycy9kb3ducmV2LnhtbFBLBQYAAAAABAAEAPkAAACRAwAAAAA=&#10;" strokeweight="1pt"/>
            <v:shape id="AutoShape 6" o:spid="_x0000_s2077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31XsMAAADbAAAADwAAAGRycy9kb3ducmV2LnhtbESPQYvCMBSE7wv7H8ITvCxrquB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99V7DAAAA2wAAAA8AAAAAAAAAAAAA&#10;AAAAoQIAAGRycy9kb3ducmV2LnhtbFBLBQYAAAAABAAEAPkAAACRAwAAAAA=&#10;" strokeweight="1pt"/>
            <v:shape id="AutoShape 7" o:spid="_x0000_s2076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GD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jC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MYPwQAAANsAAAAPAAAAAAAAAAAAAAAA&#10;AKECAABkcnMvZG93bnJldi54bWxQSwUGAAAAAAQABAD5AAAAjwMAAAAA&#10;" strokeweight="1pt"/>
            <v:shape id="AutoShape 8" o:spid="_x0000_s2075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<v:shape id="AutoShape 9" o:spid="_x0000_s2074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f35sAAAADbAAAADwAAAGRycy9kb3ducmV2LnhtbERPTWuDQBC9F/oflinkEuJaQ0MwrhIC&#10;hZ6EmkB7HNyJSt1Z627V/PvuIZDj431nxWJ6MdHoOssKXqMYBHFtdceNgsv5fbMH4Tyyxt4yKbiR&#10;gyJ/fsow1XbmT5oq34gQwi5FBa33Qyqlq1sy6CI7EAfuakeDPsCxkXrEOYSbXiZxvJMGOw4NLQ50&#10;aqn+qf6MgvJtvZsm/7t2WH7jXH2xnPutUquX5XgA4WnxD/Hd/aEVJGFs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H9+bAAAAA2wAAAA8AAAAAAAAAAAAAAAAA&#10;oQIAAGRycy9kb3ducmV2LnhtbFBLBQYAAAAABAAEAPkAAACOAwAAAAA=&#10;" strokeweight="1pt"/>
            <v:shape id="AutoShape 10" o:spid="_x0000_s2073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tSfcEAAADbAAAADwAAAGRycy9kb3ducmV2LnhtbESPQYvCMBSE74L/ITzBi2iqi6LVKCII&#10;noStgh4fzbMtNi+1iW3995uFhT0OM/MNs9l1phQN1a6wrGA6iUAQp1YXnCm4Xo7jJQjnkTWWlknB&#10;hxzstv3eBmNtW/6mJvGZCBB2MSrIva9iKV2ak0E3sRVx8B62NuiDrDOpa2wD3JRyFkULabDgsJBj&#10;RYec0mfyNgrO89Giafxr5PB8xza5sWzLL6WGg26/BuGp8//hv/ZJK5it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1J9wQAAANsAAAAPAAAAAAAAAAAAAAAA&#10;AKECAABkcnMvZG93bnJldi54bWxQSwUGAAAAAAQABAD5AAAAjwMAAAAA&#10;" strokeweight="1pt"/>
            <v:shape id="AutoShape 11" o:spid="_x0000_s2072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htPb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ff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KG09vgAAANsAAAAPAAAAAAAAAAAAAAAAAKEC&#10;AABkcnMvZG93bnJldi54bWxQSwUGAAAAAAQABAD5AAAAjAMAAAAA&#10;" strokeweight="1pt"/>
            <v:shape id="AutoShape 12" o:spid="_x0000_s2071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TIpsEAAADbAAAADwAAAGRycy9kb3ducmV2LnhtbESPQYvCMBSE74L/ITxhL6KpiiLVKCIs&#10;eBKsgh4fzbMtNi+1ybbdf28EweMwM98w621nStFQ7QrLCibjCARxanXBmYLL+Xe0BOE8ssbSMin4&#10;JwfbTb+3xljblk/UJD4TAcIuRgW591UspUtzMujGtiIO3t3WBn2QdSZ1jW2Am1JOo2ghDRYcFnKs&#10;aJ9T+kj+jILjfLhoGv8cOjzesE2uLNtyptTPoNutQHjq/Df8aR+0gtkE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ZMimwQAAANsAAAAPAAAAAAAAAAAAAAAA&#10;AKECAABkcnMvZG93bnJldi54bWxQSwUGAAAAAAQABAD5AAAAjwMAAAAA&#10;" strokeweight="1pt"/>
            <v:shape id="AutoShape 13" o:spid="_x0000_s2070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ZW0cEAAADbAAAADwAAAGRycy9kb3ducmV2LnhtbESPQYvCMBSE74L/ITzBi2i6iiLVKCII&#10;ngS7gh4fzbMtNi+1ybb13xtB2OMwM98w621nStFQ7QrLCn4mEQji1OqCMwWX38N4CcJ5ZI2lZVLw&#10;IgfbTb+3xljbls/UJD4TAcIuRgW591UspUtzMugmtiIO3t3WBn2QdSZ1jW2Am1JOo2ghDRYcFnKs&#10;aJ9T+kj+jILTfLRoGv8cOTzdsE2uLNtyptRw0O1WIDx1/j/8bR+1gtkUPl/C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tlbRwQAAANsAAAAPAAAAAAAAAAAAAAAA&#10;AKECAABkcnMvZG93bnJldi54bWxQSwUGAAAAAAQABAD5AAAAjwMAAAAA&#10;" strokeweight="1pt"/>
            <v:shape id="AutoShape 14" o:spid="_x0000_s2069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rzSsEAAADbAAAADwAAAGRycy9kb3ducmV2LnhtbESPQYvCMBSE74L/ITxhL6KpFkWqUUQQ&#10;PAlbF9bjo3m2xealNrHt/vuNIHgcZuYbZrPrTSVaalxpWcFsGoEgzqwuOVfwczlOViCcR9ZYWSYF&#10;f+Rgtx0ONpho2/E3tanPRYCwS1BB4X2dSOmyggy6qa2Jg3ezjUEfZJNL3WAX4KaS8yhaSoMlh4UC&#10;azoUlN3Tp1FwXoyXbesfY4fnK3bpL8uuipX6GvX7NQhPvf+E3+2TVhDH8PoSfoD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+vNKwQAAANsAAAAPAAAAAAAAAAAAAAAA&#10;AKECAABkcnMvZG93bnJldi54bWxQSwUGAAAAAAQABAD5AAAAjwMAAAAA&#10;" strokeweight="1pt"/>
            <v:shape id="AutoShape 15" o:spid="_x0000_s2068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jGGMQAAADbAAAADwAAAGRycy9kb3ducmV2LnhtbESPT4vCMBTE74LfITxhL6Kpq2i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6MYYxAAAANsAAAAPAAAAAAAAAAAA&#10;AAAAAKECAABkcnMvZG93bnJldi54bWxQSwUGAAAAAAQABAD5AAAAkgMAAAAA&#10;" strokeweight="1pt"/>
            <v:shape id="AutoShape 16" o:spid="_x0000_s2067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Rjg8QAAADbAAAADwAAAGRycy9kb3ducmV2LnhtbESPT4vCMBTE74LfITxhL6KpK2q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pGODxAAAANsAAAAPAAAAAAAAAAAA&#10;AAAAAKECAABkcnMvZG93bnJldi54bWxQSwUGAAAAAAQABAD5AAAAkgMAAAAA&#10;" strokeweight="1pt"/>
            <v:shape id="AutoShape 17" o:spid="_x0000_s2066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b99MUAAADbAAAADwAAAGRycy9kb3ducmV2LnhtbESPzWrDMBCE74G+g9hCLqGRk4L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Xb99MUAAADbAAAADwAAAAAAAAAA&#10;AAAAAAChAgAAZHJzL2Rvd25yZXYueG1sUEsFBgAAAAAEAAQA+QAAAJMDAAAAAA==&#10;" strokeweight="1pt"/>
            <v:shape id="AutoShape 18" o:spid="_x0000_s2065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pYb8MAAADbAAAADwAAAGRycy9kb3ducmV2LnhtbESPQYvCMBSE74L/ITzBi2iqwlqrUVQQ&#10;ZG9bl8Xjo3m2xealNGnt/vvNguBxmJlvmO2+N5XoqHGlZQXzWQSCOLO65FzB9/U8jUE4j6yxskwK&#10;fsnBfjccbDHR9slf1KU+FwHCLkEFhfd1IqXLCjLoZrYmDt7dNgZ9kE0udYPPADeVXETRhzRYclgo&#10;sKZTQdkjbY2CtvqcXNsfP+/yY7e6x+v41t+cUuNRf9iA8NT7d/jVvmgFyxX8fwk/QO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6WG/DAAAA2wAAAA8AAAAAAAAAAAAA&#10;AAAAoQIAAGRycy9kb3ducmV2LnhtbFBLBQYAAAAABAAEAPkAAACRAwAAAAA=&#10;" strokeweight="1pt"/>
            <v:shape id="AutoShape 19" o:spid="_x0000_s2064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5hO7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bP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XmE7vgAAANsAAAAPAAAAAAAAAAAAAAAAAKEC&#10;AABkcnMvZG93bnJldi54bWxQSwUGAAAAAAQABAD5AAAAjAMAAAAA&#10;" strokeweight="1pt"/>
            <v:shape id="AutoShape 20" o:spid="_x0000_s2063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lphsMAAADbAAAADwAAAGRycy9kb3ducmV2LnhtbESPQYvCMBSE74L/ITzBi2iqwm6tRlFB&#10;kL1tXcTjo3m2xealNGnt/vvNguBxmJlvmM2uN5XoqHGlZQXzWQSCOLO65FzBz+U0jUE4j6yxskwK&#10;fsnBbjscbDDR9snf1KU+FwHCLkEFhfd1IqXLCjLoZrYmDt7dNgZ9kE0udYPPADeVXETRhzRYclgo&#10;sKZjQdkjbY2CtvqaXNqrn3f5ofu8x6v41t+cUuNRv1+D8NT7d/jVPmsFyxX8fw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paYbDAAAA2wAAAA8AAAAAAAAAAAAA&#10;AAAAoQIAAGRycy9kb3ducmV2LnhtbFBLBQYAAAAABAAEAPkAAACRAwAAAAA=&#10;" strokeweight="1pt"/>
            <v:shape id="AutoShape 21" o:spid="_x0000_s2062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4eQMAAAADbAAAADwAAAGRycy9kb3ducmV2LnhtbERPTWuDQBC9B/Iflgn0EuraNpFiXaUU&#10;Cj0JMYHkOLhTlbizxt2q/ffdQyHHx/vOisX0YqLRdZYVPEUxCOLa6o4bBafj5+MrCOeRNfaWScEv&#10;OSjy9SrDVNuZDzRVvhEhhF2KClrvh1RKV7dk0EV2IA7ctx0N+gDHRuoR5xBuevkcx4k02HFoaHGg&#10;j5bqa/VjFJT7bTJN/rZ1WF5wrs4s5/5FqYfN8v4GwtPi7+J/95dWsAvrw5fwA2T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EuHkDAAAAA2wAAAA8AAAAAAAAAAAAAAAAA&#10;oQIAAGRycy9kb3ducmV2LnhtbFBLBQYAAAAABAAEAPkAAACOAwAAAAA=&#10;" strokeweight="1pt"/>
            <v:shape id="AutoShape 22" o:spid="_x0000_s2061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kW/cMAAADbAAAADwAAAGRycy9kb3ducmV2LnhtbESPQYvCMBSE7wv+h/CEvSyaVmS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ZFv3DAAAA2wAAAA8AAAAAAAAAAAAA&#10;AAAAoQIAAGRycy9kb3ducmV2LnhtbFBLBQYAAAAABAAEAPkAAACRAwAAAAA=&#10;" strokeweight="1pt"/>
            <v:shape id="AutoShape 23" o:spid="_x0000_s2060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AlrMEAAADbAAAADwAAAGRycy9kb3ducmV2LnhtbESPQYvCMBSE74L/ITzBi2iqqyLVKCII&#10;noStgh4fzbMtNi+1iW3995uFhT0OM/MNs9l1phQN1a6wrGA6iUAQp1YXnCm4Xo7jFQjnkTWWlknB&#10;hxzstv3eBmNtW/6mJvGZCBB2MSrIva9iKV2ak0E3sRVx8B62NuiDrDOpa2wD3JRyFkVLabDgsJBj&#10;RYec0mfyNgrOi9Gyafxr5PB8xza5sWzLL6WGg26/BuGp8//hv/ZJK5jP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sCWswQAAANsAAAAPAAAAAAAAAAAAAAAA&#10;AKECAABkcnMvZG93bnJldi54bWxQSwUGAAAAAAQABAD5AAAAjwMAAAAA&#10;" strokeweight="1pt"/>
            <v:shape id="AutoShape 24" o:spid="_x0000_s2059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yAN8EAAADbAAAADwAAAGRycy9kb3ducmV2LnhtbESPQYvCMBSE7wv+h/CEvYim6ipSjSKC&#10;sCfBKujx0TzbYvNSm9jWf2+EhT0OM/MNs9p0phQN1a6wrGA8ikAQp1YXnCk4n/bDBQjnkTWWlknB&#10;ixxs1r2vFcbatnykJvGZCBB2MSrIva9iKV2ak0E3shVx8G62NuiDrDOpa2wD3JRyEkVzabDgsJBj&#10;Rbuc0nvyNAoOs8G8afxj4PBwxTa5sGzLqVLf/W67BOGp8//hv/avVvAzhc+X8APk+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/IA3wQAAANsAAAAPAAAAAAAAAAAAAAAA&#10;AKECAABkcnMvZG93bnJldi54bWxQSwUGAAAAAAQABAD5AAAAjwMAAAAA&#10;" strokeweight="1pt"/>
            <v:shape id="AutoShape 25" o:spid="_x0000_s2058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61ZcIAAADbAAAADwAAAGRycy9kb3ducmV2LnhtbESPQYvCMBSE7wv+h/AEL4umiuzWahQV&#10;BPG2uojHR/Nsi81LadJa/70RBI/DzHzDLFadKUVLtSssKxiPIhDEqdUFZwr+T7thDMJ5ZI2lZVLw&#10;IAerZe9rgYm2d/6j9ugzESDsElSQe18lUro0J4NuZCvi4F1tbdAHWWdS13gPcFPKSRT9SIMFh4Uc&#10;K9rmlN6OjVHQlIfvU3P24zbbtL/XeBZfuotTatDv1nMQnjr/Cb/be61gOoXXl/AD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61ZcIAAADbAAAADwAAAAAAAAAAAAAA&#10;AAChAgAAZHJzL2Rvd25yZXYueG1sUEsFBgAAAAAEAAQA+QAAAJADAAAAAA==&#10;" strokeweight="1pt"/>
            <v:shape id="AutoShape 26" o:spid="_x0000_s2057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m92MIAAADbAAAADwAAAGRycy9kb3ducmV2LnhtbESPQYvCMBSE7wv+h/CEvYimrluRahQR&#10;BE/CVkGPj+bZFpuX2sS2/nuzsLDHYWa+YVab3lSipcaVlhVMJxEI4szqknMF59N+vADhPLLGyjIp&#10;eJGDzXrwscJE245/qE19LgKEXYIKCu/rREqXFWTQTWxNHLybbQz6IJtc6ga7ADeV/IqiuTRYclgo&#10;sKZdQdk9fRoFx3g0b1v/GDk8XrFLLyy7aqbU57DfLkF46v1/+K990Aq+Y/j9En6AXL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Vm92MIAAADbAAAADwAAAAAAAAAAAAAA&#10;AAChAgAAZHJzL2Rvd25yZXYueG1sUEsFBgAAAAAEAAQA+QAAAJADAAAAAA==&#10;" strokeweight="1pt"/>
            <v:shape id="AutoShape 27" o:spid="_x0000_s2056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COicUAAADbAAAADwAAAGRycy9kb3ducmV2LnhtbESPzWrDMBCE74G+g9hCLqGRE4r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COicUAAADbAAAADwAAAAAAAAAA&#10;AAAAAAChAgAAZHJzL2Rvd25yZXYueG1sUEsFBgAAAAAEAAQA+QAAAJMDAAAAAA==&#10;" strokeweight="1pt"/>
            <v:shape id="AutoShape 28" o:spid="_x0000_s2055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wrEsMAAADbAAAADwAAAGRycy9kb3ducmV2LnhtbESPQYvCMBSE74L/ITzBi2iqyFqrUVQQ&#10;ZG9bl8Xjo3m2xealNGnt/vvNguBxmJlvmO2+N5XoqHGlZQXzWQSCOLO65FzB9/U8jUE4j6yxskwK&#10;fsnBfjccbDHR9slf1KU+FwHCLkEFhfd1IqXLCjLoZrYmDt7dNgZ9kE0udYPPADeVXETRhzRYclgo&#10;sKZTQdkjbY2CtvqcXNsfP+/yY7e6x+v41t+cUuNRf9iA8NT7d/jVvmgFyxX8fwk/QO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8KxLDAAAA2wAAAA8AAAAAAAAAAAAA&#10;AAAAoQIAAGRycy9kb3ducmV2LnhtbFBLBQYAAAAABAAEAPkAAACRAwAAAAA=&#10;" strokeweight="1pt"/>
            <v:shape id="AutoShape 29" o:spid="_x0000_s2054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O/YMAAAADbAAAADwAAAGRycy9kb3ducmV2LnhtbERPy4rCMBTdC/5DuIIb0VQZxlobxRkQ&#10;ZHajIi4vze0Dm5vSpLX+vVkMzPJw3ul+MLXoqXWVZQXLRQSCOLO64kLB9XKcxyCcR9ZYWyYFL3Kw&#10;341HKSbaPvmX+rMvRAhhl6CC0vsmkdJlJRl0C9sQBy63rUEfYFtI3eIzhJtarqLoUxqsODSU2NB3&#10;Sdnj3BkFXf0zu3Q3v+yLr36dx5v4PtydUtPJcNiC8DT4f/Gf+6QVfISx4Uv4AXL3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jv2DAAAAA2wAAAA8AAAAAAAAAAAAAAAAA&#10;oQIAAGRycy9kb3ducmV2LnhtbFBLBQYAAAAABAAEAPkAAACOAwAAAAA=&#10;" strokeweight="1pt"/>
            <v:shape id="AutoShape 30" o:spid="_x0000_s2053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8a+8MAAADbAAAADwAAAGRycy9kb3ducmV2LnhtbESPQYvCMBSE74L/ITzBi2iqyG6tRlFB&#10;kL1tXcTjo3m2xealNGnt/vvNguBxmJlvmM2uN5XoqHGlZQXzWQSCOLO65FzBz+U0jUE4j6yxskwK&#10;fsnBbjscbDDR9snf1KU+FwHCLkEFhfd1IqXLCjLoZrYmDt7dNgZ9kE0udYPPADeVXETRhzRYclgo&#10;sKZjQdkjbY2CtvqaXNqrn3f5ofu8x6v41t+cUuNRv1+D8NT7d/jVPmsFyxX8fw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vGvvDAAAA2wAAAA8AAAAAAAAAAAAA&#10;AAAAoQIAAGRycy9kb3ducmV2LnhtbFBLBQYAAAAABAAEAPkAAACRAwAAAAA=&#10;" strokeweight="1pt"/>
            <v:shape id="AutoShape 31" o:spid="_x0000_s2052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eIncAAAADbAAAADwAAAGRycy9kb3ducmV2LnhtbERPTWuDQBC9B/oflinkInFtQkIwrlIK&#10;hZ6EmEB7HNyJSt1Z627V/vvuIZDj431nxWJ6MdHoOssKXuIEBHFtdceNguvlfXME4Tyyxt4yKfgj&#10;B0X+tMow1XbmM02Vb0QIYZeigtb7IZXS1S0ZdLEdiAN3s6NBH+DYSD3iHMJNL7dJcpAGOw4NLQ70&#10;1lL9Xf0aBeU+OkyT/4kcll84V58s536n1Pp5eT2B8LT4h/ju/tAK9mF9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T3iJ3AAAAA2wAAAA8AAAAAAAAAAAAAAAAA&#10;oQIAAGRycy9kb3ducmV2LnhtbFBLBQYAAAAABAAEAPkAAACOAwAAAAA=&#10;" strokeweight="1pt"/>
            <v:shape id="AutoShape 32" o:spid="_x0000_s2051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CAIMMAAADbAAAADwAAAGRycy9kb3ducmV2LnhtbESPQYvCMBSE7wv+h/CEvSyaVnC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AgCDDAAAA2wAAAA8AAAAAAAAAAAAA&#10;AAAAoQIAAGRycy9kb3ducmV2LnhtbFBLBQYAAAAABAAEAPkAAACRAwAAAAA=&#10;" strokeweight="1pt"/>
          </v:group>
        </v:group>
      </w:pict>
    </w:r>
    <w:r w:rsidR="002840EF">
      <w:rPr>
        <w:rFonts w:eastAsiaTheme="minorHAnsi" w:cs="Calibri"/>
        <w:sz w:val="24"/>
        <w:szCs w:val="24"/>
      </w:rPr>
      <w:t>PTSI -</w:t>
    </w:r>
    <w:r w:rsidR="00C600F2">
      <w:rPr>
        <w:rFonts w:ascii="French Script MT" w:eastAsiaTheme="minorHAnsi" w:hAnsi="French Script MT" w:cs="Calibri"/>
        <w:sz w:val="32"/>
        <w:szCs w:val="32"/>
      </w:rPr>
      <w:t>Devoir Surveillé</w:t>
    </w:r>
    <w:r w:rsidR="00DE736B" w:rsidRPr="00DC02BB">
      <w:rPr>
        <w:rFonts w:eastAsiaTheme="minorHAnsi" w:cs="Calibri"/>
        <w:sz w:val="16"/>
        <w:szCs w:val="16"/>
      </w:rPr>
      <w:t xml:space="preserve">  Lycée  Rouvière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ACC5774"/>
    <w:multiLevelType w:val="hybridMultilevel"/>
    <w:tmpl w:val="63900392"/>
    <w:lvl w:ilvl="0" w:tplc="9370B3CC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CA6074"/>
    <w:multiLevelType w:val="hybridMultilevel"/>
    <w:tmpl w:val="21E6FF9A"/>
    <w:lvl w:ilvl="0" w:tplc="2FDEAA92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74B5D"/>
    <w:multiLevelType w:val="hybridMultilevel"/>
    <w:tmpl w:val="FACE33F4"/>
    <w:lvl w:ilvl="0" w:tplc="63F2CF4C">
      <w:start w:val="1"/>
      <w:numFmt w:val="decimal"/>
      <w:lvlText w:val="%1°-"/>
      <w:lvlJc w:val="left"/>
      <w:pPr>
        <w:ind w:left="360" w:hanging="36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B7519D"/>
    <w:multiLevelType w:val="hybridMultilevel"/>
    <w:tmpl w:val="9EE2F29E"/>
    <w:lvl w:ilvl="0" w:tplc="6BB4547A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0C409F"/>
    <w:multiLevelType w:val="hybridMultilevel"/>
    <w:tmpl w:val="C1046D38"/>
    <w:lvl w:ilvl="0" w:tplc="6F7448EA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981230"/>
    <w:multiLevelType w:val="hybridMultilevel"/>
    <w:tmpl w:val="C00E6E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34001A"/>
    <w:multiLevelType w:val="hybridMultilevel"/>
    <w:tmpl w:val="45089D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269D3A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1955DC"/>
    <w:multiLevelType w:val="hybridMultilevel"/>
    <w:tmpl w:val="82FA4CEC"/>
    <w:lvl w:ilvl="0" w:tplc="E9F88FC8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506889"/>
    <w:multiLevelType w:val="hybridMultilevel"/>
    <w:tmpl w:val="3894196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147349"/>
    <w:multiLevelType w:val="hybridMultilevel"/>
    <w:tmpl w:val="03E4A920"/>
    <w:lvl w:ilvl="0" w:tplc="9BD6DFC4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FA7450"/>
    <w:multiLevelType w:val="hybridMultilevel"/>
    <w:tmpl w:val="D59C46F2"/>
    <w:lvl w:ilvl="0" w:tplc="3C6C55FE">
      <w:start w:val="1"/>
      <w:numFmt w:val="upperLetter"/>
      <w:lvlText w:val="%1-"/>
      <w:lvlJc w:val="left"/>
      <w:pPr>
        <w:ind w:left="36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7E7A22"/>
    <w:multiLevelType w:val="hybridMultilevel"/>
    <w:tmpl w:val="D2EEAF78"/>
    <w:lvl w:ilvl="0" w:tplc="B1D23320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8D76CD"/>
    <w:multiLevelType w:val="hybridMultilevel"/>
    <w:tmpl w:val="F3C449D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3145109"/>
    <w:multiLevelType w:val="hybridMultilevel"/>
    <w:tmpl w:val="09E4B5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5D1585B"/>
    <w:multiLevelType w:val="hybridMultilevel"/>
    <w:tmpl w:val="CAD6061C"/>
    <w:lvl w:ilvl="0" w:tplc="79D41F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131269"/>
    <w:multiLevelType w:val="hybridMultilevel"/>
    <w:tmpl w:val="6D6A1AF4"/>
    <w:lvl w:ilvl="0" w:tplc="375644AC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</w:num>
  <w:num w:numId="2">
    <w:abstractNumId w:val="15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12"/>
    <w:lvlOverride w:ilvl="0">
      <w:startOverride w:val="1"/>
    </w:lvlOverride>
  </w:num>
  <w:num w:numId="5">
    <w:abstractNumId w:val="4"/>
  </w:num>
  <w:num w:numId="6">
    <w:abstractNumId w:val="16"/>
  </w:num>
  <w:num w:numId="7">
    <w:abstractNumId w:val="20"/>
  </w:num>
  <w:num w:numId="8">
    <w:abstractNumId w:val="10"/>
  </w:num>
  <w:num w:numId="9">
    <w:abstractNumId w:val="13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1361" w:hanging="227"/>
        </w:pPr>
        <w:rPr>
          <w:rFonts w:ascii="Symbol" w:hAnsi="Symbol" w:hint="default"/>
        </w:rPr>
      </w:lvl>
    </w:lvlOverride>
  </w:num>
  <w:num w:numId="11">
    <w:abstractNumId w:val="18"/>
  </w:num>
  <w:num w:numId="12">
    <w:abstractNumId w:val="17"/>
  </w:num>
  <w:num w:numId="13">
    <w:abstractNumId w:val="12"/>
  </w:num>
  <w:num w:numId="14">
    <w:abstractNumId w:val="19"/>
  </w:num>
  <w:num w:numId="15">
    <w:abstractNumId w:val="21"/>
  </w:num>
  <w:num w:numId="16">
    <w:abstractNumId w:val="14"/>
  </w:num>
  <w:num w:numId="17">
    <w:abstractNumId w:val="15"/>
  </w:num>
  <w:num w:numId="18">
    <w:abstractNumId w:val="15"/>
    <w:lvlOverride w:ilvl="0">
      <w:startOverride w:val="1"/>
    </w:lvlOverride>
  </w:num>
  <w:num w:numId="19">
    <w:abstractNumId w:val="1"/>
  </w:num>
  <w:num w:numId="20">
    <w:abstractNumId w:val="6"/>
  </w:num>
  <w:num w:numId="21">
    <w:abstractNumId w:val="5"/>
  </w:num>
  <w:num w:numId="22">
    <w:abstractNumId w:val="3"/>
  </w:num>
  <w:num w:numId="23">
    <w:abstractNumId w:val="2"/>
  </w:num>
  <w:num w:numId="24">
    <w:abstractNumId w:val="9"/>
  </w:num>
  <w:num w:numId="25">
    <w:abstractNumId w:val="8"/>
  </w:num>
  <w:num w:numId="26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81"/>
    <o:shapelayout v:ext="edit">
      <o:idmap v:ext="edit" data="2"/>
      <o:rules v:ext="edit">
        <o:r id="V:Rule1" type="connector" idref="#AutoShape 28"/>
        <o:r id="V:Rule2" type="connector" idref="#AutoShape 12"/>
        <o:r id="V:Rule3" type="connector" idref="#AutoShape 6"/>
        <o:r id="V:Rule4" type="connector" idref="#AutoShape 24"/>
        <o:r id="V:Rule5" type="connector" idref="#AutoShape 25"/>
        <o:r id="V:Rule6" type="connector" idref="#AutoShape 27"/>
        <o:r id="V:Rule7" type="connector" idref="#AutoShape 5"/>
        <o:r id="V:Rule8" type="connector" idref="#AutoShape 30"/>
        <o:r id="V:Rule9" type="connector" idref="#AutoShape 8"/>
        <o:r id="V:Rule10" type="connector" idref="#AutoShape 17"/>
        <o:r id="V:Rule11" type="connector" idref="#AutoShape 32"/>
        <o:r id="V:Rule12" type="connector" idref="#AutoShape 26"/>
        <o:r id="V:Rule13" type="connector" idref="#AutoShape 7"/>
        <o:r id="V:Rule14" type="connector" idref="#AutoShape 2"/>
        <o:r id="V:Rule15" type="connector" idref="#AutoShape 22"/>
        <o:r id="V:Rule16" type="connector" idref="#AutoShape 23"/>
        <o:r id="V:Rule17" type="connector" idref="#AutoShape 9"/>
        <o:r id="V:Rule18" type="connector" idref="#AutoShape 10"/>
        <o:r id="V:Rule19" type="connector" idref="#AutoShape 29"/>
        <o:r id="V:Rule20" type="connector" idref="#AutoShape 14"/>
        <o:r id="V:Rule21" type="connector" idref="#AutoShape 31"/>
        <o:r id="V:Rule22" type="connector" idref="#AutoShape 4"/>
        <o:r id="V:Rule23" type="connector" idref="#AutoShape 13"/>
        <o:r id="V:Rule24" type="connector" idref="#AutoShape 18"/>
        <o:r id="V:Rule25" type="connector" idref="#AutoShape 20"/>
        <o:r id="V:Rule26" type="connector" idref="#AutoShape 21"/>
        <o:r id="V:Rule27" type="connector" idref="#AutoShape 19"/>
        <o:r id="V:Rule28" type="connector" idref="#AutoShape 11"/>
        <o:r id="V:Rule29" type="connector" idref="#AutoShape 16"/>
        <o:r id="V:Rule30" type="connector" idref="#AutoShape 1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75F1"/>
    <w:rsid w:val="000037CD"/>
    <w:rsid w:val="00007A88"/>
    <w:rsid w:val="00012410"/>
    <w:rsid w:val="00024B82"/>
    <w:rsid w:val="00052E22"/>
    <w:rsid w:val="00053517"/>
    <w:rsid w:val="00060250"/>
    <w:rsid w:val="00060CE9"/>
    <w:rsid w:val="00070B46"/>
    <w:rsid w:val="000719A2"/>
    <w:rsid w:val="000827DC"/>
    <w:rsid w:val="0008649E"/>
    <w:rsid w:val="000876D4"/>
    <w:rsid w:val="0009013D"/>
    <w:rsid w:val="00094908"/>
    <w:rsid w:val="00094F7D"/>
    <w:rsid w:val="0009617C"/>
    <w:rsid w:val="000B6F38"/>
    <w:rsid w:val="000C13B3"/>
    <w:rsid w:val="000C26BA"/>
    <w:rsid w:val="000D0D56"/>
    <w:rsid w:val="000E2690"/>
    <w:rsid w:val="000E3F4F"/>
    <w:rsid w:val="000E431E"/>
    <w:rsid w:val="001030DF"/>
    <w:rsid w:val="001062F7"/>
    <w:rsid w:val="00110002"/>
    <w:rsid w:val="00125F6D"/>
    <w:rsid w:val="0013502E"/>
    <w:rsid w:val="001434AE"/>
    <w:rsid w:val="0014545F"/>
    <w:rsid w:val="00154E8A"/>
    <w:rsid w:val="001565D4"/>
    <w:rsid w:val="001637BE"/>
    <w:rsid w:val="00170183"/>
    <w:rsid w:val="00197C4C"/>
    <w:rsid w:val="001B0EFB"/>
    <w:rsid w:val="001B7613"/>
    <w:rsid w:val="001C32A6"/>
    <w:rsid w:val="001D5C47"/>
    <w:rsid w:val="001E318F"/>
    <w:rsid w:val="001E7AB3"/>
    <w:rsid w:val="00201078"/>
    <w:rsid w:val="00222292"/>
    <w:rsid w:val="00230DF5"/>
    <w:rsid w:val="00245203"/>
    <w:rsid w:val="0027049D"/>
    <w:rsid w:val="00274838"/>
    <w:rsid w:val="00275FC9"/>
    <w:rsid w:val="00280481"/>
    <w:rsid w:val="00283495"/>
    <w:rsid w:val="002840EF"/>
    <w:rsid w:val="002A2D89"/>
    <w:rsid w:val="002A3336"/>
    <w:rsid w:val="002A737A"/>
    <w:rsid w:val="002B4476"/>
    <w:rsid w:val="002C12F0"/>
    <w:rsid w:val="002C4706"/>
    <w:rsid w:val="002D1E46"/>
    <w:rsid w:val="002E3294"/>
    <w:rsid w:val="002E381E"/>
    <w:rsid w:val="002E55C8"/>
    <w:rsid w:val="003025B8"/>
    <w:rsid w:val="00303214"/>
    <w:rsid w:val="00322626"/>
    <w:rsid w:val="003312D4"/>
    <w:rsid w:val="003456C5"/>
    <w:rsid w:val="00354615"/>
    <w:rsid w:val="00360013"/>
    <w:rsid w:val="00367448"/>
    <w:rsid w:val="00374BA8"/>
    <w:rsid w:val="003935A0"/>
    <w:rsid w:val="00394E95"/>
    <w:rsid w:val="003953F0"/>
    <w:rsid w:val="00395C82"/>
    <w:rsid w:val="003A799D"/>
    <w:rsid w:val="003C08C3"/>
    <w:rsid w:val="003C20F7"/>
    <w:rsid w:val="003C62DE"/>
    <w:rsid w:val="003F2C76"/>
    <w:rsid w:val="003F7C5D"/>
    <w:rsid w:val="0041394F"/>
    <w:rsid w:val="00417D01"/>
    <w:rsid w:val="00420A34"/>
    <w:rsid w:val="00425897"/>
    <w:rsid w:val="00432877"/>
    <w:rsid w:val="00433BB2"/>
    <w:rsid w:val="00444713"/>
    <w:rsid w:val="00457769"/>
    <w:rsid w:val="0046790E"/>
    <w:rsid w:val="00475CB4"/>
    <w:rsid w:val="004B1504"/>
    <w:rsid w:val="004B2078"/>
    <w:rsid w:val="004B4AB5"/>
    <w:rsid w:val="004D5B6A"/>
    <w:rsid w:val="004E3260"/>
    <w:rsid w:val="005164FC"/>
    <w:rsid w:val="0052096D"/>
    <w:rsid w:val="005246D1"/>
    <w:rsid w:val="00526EFA"/>
    <w:rsid w:val="00543AA1"/>
    <w:rsid w:val="005531BA"/>
    <w:rsid w:val="00556B47"/>
    <w:rsid w:val="00574884"/>
    <w:rsid w:val="0057545C"/>
    <w:rsid w:val="00585397"/>
    <w:rsid w:val="005864F3"/>
    <w:rsid w:val="00587F86"/>
    <w:rsid w:val="005954B8"/>
    <w:rsid w:val="00597255"/>
    <w:rsid w:val="005A0010"/>
    <w:rsid w:val="005B3B2E"/>
    <w:rsid w:val="005D5310"/>
    <w:rsid w:val="00607F01"/>
    <w:rsid w:val="00610CA4"/>
    <w:rsid w:val="00621C47"/>
    <w:rsid w:val="0062509C"/>
    <w:rsid w:val="00632BC1"/>
    <w:rsid w:val="00660A4F"/>
    <w:rsid w:val="0066773B"/>
    <w:rsid w:val="00670F66"/>
    <w:rsid w:val="006842F0"/>
    <w:rsid w:val="00684AF1"/>
    <w:rsid w:val="0068574E"/>
    <w:rsid w:val="006908B4"/>
    <w:rsid w:val="00692DC7"/>
    <w:rsid w:val="006937C8"/>
    <w:rsid w:val="00696E30"/>
    <w:rsid w:val="006B4AEF"/>
    <w:rsid w:val="006E5624"/>
    <w:rsid w:val="007259CF"/>
    <w:rsid w:val="0072623C"/>
    <w:rsid w:val="00730844"/>
    <w:rsid w:val="00737CE6"/>
    <w:rsid w:val="00766151"/>
    <w:rsid w:val="0076789B"/>
    <w:rsid w:val="00775922"/>
    <w:rsid w:val="0077713D"/>
    <w:rsid w:val="0079370F"/>
    <w:rsid w:val="007A0E21"/>
    <w:rsid w:val="007B1711"/>
    <w:rsid w:val="007B2118"/>
    <w:rsid w:val="007C07E8"/>
    <w:rsid w:val="007D1DB9"/>
    <w:rsid w:val="007E093B"/>
    <w:rsid w:val="007F5D02"/>
    <w:rsid w:val="0080155B"/>
    <w:rsid w:val="00806F9E"/>
    <w:rsid w:val="00824A38"/>
    <w:rsid w:val="00825D05"/>
    <w:rsid w:val="008339FE"/>
    <w:rsid w:val="00835ECB"/>
    <w:rsid w:val="00841D0C"/>
    <w:rsid w:val="00841DFF"/>
    <w:rsid w:val="008459AB"/>
    <w:rsid w:val="008511EB"/>
    <w:rsid w:val="00862129"/>
    <w:rsid w:val="00870CF1"/>
    <w:rsid w:val="00871C43"/>
    <w:rsid w:val="00872637"/>
    <w:rsid w:val="00886E02"/>
    <w:rsid w:val="00893066"/>
    <w:rsid w:val="00895637"/>
    <w:rsid w:val="008A09D1"/>
    <w:rsid w:val="008A1289"/>
    <w:rsid w:val="008A246F"/>
    <w:rsid w:val="008C321F"/>
    <w:rsid w:val="008E058D"/>
    <w:rsid w:val="008E2DAA"/>
    <w:rsid w:val="008F669B"/>
    <w:rsid w:val="00901DBC"/>
    <w:rsid w:val="0090378B"/>
    <w:rsid w:val="0090617D"/>
    <w:rsid w:val="00913F13"/>
    <w:rsid w:val="00915146"/>
    <w:rsid w:val="00915ECB"/>
    <w:rsid w:val="00942823"/>
    <w:rsid w:val="00943876"/>
    <w:rsid w:val="00943AEA"/>
    <w:rsid w:val="009626AE"/>
    <w:rsid w:val="009775F1"/>
    <w:rsid w:val="00987435"/>
    <w:rsid w:val="0099732C"/>
    <w:rsid w:val="009A082A"/>
    <w:rsid w:val="009A08F0"/>
    <w:rsid w:val="009C0AFF"/>
    <w:rsid w:val="009D1B6F"/>
    <w:rsid w:val="009D313C"/>
    <w:rsid w:val="009D37F0"/>
    <w:rsid w:val="009D3DCD"/>
    <w:rsid w:val="009E1B24"/>
    <w:rsid w:val="009E1CA3"/>
    <w:rsid w:val="009E4376"/>
    <w:rsid w:val="009E7D33"/>
    <w:rsid w:val="00A171EF"/>
    <w:rsid w:val="00A17C7B"/>
    <w:rsid w:val="00A246AD"/>
    <w:rsid w:val="00A422FA"/>
    <w:rsid w:val="00A53BBD"/>
    <w:rsid w:val="00A5424D"/>
    <w:rsid w:val="00A55CBA"/>
    <w:rsid w:val="00A56D53"/>
    <w:rsid w:val="00A56F27"/>
    <w:rsid w:val="00A57E24"/>
    <w:rsid w:val="00A620EB"/>
    <w:rsid w:val="00A67A34"/>
    <w:rsid w:val="00A921CD"/>
    <w:rsid w:val="00AB3D9A"/>
    <w:rsid w:val="00AB6196"/>
    <w:rsid w:val="00AC2877"/>
    <w:rsid w:val="00AD114E"/>
    <w:rsid w:val="00AD7ED3"/>
    <w:rsid w:val="00AE1A61"/>
    <w:rsid w:val="00AF26B0"/>
    <w:rsid w:val="00AF4618"/>
    <w:rsid w:val="00AF6204"/>
    <w:rsid w:val="00B02D15"/>
    <w:rsid w:val="00B06E0B"/>
    <w:rsid w:val="00B24C6F"/>
    <w:rsid w:val="00B35A0F"/>
    <w:rsid w:val="00B36262"/>
    <w:rsid w:val="00B453E7"/>
    <w:rsid w:val="00B45E3E"/>
    <w:rsid w:val="00B461E2"/>
    <w:rsid w:val="00B4726A"/>
    <w:rsid w:val="00B50831"/>
    <w:rsid w:val="00B5311A"/>
    <w:rsid w:val="00B54B90"/>
    <w:rsid w:val="00B574EF"/>
    <w:rsid w:val="00B8055E"/>
    <w:rsid w:val="00B85E2D"/>
    <w:rsid w:val="00BA029D"/>
    <w:rsid w:val="00BB52BC"/>
    <w:rsid w:val="00BC23B2"/>
    <w:rsid w:val="00BD3696"/>
    <w:rsid w:val="00BD5E3D"/>
    <w:rsid w:val="00BE3E3C"/>
    <w:rsid w:val="00BE423F"/>
    <w:rsid w:val="00BF0E73"/>
    <w:rsid w:val="00C022EC"/>
    <w:rsid w:val="00C03E39"/>
    <w:rsid w:val="00C07B5D"/>
    <w:rsid w:val="00C10222"/>
    <w:rsid w:val="00C10725"/>
    <w:rsid w:val="00C1095D"/>
    <w:rsid w:val="00C126DB"/>
    <w:rsid w:val="00C25AA6"/>
    <w:rsid w:val="00C31456"/>
    <w:rsid w:val="00C32EE0"/>
    <w:rsid w:val="00C43C11"/>
    <w:rsid w:val="00C456F1"/>
    <w:rsid w:val="00C47B4D"/>
    <w:rsid w:val="00C575C3"/>
    <w:rsid w:val="00C600F2"/>
    <w:rsid w:val="00C669CB"/>
    <w:rsid w:val="00C70209"/>
    <w:rsid w:val="00CA06D5"/>
    <w:rsid w:val="00CA4350"/>
    <w:rsid w:val="00CD5202"/>
    <w:rsid w:val="00CE476A"/>
    <w:rsid w:val="00D051A0"/>
    <w:rsid w:val="00D05302"/>
    <w:rsid w:val="00D07D72"/>
    <w:rsid w:val="00D13AA8"/>
    <w:rsid w:val="00D24420"/>
    <w:rsid w:val="00D30874"/>
    <w:rsid w:val="00D31BE3"/>
    <w:rsid w:val="00D4057E"/>
    <w:rsid w:val="00D454BA"/>
    <w:rsid w:val="00D45E3E"/>
    <w:rsid w:val="00D51902"/>
    <w:rsid w:val="00D634A2"/>
    <w:rsid w:val="00D71AED"/>
    <w:rsid w:val="00D739B9"/>
    <w:rsid w:val="00D76FB0"/>
    <w:rsid w:val="00D85D5C"/>
    <w:rsid w:val="00D86A56"/>
    <w:rsid w:val="00D97058"/>
    <w:rsid w:val="00DA4892"/>
    <w:rsid w:val="00DC02BB"/>
    <w:rsid w:val="00DD10D7"/>
    <w:rsid w:val="00DD2996"/>
    <w:rsid w:val="00DE36BF"/>
    <w:rsid w:val="00DE736B"/>
    <w:rsid w:val="00DF05FD"/>
    <w:rsid w:val="00E14645"/>
    <w:rsid w:val="00E16BDD"/>
    <w:rsid w:val="00E33AF5"/>
    <w:rsid w:val="00E357D3"/>
    <w:rsid w:val="00E43D58"/>
    <w:rsid w:val="00E62989"/>
    <w:rsid w:val="00E67E5E"/>
    <w:rsid w:val="00E823A9"/>
    <w:rsid w:val="00E84AD7"/>
    <w:rsid w:val="00E866E9"/>
    <w:rsid w:val="00E96875"/>
    <w:rsid w:val="00EC6A02"/>
    <w:rsid w:val="00ED4A4B"/>
    <w:rsid w:val="00EE3F41"/>
    <w:rsid w:val="00EE5BBF"/>
    <w:rsid w:val="00F021BB"/>
    <w:rsid w:val="00F02730"/>
    <w:rsid w:val="00F04086"/>
    <w:rsid w:val="00F046B5"/>
    <w:rsid w:val="00F26650"/>
    <w:rsid w:val="00F33E58"/>
    <w:rsid w:val="00F3479D"/>
    <w:rsid w:val="00F37605"/>
    <w:rsid w:val="00F475A8"/>
    <w:rsid w:val="00F659F1"/>
    <w:rsid w:val="00F7302F"/>
    <w:rsid w:val="00F730A0"/>
    <w:rsid w:val="00F7385E"/>
    <w:rsid w:val="00F740C0"/>
    <w:rsid w:val="00F75EFD"/>
    <w:rsid w:val="00F862E8"/>
    <w:rsid w:val="00FA24B4"/>
    <w:rsid w:val="00FB5C23"/>
    <w:rsid w:val="00FC6A21"/>
    <w:rsid w:val="00FD4AC1"/>
    <w:rsid w:val="00FD69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1"/>
    <o:shapelayout v:ext="edit">
      <o:idmap v:ext="edit" data="1"/>
      <o:rules v:ext="edit">
        <o:r id="V:Rule1" type="connector" idref="#_x0000_s1079"/>
        <o:r id="V:Rule2" type="connector" idref="#_x0000_s1067"/>
        <o:r id="V:Rule3" type="connector" idref="#_x0000_s1068"/>
        <o:r id="V:Rule4" type="connector" idref="#_x0000_s107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669B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"/>
    <w:basedOn w:val="Sous-Titre"/>
    <w:next w:val="Normal"/>
    <w:link w:val="Titre1Car"/>
    <w:uiPriority w:val="9"/>
    <w:qFormat/>
    <w:rsid w:val="003A799D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8F669B"/>
    <w:pPr>
      <w:numPr>
        <w:numId w:val="22"/>
      </w:numPr>
      <w:pBdr>
        <w:bottom w:val="single" w:sz="4" w:space="1" w:color="auto"/>
      </w:pBdr>
      <w:spacing w:after="120"/>
      <w:ind w:left="0" w:firstLine="0"/>
      <w:outlineLvl w:val="1"/>
    </w:pPr>
    <w:rPr>
      <w:b/>
      <w:smallCaps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3A799D"/>
    <w:pPr>
      <w:numPr>
        <w:numId w:val="20"/>
      </w:numPr>
      <w:spacing w:after="120"/>
      <w:outlineLvl w:val="2"/>
    </w:pPr>
    <w:rPr>
      <w:rFonts w:eastAsiaTheme="minorHAnsi"/>
      <w:b/>
      <w:sz w:val="24"/>
      <w:u w:val="wave"/>
    </w:rPr>
  </w:style>
  <w:style w:type="paragraph" w:styleId="Titre4">
    <w:name w:val="heading 4"/>
    <w:aliases w:val="Alineas"/>
    <w:basedOn w:val="Normal"/>
    <w:next w:val="Normal"/>
    <w:link w:val="Titre4Car"/>
    <w:uiPriority w:val="9"/>
    <w:unhideWhenUsed/>
    <w:qFormat/>
    <w:rsid w:val="003A799D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"/>
    <w:basedOn w:val="Normal"/>
    <w:next w:val="Normal"/>
    <w:link w:val="Titre5Car"/>
    <w:qFormat/>
    <w:rsid w:val="003A799D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3A799D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3A799D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3A799D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3A799D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3A799D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3A799D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3A799D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semiHidden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3A799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3A799D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3A799D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uiPriority w:val="59"/>
    <w:rsid w:val="003A799D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3A799D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3A799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A799D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3A799D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3A799D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A799D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3A799D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3A799D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3A799D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3A799D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3A799D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"/>
    <w:basedOn w:val="Policepardfaut"/>
    <w:link w:val="Titre5"/>
    <w:rsid w:val="003A799D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3A799D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3A799D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3A799D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3A799D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3A799D"/>
    <w:rPr>
      <w:position w:val="-14"/>
    </w:rPr>
  </w:style>
  <w:style w:type="paragraph" w:styleId="Paragraphedeliste">
    <w:name w:val="List Paragraph"/>
    <w:basedOn w:val="Normal"/>
    <w:uiPriority w:val="34"/>
    <w:qFormat/>
    <w:rsid w:val="00094908"/>
    <w:pPr>
      <w:ind w:left="720"/>
      <w:contextualSpacing/>
    </w:pPr>
  </w:style>
  <w:style w:type="character" w:customStyle="1" w:styleId="Titre1Car">
    <w:name w:val="Titre 1 Car"/>
    <w:aliases w:val="Chapitre Car"/>
    <w:basedOn w:val="Policepardfaut"/>
    <w:link w:val="Titre1"/>
    <w:uiPriority w:val="9"/>
    <w:rsid w:val="003A799D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8F669B"/>
    <w:rPr>
      <w:rFonts w:ascii="Calibri" w:hAnsi="Calibri"/>
      <w:b/>
      <w:smallCaps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3A799D"/>
    <w:rPr>
      <w:rFonts w:ascii="Calibri" w:eastAsiaTheme="minorHAnsi" w:hAnsi="Calibri"/>
      <w:b/>
      <w:sz w:val="24"/>
      <w:u w:val="wave"/>
      <w:lang w:eastAsia="en-US"/>
    </w:rPr>
  </w:style>
  <w:style w:type="character" w:customStyle="1" w:styleId="Titre4Car">
    <w:name w:val="Titre 4 Car"/>
    <w:aliases w:val="Alineas Car"/>
    <w:basedOn w:val="Policepardfaut"/>
    <w:link w:val="Titre4"/>
    <w:uiPriority w:val="9"/>
    <w:rsid w:val="003A799D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3A799D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3A799D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3A799D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3A799D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3A799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3A799D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3A799D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3A799D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3A799D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3A799D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3A799D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3A799D"/>
    <w:pPr>
      <w:numPr>
        <w:numId w:val="23"/>
      </w:numPr>
      <w:outlineLvl w:val="8"/>
    </w:pPr>
    <w:rPr>
      <w:smallCap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7.emf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4C680C-2057-467B-A6B4-7430F6143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816</TotalTime>
  <Pages>5</Pages>
  <Words>473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3069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Xavier Pessoles</cp:lastModifiedBy>
  <cp:revision>78</cp:revision>
  <cp:lastPrinted>2014-09-12T18:34:00Z</cp:lastPrinted>
  <dcterms:created xsi:type="dcterms:W3CDTF">2013-09-19T16:52:00Z</dcterms:created>
  <dcterms:modified xsi:type="dcterms:W3CDTF">2014-09-25T10:21:00Z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