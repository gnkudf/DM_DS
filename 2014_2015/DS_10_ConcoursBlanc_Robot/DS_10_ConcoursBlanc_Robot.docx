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16" w:rsidRDefault="004F0A1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Concours Blanc</w:t>
      </w:r>
    </w:p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 xml:space="preserve">Devoir surveillé n° </w:t>
      </w:r>
      <w:r w:rsidR="004F0A16">
        <w:t>10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C13B3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433BB2" w:rsidRPr="006012D7" w:rsidRDefault="006012D7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20"/>
          <w:szCs w:val="22"/>
        </w:rPr>
      </w:pPr>
      <w:r w:rsidRPr="006012D7">
        <w:rPr>
          <w:rFonts w:eastAsia="Calibri"/>
          <w:b/>
          <w:bCs/>
          <w:sz w:val="20"/>
          <w:szCs w:val="22"/>
        </w:rPr>
        <w:t>[Durée 3</w:t>
      </w:r>
      <w:r w:rsidR="00433BB2" w:rsidRPr="006012D7">
        <w:rPr>
          <w:rFonts w:eastAsia="Calibri"/>
          <w:b/>
          <w:bCs/>
          <w:sz w:val="20"/>
          <w:szCs w:val="22"/>
        </w:rPr>
        <w:t xml:space="preserve">h </w:t>
      </w:r>
      <w:r w:rsidRPr="006012D7">
        <w:rPr>
          <w:rFonts w:eastAsia="Calibri"/>
          <w:b/>
          <w:bCs/>
          <w:sz w:val="20"/>
          <w:szCs w:val="22"/>
        </w:rPr>
        <w:t>– A</w:t>
      </w:r>
      <w:r w:rsidR="00433BB2" w:rsidRPr="006012D7">
        <w:rPr>
          <w:rFonts w:eastAsia="Calibri"/>
          <w:b/>
          <w:bCs/>
          <w:sz w:val="20"/>
          <w:szCs w:val="22"/>
        </w:rPr>
        <w:t xml:space="preserve">ucun document </w:t>
      </w:r>
      <w:r w:rsidRPr="006012D7">
        <w:rPr>
          <w:rFonts w:eastAsia="Calibri"/>
          <w:b/>
          <w:bCs/>
          <w:sz w:val="20"/>
          <w:szCs w:val="22"/>
        </w:rPr>
        <w:t>– Calculatrice interdite –</w:t>
      </w:r>
      <w:r w:rsidR="00433BB2" w:rsidRPr="006012D7">
        <w:rPr>
          <w:rFonts w:eastAsia="Calibri"/>
          <w:b/>
          <w:bCs/>
          <w:sz w:val="20"/>
          <w:szCs w:val="22"/>
        </w:rPr>
        <w:t xml:space="preserve"> Répondre </w:t>
      </w:r>
      <w:r w:rsidR="0023079A" w:rsidRPr="006012D7">
        <w:rPr>
          <w:rFonts w:eastAsia="Calibri"/>
          <w:b/>
          <w:bCs/>
          <w:sz w:val="20"/>
          <w:szCs w:val="22"/>
        </w:rPr>
        <w:t>sur le document réponse.</w:t>
      </w:r>
      <w:r w:rsidR="00433BB2" w:rsidRPr="006012D7">
        <w:rPr>
          <w:rFonts w:eastAsia="Calibri"/>
          <w:b/>
          <w:bCs/>
          <w:sz w:val="20"/>
          <w:szCs w:val="22"/>
        </w:rPr>
        <w:t>]</w:t>
      </w:r>
    </w:p>
    <w:p w:rsidR="00F935BE" w:rsidRDefault="00F935BE" w:rsidP="00F935BE"/>
    <w:p w:rsidR="0001137A" w:rsidRPr="0001137A" w:rsidRDefault="0001137A" w:rsidP="0001137A"/>
    <w:p w:rsidR="0001137A" w:rsidRDefault="0001137A" w:rsidP="00A072E4">
      <w:pPr>
        <w:pStyle w:val="Titre2"/>
      </w:pPr>
      <w:r>
        <w:t>Présentation</w:t>
      </w:r>
    </w:p>
    <w:p w:rsidR="0001137A" w:rsidRDefault="0001137A" w:rsidP="0001137A">
      <w:r>
        <w:t xml:space="preserve">Le robot industriel objet de cette étude est représenté annexe 1. La tête de ce robot est partiellement définie par le dessin d’ensemble et la nomenclature donnée annexe 2. </w:t>
      </w:r>
    </w:p>
    <w:p w:rsidR="0001137A" w:rsidRDefault="0001137A" w:rsidP="0001137A"/>
    <w:p w:rsidR="0001137A" w:rsidRDefault="0001137A" w:rsidP="0001137A">
      <w:r>
        <w:t xml:space="preserve">Le dessin d’ensemble est au format A2 réduit en A3 (taux de réduction 70%). Il est incomplet. La pièce </w:t>
      </w:r>
      <w:r w:rsidRPr="0001137A">
        <w:rPr>
          <w:b/>
        </w:rPr>
        <w:t>15</w:t>
      </w:r>
      <w:r>
        <w:t xml:space="preserve"> est liée au pignon </w:t>
      </w:r>
      <w:r w:rsidRPr="0001137A">
        <w:rPr>
          <w:b/>
        </w:rPr>
        <w:t>25</w:t>
      </w:r>
      <w:r>
        <w:t xml:space="preserve">, et l’ensemble </w:t>
      </w:r>
      <w:r w:rsidRPr="0001137A">
        <w:rPr>
          <w:b/>
        </w:rPr>
        <w:t>15 – 25</w:t>
      </w:r>
      <w:r>
        <w:t xml:space="preserve"> partiellement représenté est</w:t>
      </w:r>
      <w:r w:rsidR="00D94169">
        <w:t xml:space="preserve"> en liaison pivot par rapport au boîtier </w:t>
      </w:r>
      <w:r w:rsidRPr="0001137A">
        <w:rPr>
          <w:b/>
        </w:rPr>
        <w:t>16 – 13 – 17</w:t>
      </w:r>
      <w:r>
        <w:t>.</w:t>
      </w:r>
    </w:p>
    <w:p w:rsidR="0001137A" w:rsidRDefault="0001137A" w:rsidP="0001137A"/>
    <w:p w:rsidR="0001137A" w:rsidRDefault="0001137A" w:rsidP="0001137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01137A" w:rsidRPr="009D41C3" w:rsidTr="0001137A">
        <w:trPr>
          <w:trHeight w:val="457"/>
        </w:trPr>
        <w:tc>
          <w:tcPr>
            <w:tcW w:w="10339" w:type="dxa"/>
            <w:shd w:val="clear" w:color="auto" w:fill="C6D9F1" w:themeFill="text2" w:themeFillTint="33"/>
          </w:tcPr>
          <w:p w:rsidR="00086E36" w:rsidRDefault="002E35E4" w:rsidP="00086E36">
            <w:r>
              <w:rPr>
                <w:noProof/>
                <w:lang w:eastAsia="fr-FR"/>
              </w:rPr>
              <w:pict>
                <v:group id="_x0000_s1029" editas="canvas" style="position:absolute;left:0;text-align:left;margin-left:279.95pt;margin-top:2.2pt;width:227.85pt;height:112.5pt;z-index:251658240" coordorigin="3829,6326" coordsize="3241,160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3829;top:6326;width:3241;height:1600" o:preferrelative="f">
                    <v:fill o:detectmouseclick="t"/>
                    <v:path o:extrusionok="t" o:connecttype="none"/>
                    <o:lock v:ext="edit" text="t"/>
                  </v:shape>
                  <v:shape id="_x0000_s1031" type="#_x0000_t75" style="position:absolute;left:4951;top:6326;width:2016;height:1600">
                    <v:imagedata r:id="rId9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2" type="#_x0000_t32" style="position:absolute;left:4719;top:7255;width:1156;height:98;flip:y" o:connectortype="straight" strokecolor="black [3213]" strokeweight="3pt">
                    <v:stroke endarrow="block"/>
                    <v:shadow type="perspective" color="#7f7f7f [1601]" opacity=".5" offset="1pt" offset2="-1pt"/>
                  </v:shape>
                  <v:shape id="_x0000_s1033" type="#_x0000_t32" style="position:absolute;left:4719;top:7406;width:1899;height:1" o:connectortype="straight" strokecolor="black [3213]" strokeweight="3pt">
                    <v:stroke endarrow="block"/>
                    <v:shadow type="perspective" color="#7f7f7f [1601]" opacity=".5" offset="1pt" offset2="-1p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3829;top:7175;width:890;height:355" filled="f" stroked="f" strokecolor="black [3213]">
                    <v:textbox style="mso-next-textbox:#_x0000_s1034">
                      <w:txbxContent>
                        <w:p w:rsidR="00086E36" w:rsidRPr="00086E36" w:rsidRDefault="00086E36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086E36">
                            <w:rPr>
                              <w:rFonts w:asciiTheme="minorHAnsi" w:hAnsiTheme="minorHAnsi"/>
                            </w:rPr>
                            <w:t>Soudures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086E36" w:rsidRPr="00086E36" w:rsidRDefault="00086E36" w:rsidP="00086E36">
            <w:pPr>
              <w:rPr>
                <w:i/>
              </w:rPr>
            </w:pPr>
            <w:proofErr w:type="gramStart"/>
            <w:r>
              <w:rPr>
                <w:i/>
              </w:rPr>
              <w:t>Remarques</w:t>
            </w:r>
            <w:proofErr w:type="gramEnd"/>
            <w:r>
              <w:rPr>
                <w:i/>
              </w:rPr>
              <w:t> :</w:t>
            </w:r>
          </w:p>
          <w:p w:rsidR="0001137A" w:rsidRDefault="0001137A" w:rsidP="00D67A4E">
            <w:pPr>
              <w:pStyle w:val="Paragraphedeliste"/>
              <w:numPr>
                <w:ilvl w:val="0"/>
                <w:numId w:val="10"/>
              </w:numPr>
            </w:pPr>
            <w:r>
              <w:t xml:space="preserve">Deux pièces soudées sont hachurées différemment bien qu’elles représentent le même solide. </w:t>
            </w:r>
          </w:p>
          <w:p w:rsidR="0001137A" w:rsidRPr="009D41C3" w:rsidRDefault="0001137A" w:rsidP="00D67A4E">
            <w:pPr>
              <w:pStyle w:val="Paragraphedeliste"/>
              <w:numPr>
                <w:ilvl w:val="0"/>
                <w:numId w:val="10"/>
              </w:numPr>
            </w:pPr>
            <w:r>
              <w:t>Les triangles noirs représentent des soudures.</w:t>
            </w:r>
          </w:p>
        </w:tc>
      </w:tr>
    </w:tbl>
    <w:p w:rsidR="0001137A" w:rsidRDefault="0001137A" w:rsidP="0001137A"/>
    <w:p w:rsidR="0001137A" w:rsidRDefault="0001137A" w:rsidP="0001137A">
      <w:r>
        <w:t>Ce robot permet de ma</w:t>
      </w:r>
      <w:r w:rsidR="004153D1">
        <w:t>nipuler des pièces pour assurer :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leur mise en position dans le cadre d’une chaîne de m</w:t>
      </w:r>
      <w:r w:rsidR="004153D1">
        <w:t>ontage de véhicules automobiles ;</w:t>
      </w:r>
    </w:p>
    <w:p w:rsidR="0001137A" w:rsidRDefault="0001137A" w:rsidP="00D67A4E">
      <w:pPr>
        <w:pStyle w:val="Paragraphedeliste"/>
        <w:numPr>
          <w:ilvl w:val="0"/>
          <w:numId w:val="11"/>
        </w:numPr>
      </w:pPr>
      <w:r>
        <w:t>soit le chargement et le déchargement d’un poste de travail de centre d’usinage.</w:t>
      </w:r>
    </w:p>
    <w:p w:rsidR="0001137A" w:rsidRDefault="0001137A" w:rsidP="0001137A"/>
    <w:p w:rsidR="0001137A" w:rsidRDefault="0001137A" w:rsidP="0001137A">
      <w:r>
        <w:t>Il est alimenté en énergie électrique et pneumatique et reçoit des informations à partir d’un ordinateur central.</w:t>
      </w:r>
    </w:p>
    <w:p w:rsidR="0001137A" w:rsidRDefault="0001137A" w:rsidP="0001137A"/>
    <w:p w:rsidR="0001137A" w:rsidRDefault="0001137A" w:rsidP="0001137A">
      <w:r>
        <w:t>Ce robot possède les cinq degrés de liberté suivants :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R1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R2</w:t>
      </w:r>
      <w:r>
        <w:t xml:space="preserve"> rotation d’axe </w:t>
      </w:r>
      <m:oMath>
        <m:r>
          <w:rPr>
            <w:rFonts w:ascii="Cambria Math" w:hAnsi="Cambria Math"/>
          </w:rPr>
          <m:t xml:space="preserve">(O,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de la tourelle par rapport au socle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T1</w:t>
      </w:r>
      <w:r>
        <w:t xml:space="preserve"> translation rectiligne des tubes support par rapport à la tourelle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R3</w:t>
      </w:r>
      <w:r>
        <w:t xml:space="preserve"> rotation de la partie centrale de la tête (porte pince) par rapport aux tubes supports</w:t>
      </w:r>
      <w:r w:rsidR="00D67A4E">
        <w:t> ;</w:t>
      </w:r>
    </w:p>
    <w:p w:rsidR="0001137A" w:rsidRDefault="0001137A" w:rsidP="00D67A4E">
      <w:pPr>
        <w:pStyle w:val="Paragraphedeliste"/>
        <w:numPr>
          <w:ilvl w:val="0"/>
          <w:numId w:val="12"/>
        </w:numPr>
      </w:pPr>
      <w:r w:rsidRPr="00D67A4E">
        <w:rPr>
          <w:b/>
        </w:rPr>
        <w:t>R4</w:t>
      </w:r>
      <w:r>
        <w:t xml:space="preserve"> rotation de la pince de préhension par rapport </w:t>
      </w:r>
      <w:proofErr w:type="gramStart"/>
      <w:r>
        <w:t>au</w:t>
      </w:r>
      <w:proofErr w:type="gramEnd"/>
      <w:r>
        <w:t xml:space="preserve"> porte pince.</w:t>
      </w:r>
    </w:p>
    <w:p w:rsidR="0001137A" w:rsidRDefault="0001137A" w:rsidP="0001137A"/>
    <w:p w:rsidR="000E21FA" w:rsidRDefault="000E21FA" w:rsidP="0001137A">
      <w:r>
        <w:t xml:space="preserve">L’étude se limite aux mouvements </w:t>
      </w:r>
      <w:r w:rsidRPr="00937E53">
        <w:rPr>
          <w:b/>
        </w:rPr>
        <w:t>R3</w:t>
      </w:r>
      <w:r>
        <w:t xml:space="preserve"> et </w:t>
      </w:r>
      <w:r w:rsidRPr="00937E53">
        <w:rPr>
          <w:b/>
        </w:rPr>
        <w:t>R4</w:t>
      </w:r>
      <w:r>
        <w:t xml:space="preserve">. Le référentiel sera lié aux tubes supports </w:t>
      </w:r>
      <w:r w:rsidRPr="00937E53">
        <w:rPr>
          <w:b/>
        </w:rPr>
        <w:t>2</w:t>
      </w:r>
      <w:r>
        <w:t xml:space="preserve"> et </w:t>
      </w:r>
      <w:r w:rsidRPr="00937E53">
        <w:rPr>
          <w:b/>
        </w:rPr>
        <w:t>32</w:t>
      </w:r>
      <w:r>
        <w:t xml:space="preserve"> et désigné </w:t>
      </w:r>
      <w:proofErr w:type="gramStart"/>
      <w:r>
        <w:t xml:space="preserve">par </w:t>
      </w:r>
      <m:oMath>
        <w:proofErr w:type="gramEnd"/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. Le point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est l’intersection de l’axe de rotation du porte pince par rapport au boîtier (</w:t>
      </w:r>
      <w:r w:rsidRPr="00937E53">
        <w:rPr>
          <w:b/>
        </w:rPr>
        <w:t>11, 13, 16, 17, 21...</w:t>
      </w:r>
      <w:r>
        <w:t>) avec l’axe de rotation de ce boîtier par rapport au bâti (</w:t>
      </w:r>
      <w:r w:rsidRPr="00D3775B">
        <w:rPr>
          <w:b/>
        </w:rPr>
        <w:t>2, 5, 7, 32...</w:t>
      </w:r>
      <w:r>
        <w:t>).</w:t>
      </w:r>
    </w:p>
    <w:p w:rsidR="000E21FA" w:rsidRDefault="000E21FA" w:rsidP="0001137A"/>
    <w:tbl>
      <w:tblPr>
        <w:tblStyle w:val="Grilledutableau"/>
        <w:tblW w:w="0" w:type="auto"/>
        <w:tblLook w:val="04A0"/>
      </w:tblPr>
      <w:tblGrid>
        <w:gridCol w:w="5920"/>
        <w:gridCol w:w="4426"/>
      </w:tblGrid>
      <w:tr w:rsidR="00D94169" w:rsidTr="000E21FA">
        <w:tc>
          <w:tcPr>
            <w:tcW w:w="5920" w:type="dxa"/>
          </w:tcPr>
          <w:p w:rsidR="00D94169" w:rsidRDefault="000E21FA" w:rsidP="0001137A">
            <w:r>
              <w:lastRenderedPageBreak/>
              <w:t xml:space="preserve">La pièce </w:t>
            </w:r>
            <w:r w:rsidRPr="002B5701">
              <w:rPr>
                <w:b/>
              </w:rPr>
              <w:t>10</w:t>
            </w:r>
            <w:r>
              <w:t xml:space="preserve"> est une crémaillère cylindrique. Le pignon </w:t>
            </w:r>
            <w:r w:rsidRPr="002B5701">
              <w:rPr>
                <w:b/>
              </w:rPr>
              <w:t>4</w:t>
            </w:r>
            <w:r>
              <w:t xml:space="preserve"> en tournant agit sur la crémaillère </w:t>
            </w:r>
            <w:r w:rsidRPr="007959AC">
              <w:rPr>
                <w:b/>
              </w:rPr>
              <w:t>10</w:t>
            </w:r>
            <w:r>
              <w:t xml:space="preserve"> et cette dernière se déplace en translation. La crémaillère de par sa section de forme circulaire peut avoir un mouvement de rotation autour de </w:t>
            </w:r>
            <w:proofErr w:type="gramStart"/>
            <w:r>
              <w:t xml:space="preserve">l’axe </w:t>
            </w:r>
            <m:oMath>
              <w:proofErr w:type="gramEnd"/>
              <m:r>
                <w:rPr>
                  <w:rFonts w:ascii="Cambria Math" w:hAnsi="Cambria Math"/>
                </w:rPr>
                <m:t xml:space="preserve">(O,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>
              <w:t>.</w:t>
            </w:r>
          </w:p>
        </w:tc>
        <w:tc>
          <w:tcPr>
            <w:tcW w:w="4426" w:type="dxa"/>
          </w:tcPr>
          <w:p w:rsidR="00D94169" w:rsidRDefault="00D94169" w:rsidP="0001137A">
            <w:r>
              <w:rPr>
                <w:noProof/>
                <w:lang w:eastAsia="fr-FR"/>
              </w:rPr>
              <w:drawing>
                <wp:inline distT="0" distB="0" distL="0" distR="0">
                  <wp:extent cx="1245208" cy="917088"/>
                  <wp:effectExtent l="19050" t="0" r="0" b="0"/>
                  <wp:docPr id="2" name="Image 1" descr="http://bib.altitech.free.fr/aide_altitech/engrenages/eng0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ib.altitech.free.fr/aide_altitech/engrenages/eng0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7734" t="9060" r="7125" b="10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10" cy="91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1FA">
              <w:t xml:space="preserve"> </w:t>
            </w:r>
            <w:r w:rsidR="000E21FA">
              <w:rPr>
                <w:noProof/>
                <w:lang w:eastAsia="fr-FR"/>
              </w:rPr>
              <w:drawing>
                <wp:inline distT="0" distB="0" distL="0" distR="0">
                  <wp:extent cx="1117987" cy="906293"/>
                  <wp:effectExtent l="19050" t="0" r="5963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754" cy="9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1FA" w:rsidRPr="000E21FA" w:rsidRDefault="000E21FA" w:rsidP="000E21FA">
            <w:pPr>
              <w:jc w:val="center"/>
              <w:rPr>
                <w:i/>
              </w:rPr>
            </w:pPr>
            <w:r w:rsidRPr="000E21FA">
              <w:rPr>
                <w:i/>
              </w:rPr>
              <w:t>Crémaillère cylindrique</w:t>
            </w:r>
          </w:p>
        </w:tc>
      </w:tr>
    </w:tbl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1C3804" w:rsidRPr="001C3804" w:rsidRDefault="001C3804" w:rsidP="001C3804"/>
    <w:p w:rsidR="0001137A" w:rsidRDefault="00053856" w:rsidP="00053856">
      <w:pPr>
        <w:pStyle w:val="Titre7"/>
      </w:pPr>
      <w:r w:rsidRPr="00053856">
        <w:rPr>
          <w:b/>
        </w:rPr>
        <w:t>Question 1.</w:t>
      </w:r>
      <w:r>
        <w:t xml:space="preserve"> </w:t>
      </w:r>
      <w:r w:rsidR="0001137A">
        <w:t xml:space="preserve">Identifier la pièce </w:t>
      </w:r>
      <w:r w:rsidR="0001137A" w:rsidRPr="001C3804">
        <w:rPr>
          <w:b/>
        </w:rPr>
        <w:t>19</w:t>
      </w:r>
      <w:r w:rsidR="0001137A">
        <w:t xml:space="preserve"> et donner sa fonction. Donner sa modélisation cinématique.</w:t>
      </w:r>
    </w:p>
    <w:p w:rsidR="0001137A" w:rsidRDefault="0001137A" w:rsidP="0001137A"/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>
        <w:rPr>
          <w:rFonts w:cs="Calibri"/>
        </w:rPr>
        <w:t xml:space="preserve"> </w:t>
      </w:r>
      <w:r w:rsidR="0001137A">
        <w:rPr>
          <w:rFonts w:cs="Calibri"/>
        </w:rPr>
        <w:t xml:space="preserve">Comment est assurée la liaison de la pièce </w:t>
      </w:r>
      <w:r w:rsidR="0001137A" w:rsidRPr="001C3804">
        <w:rPr>
          <w:rFonts w:cs="Calibri"/>
          <w:b/>
        </w:rPr>
        <w:t>21</w:t>
      </w:r>
      <w:r w:rsidR="0001137A">
        <w:rPr>
          <w:rFonts w:cs="Calibri"/>
        </w:rPr>
        <w:t xml:space="preserve"> avec la pièce </w:t>
      </w:r>
      <w:r w:rsidR="0001137A" w:rsidRPr="001C3804">
        <w:rPr>
          <w:rFonts w:cs="Calibri"/>
          <w:b/>
        </w:rPr>
        <w:t>17</w:t>
      </w:r>
      <w:r w:rsidR="0001137A">
        <w:rPr>
          <w:rFonts w:cs="Calibri"/>
        </w:rPr>
        <w:t xml:space="preserve"> ?</w:t>
      </w:r>
    </w:p>
    <w:p w:rsidR="0001137A" w:rsidRDefault="0001137A" w:rsidP="0001137A"/>
    <w:p w:rsidR="0001137A" w:rsidRDefault="001C3804" w:rsidP="001C3804">
      <w:pPr>
        <w:pStyle w:val="Titre7"/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01137A">
        <w:rPr>
          <w:rFonts w:cs="Calibri"/>
        </w:rPr>
        <w:t xml:space="preserve"> Analyser le montage de </w:t>
      </w:r>
      <w:r w:rsidR="0001137A" w:rsidRPr="001C3804">
        <w:rPr>
          <w:rFonts w:cs="Calibri"/>
          <w:b/>
        </w:rPr>
        <w:t>19</w:t>
      </w:r>
      <w:r w:rsidR="0001137A">
        <w:rPr>
          <w:rFonts w:cs="Calibri"/>
        </w:rPr>
        <w:t xml:space="preserve"> et </w:t>
      </w:r>
      <w:r w:rsidR="0001137A" w:rsidRPr="001C3804">
        <w:rPr>
          <w:rFonts w:cs="Calibri"/>
          <w:b/>
        </w:rPr>
        <w:t>19’</w:t>
      </w:r>
      <w:r w:rsidR="0001137A">
        <w:rPr>
          <w:rFonts w:cs="Calibri"/>
        </w:rPr>
        <w:t xml:space="preserve">. Faire une représentation schématique précisant de façon claire les arrêts axiaux. Comment qualifier ce montage en </w:t>
      </w:r>
      <w:proofErr w:type="gramStart"/>
      <w:r w:rsidR="0001137A">
        <w:rPr>
          <w:rFonts w:cs="Calibri"/>
        </w:rPr>
        <w:t>terme</w:t>
      </w:r>
      <w:proofErr w:type="gramEnd"/>
      <w:r w:rsidR="0001137A">
        <w:rPr>
          <w:rFonts w:cs="Calibri"/>
        </w:rPr>
        <w:t xml:space="preserve"> de qualité ?</w:t>
      </w:r>
    </w:p>
    <w:p w:rsidR="0001137A" w:rsidRDefault="0001137A" w:rsidP="0001137A"/>
    <w:p w:rsidR="0001137A" w:rsidRDefault="001C3804" w:rsidP="001C3804">
      <w:pPr>
        <w:pStyle w:val="Titre7"/>
      </w:pPr>
      <w:r w:rsidRPr="00053856">
        <w:rPr>
          <w:b/>
        </w:rPr>
        <w:t>Question</w:t>
      </w:r>
      <w:r>
        <w:rPr>
          <w:b/>
        </w:rPr>
        <w:t xml:space="preserve"> 4</w:t>
      </w:r>
      <w:r w:rsidR="0001137A">
        <w:rPr>
          <w:rFonts w:cs="Calibri"/>
        </w:rPr>
        <w:t xml:space="preserve"> Durant la phase de montage comment est maintenue en rotation la pièce </w:t>
      </w:r>
      <w:r w:rsidR="0001137A" w:rsidRPr="001C3804">
        <w:rPr>
          <w:rFonts w:cs="Calibri"/>
          <w:b/>
        </w:rPr>
        <w:t>15</w:t>
      </w:r>
      <w:r w:rsidR="0001137A">
        <w:rPr>
          <w:rFonts w:cs="Calibri"/>
        </w:rPr>
        <w:t xml:space="preserve"> ? Fa</w:t>
      </w:r>
      <w:r w:rsidR="0001137A">
        <w:t>ire un schéma précisant la forme de l’outil utilisé.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5</w:t>
      </w:r>
      <w:r w:rsidR="0001137A">
        <w:rPr>
          <w:rFonts w:cs="Calibri"/>
        </w:rPr>
        <w:t xml:space="preserve"> Identifier les pièces </w:t>
      </w:r>
      <w:r w:rsidR="0001137A" w:rsidRPr="00285C4E">
        <w:rPr>
          <w:rFonts w:cs="Calibri"/>
          <w:b/>
        </w:rPr>
        <w:t>29</w:t>
      </w:r>
      <w:r w:rsidR="0001137A">
        <w:rPr>
          <w:rFonts w:cs="Calibri"/>
        </w:rPr>
        <w:t xml:space="preserve"> et donner leur fonction.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>
        <w:rPr>
          <w:b/>
        </w:rPr>
        <w:t xml:space="preserve"> 6</w:t>
      </w:r>
      <w:r w:rsidRPr="00053856">
        <w:rPr>
          <w:b/>
        </w:rPr>
        <w:t xml:space="preserve"> </w:t>
      </w:r>
      <w:r w:rsidR="0001137A">
        <w:rPr>
          <w:rFonts w:cs="Calibri"/>
        </w:rPr>
        <w:t xml:space="preserve">Les potentiomètres </w:t>
      </w:r>
      <w:r w:rsidR="0001137A" w:rsidRPr="00285C4E">
        <w:rPr>
          <w:rFonts w:cs="Calibri"/>
          <w:b/>
        </w:rPr>
        <w:t>24</w:t>
      </w:r>
      <w:r w:rsidR="0001137A">
        <w:rPr>
          <w:rFonts w:cs="Calibri"/>
        </w:rPr>
        <w:t xml:space="preserve"> et </w:t>
      </w:r>
      <w:r w:rsidR="0001137A" w:rsidRPr="00285C4E">
        <w:rPr>
          <w:rFonts w:cs="Calibri"/>
          <w:b/>
        </w:rPr>
        <w:t>24’</w:t>
      </w:r>
      <w:r w:rsidR="0001137A">
        <w:rPr>
          <w:rFonts w:cs="Calibri"/>
        </w:rPr>
        <w:t xml:space="preserve"> sont entraînés de deux façons différentes. Détailler la façon dont sont conçues ces deux liaisons.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  <w:r>
        <w:rPr>
          <w:rFonts w:cs="Calibri"/>
        </w:rPr>
        <w:t xml:space="preserve"> </w:t>
      </w:r>
      <w:r w:rsidR="0001137A">
        <w:rPr>
          <w:rFonts w:cs="Calibri"/>
        </w:rPr>
        <w:t>Quel es</w:t>
      </w:r>
      <w:r w:rsidR="0001137A">
        <w:t>t le pignon qui permet d’initier la rotation autour de l’axe R4 ? Quel est le potentiomètre qui permet de mesurer cette rotation ?</w:t>
      </w: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Pr="00053856">
        <w:rPr>
          <w:b/>
        </w:rPr>
        <w:t xml:space="preserve"> </w:t>
      </w:r>
      <w:r w:rsidR="0001137A">
        <w:rPr>
          <w:rFonts w:cs="Calibri"/>
        </w:rPr>
        <w:t>Quel est le pignon qui permet d’initier la rotation autour de l’axe R3 ? Quel est le potentiomètre qui permet de mesure</w:t>
      </w:r>
      <w:r w:rsidR="0001137A">
        <w:t>r cette rotation ?</w:t>
      </w:r>
    </w:p>
    <w:p w:rsidR="0001137A" w:rsidRDefault="0001137A" w:rsidP="0001137A"/>
    <w:p w:rsidR="0001137A" w:rsidRDefault="0001137A" w:rsidP="00A072E4">
      <w:pPr>
        <w:pStyle w:val="Titre2"/>
      </w:pPr>
      <w:r>
        <w:t xml:space="preserve">Étude cinématique </w:t>
      </w:r>
    </w:p>
    <w:p w:rsidR="0001137A" w:rsidRDefault="0001137A" w:rsidP="0001137A">
      <w:r>
        <w:t xml:space="preserve">Sur le graphe des liaisons (annexe 4), entre les sous-ensembles d’éléments cinématiquement liés, les </w:t>
      </w:r>
      <w:proofErr w:type="gramStart"/>
      <w:r>
        <w:t xml:space="preserve">liaisons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non représentées sur le dessin d’ensemble sont définies comme suit : </w:t>
      </w:r>
    </w:p>
    <w:p w:rsidR="0001137A" w:rsidRPr="00893F07" w:rsidRDefault="002E35E4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1137A" w:rsidRPr="00893F07">
        <w:rPr>
          <w:lang w:val="en-US"/>
        </w:rPr>
        <w:t xml:space="preserve"> pivot d’axe </w:t>
      </w:r>
      <m:oMath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D87712">
        <w:rPr>
          <w:lang w:val="en-US"/>
        </w:rPr>
        <w:t>;</w:t>
      </w:r>
    </w:p>
    <w:p w:rsidR="0001137A" w:rsidRPr="000A4740" w:rsidRDefault="002E35E4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137A" w:rsidRPr="000A4740">
        <w:rPr>
          <w:lang w:val="en-US"/>
        </w:rPr>
        <w:t xml:space="preserve">  pivot d’axe </w:t>
      </w:r>
      <m:oMath>
        <m:r>
          <w:rPr>
            <w:rFonts w:ascii="Cambria Math" w:hAnsi="Cambria Math"/>
            <w:lang w:val="en-US"/>
          </w:rPr>
          <m:t xml:space="preserve">(H,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D87712">
        <w:rPr>
          <w:lang w:val="en-US"/>
        </w:rPr>
        <w:t>;</w:t>
      </w:r>
    </w:p>
    <w:p w:rsidR="0001137A" w:rsidRDefault="002E35E4" w:rsidP="00893F07">
      <w:pPr>
        <w:pStyle w:val="Paragraphedeliste"/>
        <w:numPr>
          <w:ilvl w:val="1"/>
          <w:numId w:val="1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1137A" w:rsidRPr="000A4740">
        <w:rPr>
          <w:lang w:val="en-US"/>
        </w:rPr>
        <w:t xml:space="preserve"> </w:t>
      </w:r>
      <w:proofErr w:type="gramStart"/>
      <w:r w:rsidR="0001137A" w:rsidRPr="000A4740">
        <w:rPr>
          <w:lang w:val="en-US"/>
        </w:rPr>
        <w:t>pivot</w:t>
      </w:r>
      <w:proofErr w:type="gramEnd"/>
      <w:r w:rsidR="0001137A" w:rsidRPr="000A4740">
        <w:rPr>
          <w:lang w:val="en-US"/>
        </w:rPr>
        <w:t xml:space="preserve"> d’axe </w:t>
      </w:r>
      <m:oMath>
        <m:r>
          <w:rPr>
            <w:rFonts w:ascii="Cambria Math" w:hAnsi="Cambria Math"/>
            <w:lang w:val="en-US"/>
          </w:rPr>
          <m:t xml:space="preserve">(L,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)</m:t>
        </m:r>
      </m:oMath>
      <w:r w:rsidR="00893F07">
        <w:rPr>
          <w:lang w:val="en-US"/>
        </w:rPr>
        <w:t>.</w:t>
      </w:r>
    </w:p>
    <w:p w:rsidR="00893F07" w:rsidRDefault="00893F07" w:rsidP="00893F07">
      <w:pPr>
        <w:rPr>
          <w:lang w:val="en-US"/>
        </w:rP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Pr="00053856">
        <w:rPr>
          <w:b/>
        </w:rPr>
        <w:t xml:space="preserve"> </w:t>
      </w:r>
      <w:r w:rsidR="0001137A">
        <w:rPr>
          <w:rFonts w:cs="Calibri"/>
        </w:rPr>
        <w:t>Indiquer sur feuille la dési</w:t>
      </w:r>
      <w:r w:rsidR="00D87712">
        <w:rPr>
          <w:rFonts w:cs="Calibri"/>
        </w:rPr>
        <w:t xml:space="preserve">gnation des liaisons </w:t>
      </w:r>
      <w:proofErr w:type="gramStart"/>
      <w:r w:rsidR="00D87712">
        <w:rPr>
          <w:rFonts w:cs="Calibri"/>
        </w:rPr>
        <w:t xml:space="preserve">suivantes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137A">
        <w:rPr>
          <w:rFonts w:cs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137A">
        <w:rPr>
          <w:rFonts w:cs="Calibri"/>
        </w:rPr>
        <w:t>. Le graphe des liaisons indique les sous-ensembles cinématiques concernés. Il faudra préciser le nom de chaque liaison, sa d</w:t>
      </w:r>
      <w:r w:rsidR="0001137A">
        <w:t xml:space="preserve">irection, et son point d’application.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>
        <w:rPr>
          <w:b/>
        </w:rPr>
        <w:t xml:space="preserve"> </w:t>
      </w:r>
      <w:r w:rsidR="0001137A">
        <w:rPr>
          <w:rFonts w:cs="Calibri"/>
        </w:rPr>
        <w:t xml:space="preserve">Le graphe des liaisons comporte cinq chaînes fermées ou boucles repérées de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 à </w:t>
      </w:r>
      <w:r w:rsidR="0001137A" w:rsidRPr="00613D56">
        <w:rPr>
          <w:rFonts w:cs="Calibri"/>
          <w:b/>
        </w:rPr>
        <w:t>V</w:t>
      </w:r>
      <w:r w:rsidR="0001137A">
        <w:rPr>
          <w:rFonts w:cs="Calibri"/>
        </w:rPr>
        <w:t xml:space="preserve">. Pour les chaînes </w:t>
      </w:r>
      <w:r w:rsidR="0001137A" w:rsidRPr="00613D56">
        <w:rPr>
          <w:rFonts w:cs="Calibri"/>
          <w:b/>
        </w:rPr>
        <w:t>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III</w:t>
      </w:r>
      <w:r w:rsidR="0001137A">
        <w:rPr>
          <w:rFonts w:cs="Calibri"/>
        </w:rPr>
        <w:t xml:space="preserve">, </w:t>
      </w:r>
      <w:r w:rsidR="0001137A" w:rsidRPr="00613D56">
        <w:rPr>
          <w:rFonts w:cs="Calibri"/>
          <w:b/>
        </w:rPr>
        <w:t>IV</w:t>
      </w:r>
      <w:r w:rsidR="0001137A">
        <w:rPr>
          <w:rFonts w:cs="Calibri"/>
        </w:rPr>
        <w:t xml:space="preserve"> représenter sur feuille de copie un schéma cinématique minimal dans le plan, clairement indiqué, de </w:t>
      </w:r>
      <w:r w:rsidR="0001137A">
        <w:t>votre choix [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ou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 </w:t>
      </w:r>
      <w:proofErr w:type="gramStart"/>
      <w:r w:rsidR="0001137A">
        <w:t xml:space="preserve">ou </w:t>
      </w:r>
      <m:oMath>
        <w:proofErr w:type="gramEnd"/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01137A">
        <w:t xml:space="preserve">]. Par exemple la chaîne </w:t>
      </w:r>
      <w:r w:rsidR="0001137A" w:rsidRPr="00560188">
        <w:rPr>
          <w:b/>
        </w:rPr>
        <w:t>III</w:t>
      </w:r>
      <w:r w:rsidR="0001137A">
        <w:t xml:space="preserve"> comprend 4 sous-ensembles cinématiques et 4 liaisons. Le schéma cinématique correspondant mentionnera uniquement ces éléments.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11</w:t>
      </w:r>
      <w:r w:rsidRPr="00053856">
        <w:rPr>
          <w:b/>
        </w:rPr>
        <w:t xml:space="preserve"> </w:t>
      </w:r>
      <w:r w:rsidR="0001137A">
        <w:rPr>
          <w:rFonts w:cs="Calibri"/>
        </w:rPr>
        <w:t>Calculer</w:t>
      </w:r>
      <w:r w:rsidR="00560188">
        <w:rPr>
          <w:rFonts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15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</m:oMath>
      <w:r w:rsidR="0001137A">
        <w:rPr>
          <w:rFonts w:cs="Calibri"/>
        </w:rPr>
        <w:t xml:space="preserve"> sachant que </w:t>
      </w:r>
      <m:oMath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=N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 xml:space="preserve">=12 </m:t>
        </m:r>
        <m:f>
          <m:fPr>
            <m:type m:val="lin"/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tours</m:t>
            </m:r>
          </m:num>
          <m:den>
            <m:r>
              <w:rPr>
                <w:rFonts w:ascii="Cambria Math" w:hAnsi="Cambria Math" w:cs="Calibri"/>
              </w:rPr>
              <m:t>min</m:t>
            </m:r>
          </m:den>
        </m:f>
      </m:oMath>
      <w:r w:rsidR="00FC191B">
        <w:rPr>
          <w:rFonts w:cs="Calibri"/>
        </w:rPr>
        <w:t xml:space="preserve"> </w:t>
      </w:r>
      <w:proofErr w:type="gramStart"/>
      <w:r w:rsidR="00FC191B">
        <w:rPr>
          <w:rFonts w:cs="Calibri"/>
        </w:rPr>
        <w:t xml:space="preserve">et </w:t>
      </w:r>
      <m:oMath>
        <w:proofErr w:type="gramEnd"/>
        <m:r>
          <w:rPr>
            <w:rFonts w:ascii="Cambria Math" w:hAnsi="Cambria Math" w:cs="Calibri"/>
          </w:rPr>
          <m:t>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31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30</m:t>
                </m:r>
              </m:num>
              <m:den>
                <m:r>
                  <w:rPr>
                    <w:rFonts w:ascii="Cambria Math" w:hAnsi="Cambria Math" w:cs="Calibri"/>
                  </w:rPr>
                  <m:t>32</m:t>
                </m:r>
              </m:den>
            </m:f>
          </m:e>
        </m:d>
        <m:r>
          <w:rPr>
            <w:rFonts w:ascii="Cambria Math" w:hAnsi="Cambria Math" w:cs="Calibri"/>
          </w:rPr>
          <m:t>=0</m:t>
        </m:r>
      </m:oMath>
      <w:r w:rsidR="00FC191B">
        <w:rPr>
          <w:rFonts w:cs="Calibri"/>
        </w:rPr>
        <w:t>.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Pr="00053856">
        <w:rPr>
          <w:b/>
        </w:rPr>
        <w:t xml:space="preserve"> </w:t>
      </w:r>
      <w:r w:rsidR="0001137A">
        <w:t xml:space="preserve">Calculer le module de la denture droite de </w:t>
      </w:r>
      <w:proofErr w:type="gramStart"/>
      <w:r w:rsidR="0001137A">
        <w:t>l’engrenage</w:t>
      </w:r>
      <w:proofErr w:type="gramEnd"/>
      <w:r w:rsidR="0001137A">
        <w:t xml:space="preserve"> </w:t>
      </w:r>
      <w:r w:rsidR="0001137A" w:rsidRPr="00280DA8">
        <w:rPr>
          <w:b/>
        </w:rPr>
        <w:t>3</w:t>
      </w:r>
      <w:r w:rsidR="0001137A">
        <w:t xml:space="preserve"> et </w:t>
      </w:r>
      <w:r w:rsidR="0001137A" w:rsidRPr="00280DA8">
        <w:rPr>
          <w:b/>
        </w:rPr>
        <w:t>4</w:t>
      </w:r>
      <w:r w:rsidR="0001137A">
        <w:t xml:space="preserve"> sachant que l’entraxe vaut 34 mm. Se servir de la nomenclature. </w:t>
      </w:r>
    </w:p>
    <w:p w:rsidR="0001137A" w:rsidRDefault="0001137A" w:rsidP="0001137A"/>
    <w:p w:rsidR="0001137A" w:rsidRDefault="00893F07" w:rsidP="00893F07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D</w:t>
      </w:r>
      <w:r w:rsidR="0001137A">
        <w:rPr>
          <w:rFonts w:cs="Calibri"/>
        </w:rPr>
        <w:t xml:space="preserve">éterminer le déplacement de </w:t>
      </w:r>
      <w:r w:rsidR="0001137A" w:rsidRPr="00D85F5F">
        <w:rPr>
          <w:rFonts w:cs="Calibri"/>
          <w:b/>
        </w:rPr>
        <w:t>10</w:t>
      </w:r>
      <w:r w:rsidR="0001137A">
        <w:rPr>
          <w:rFonts w:cs="Calibri"/>
        </w:rPr>
        <w:t xml:space="preserve"> par rapport à </w:t>
      </w:r>
      <w:r w:rsidR="0001137A" w:rsidRPr="00D85F5F">
        <w:rPr>
          <w:rFonts w:cs="Calibri"/>
          <w:b/>
        </w:rPr>
        <w:t>7</w:t>
      </w:r>
      <w:r w:rsidR="0001137A">
        <w:rPr>
          <w:rFonts w:cs="Calibri"/>
        </w:rPr>
        <w:t xml:space="preserve"> correspondant à un tour de rotation du boîtier (</w:t>
      </w:r>
      <w:r w:rsidR="0001137A" w:rsidRPr="00280DA8">
        <w:rPr>
          <w:rFonts w:cs="Calibri"/>
          <w:b/>
        </w:rPr>
        <w:t>11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13</w:t>
      </w:r>
      <w:r w:rsidR="0001137A">
        <w:rPr>
          <w:rFonts w:cs="Calibri"/>
        </w:rPr>
        <w:t xml:space="preserve">, </w:t>
      </w:r>
      <w:r w:rsidR="0001137A" w:rsidRPr="00280DA8">
        <w:rPr>
          <w:rFonts w:cs="Calibri"/>
          <w:b/>
        </w:rPr>
        <w:t>16</w:t>
      </w:r>
      <w:r w:rsidR="0001137A">
        <w:rPr>
          <w:rFonts w:cs="Calibri"/>
        </w:rPr>
        <w:t>...) par rapport</w:t>
      </w:r>
      <w:r w:rsidR="0001137A">
        <w:t xml:space="preserve"> au support (</w:t>
      </w:r>
      <w:r w:rsidR="0001137A" w:rsidRPr="00D85F5F">
        <w:rPr>
          <w:b/>
        </w:rPr>
        <w:t>2</w:t>
      </w:r>
      <w:r w:rsidR="0001137A">
        <w:t>,</w:t>
      </w:r>
      <w:r w:rsidR="0001137A" w:rsidRPr="00D85F5F">
        <w:rPr>
          <w:b/>
        </w:rPr>
        <w:t>5</w:t>
      </w:r>
      <w:r w:rsidR="0001137A">
        <w:t xml:space="preserve">, </w:t>
      </w:r>
      <w:r w:rsidR="0001137A" w:rsidRPr="00D85F5F">
        <w:rPr>
          <w:b/>
        </w:rPr>
        <w:t>7</w:t>
      </w:r>
      <w:r w:rsidR="0001137A">
        <w:t>...). Commenter ce résultat.</w:t>
      </w:r>
    </w:p>
    <w:p w:rsidR="0001137A" w:rsidRDefault="0001137A" w:rsidP="0001137A"/>
    <w:p w:rsidR="0001137A" w:rsidRDefault="0001137A" w:rsidP="00A072E4">
      <w:pPr>
        <w:pStyle w:val="Titre2"/>
      </w:pPr>
      <w:r>
        <w:t>Conception</w:t>
      </w:r>
    </w:p>
    <w:p w:rsidR="00893F07" w:rsidRPr="00893F07" w:rsidRDefault="00893F07" w:rsidP="00893F07"/>
    <w:p w:rsidR="00213BF4" w:rsidRDefault="00213BF4" w:rsidP="00213BF4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</w:t>
      </w:r>
      <w:r w:rsidR="0001137A">
        <w:t>Compléter l’annexe 4 en représentant à l'échelle 1 et aux instruments l'ensemble des éléments qui sont envisagés pour réaliser les liaisons suivantes :</w:t>
      </w:r>
    </w:p>
    <w:p w:rsid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p</w:t>
      </w:r>
      <w:r w:rsidR="0001137A">
        <w:t>ivot</w:t>
      </w:r>
      <w:proofErr w:type="gramEnd"/>
      <w:r w:rsidR="0001137A">
        <w:t xml:space="preserve"> entre l’arbre porte pince </w:t>
      </w:r>
      <w:r w:rsidR="0001137A" w:rsidRPr="00213BF4">
        <w:rPr>
          <w:b/>
        </w:rPr>
        <w:t>15</w:t>
      </w:r>
      <w:r w:rsidR="0001137A">
        <w:t xml:space="preserve"> et le boitier porte pince </w:t>
      </w:r>
      <w:r w:rsidR="0001137A" w:rsidRPr="00213BF4">
        <w:rPr>
          <w:b/>
        </w:rPr>
        <w:t>16</w:t>
      </w:r>
      <w:r w:rsidR="0001137A">
        <w:t>. Liaison réalisée à l'aide de roule</w:t>
      </w:r>
      <w:r>
        <w:t>ments à billes à contact radial ;</w:t>
      </w:r>
    </w:p>
    <w:p w:rsidR="00213BF4" w:rsidRPr="00213BF4" w:rsidRDefault="00213BF4" w:rsidP="0001137A">
      <w:pPr>
        <w:pStyle w:val="Titre7"/>
        <w:numPr>
          <w:ilvl w:val="0"/>
          <w:numId w:val="15"/>
        </w:numPr>
      </w:pPr>
      <w:proofErr w:type="gramStart"/>
      <w:r>
        <w:t>e</w:t>
      </w:r>
      <w:r w:rsidR="0001137A">
        <w:t>ncastrement</w:t>
      </w:r>
      <w:proofErr w:type="gramEnd"/>
      <w:r w:rsidR="0001137A">
        <w:t xml:space="preserve"> entre le pignon </w:t>
      </w:r>
      <w:r w:rsidR="0001137A" w:rsidRPr="00213BF4">
        <w:rPr>
          <w:b/>
        </w:rPr>
        <w:t>25</w:t>
      </w:r>
      <w:r w:rsidR="0001137A">
        <w:t xml:space="preserve"> et l'arbre porte pince </w:t>
      </w:r>
      <w:r w:rsidR="0001137A" w:rsidRPr="00213BF4">
        <w:rPr>
          <w:b/>
        </w:rPr>
        <w:t>15</w:t>
      </w:r>
      <w:r w:rsidRPr="00213BF4">
        <w:rPr>
          <w:b/>
        </w:rPr>
        <w:t> ;</w:t>
      </w:r>
    </w:p>
    <w:p w:rsidR="0001137A" w:rsidRDefault="00213BF4" w:rsidP="0001137A">
      <w:pPr>
        <w:pStyle w:val="Titre7"/>
        <w:numPr>
          <w:ilvl w:val="0"/>
          <w:numId w:val="15"/>
        </w:numPr>
      </w:pPr>
      <w:proofErr w:type="gramStart"/>
      <w:r>
        <w:t>r</w:t>
      </w:r>
      <w:r w:rsidR="0001137A">
        <w:t>éaliser</w:t>
      </w:r>
      <w:proofErr w:type="gramEnd"/>
      <w:r w:rsidR="0001137A">
        <w:t xml:space="preserve"> également la protection des roulements dans la partie haute de l'arbre porte pince </w:t>
      </w:r>
      <w:r w:rsidR="0001137A" w:rsidRPr="00213BF4">
        <w:rPr>
          <w:b/>
        </w:rPr>
        <w:t>15</w:t>
      </w:r>
      <w:r w:rsidR="0001137A">
        <w:t>. La lubrification se fait grâce à de la graisse introduite lors du montage.</w:t>
      </w:r>
    </w:p>
    <w:p w:rsidR="0001137A" w:rsidRDefault="00245F98" w:rsidP="0001137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172085</wp:posOffset>
            </wp:positionV>
            <wp:extent cx="1040130" cy="1097280"/>
            <wp:effectExtent l="0" t="0" r="7620" b="0"/>
            <wp:wrapSquare wrapText="bothSides"/>
            <wp:docPr id="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F98" w:rsidRDefault="00245F98" w:rsidP="0001137A"/>
    <w:p w:rsidR="0001137A" w:rsidRDefault="00245F98" w:rsidP="00245F98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 </w:t>
      </w:r>
      <w:r w:rsidR="0001137A">
        <w:t>Représenter sous forme de schéma à main levée sur feuille un principe de solution pour une pince de préhension dont les deux mâchoires seraient animées d'un mouvement de translation circulaire : dans un mouvement de translation circulaire, chaque point se déplace suivant un arc de cercle mais l’orientation globale du solide ne change pas conformément au dessin ci-contre.</w:t>
      </w:r>
    </w:p>
    <w:p w:rsidR="0001137A" w:rsidRDefault="0001137A" w:rsidP="0001137A"/>
    <w:p w:rsidR="0001137A" w:rsidRDefault="0001137A" w:rsidP="0001137A"/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FE6FE0" w:rsidRPr="009D41C3" w:rsidTr="00F00552">
        <w:trPr>
          <w:trHeight w:val="457"/>
        </w:trPr>
        <w:tc>
          <w:tcPr>
            <w:tcW w:w="10339" w:type="dxa"/>
            <w:shd w:val="clear" w:color="auto" w:fill="C6D9F1" w:themeFill="text2" w:themeFillTint="33"/>
          </w:tcPr>
          <w:p w:rsidR="00FE6FE0" w:rsidRPr="00FE6FE0" w:rsidRDefault="00FE6FE0" w:rsidP="00FE6FE0">
            <w:pPr>
              <w:rPr>
                <w:i/>
              </w:rPr>
            </w:pPr>
            <w:r w:rsidRPr="00FE6FE0">
              <w:rPr>
                <w:rFonts w:cs="Calibri"/>
                <w:i/>
              </w:rPr>
              <w:t>Aide à la</w:t>
            </w:r>
            <w:r w:rsidRPr="00FE6FE0">
              <w:rPr>
                <w:i/>
              </w:rPr>
              <w:t xml:space="preserve"> solution</w:t>
            </w:r>
          </w:p>
          <w:p w:rsidR="00FE6FE0" w:rsidRPr="009D41C3" w:rsidRDefault="00FE6FE0" w:rsidP="00FE6FE0">
            <w:r>
              <w:t>Le mouvement d'ouverture et de fermeture des deux mâchoires de la pince est obtenu par la translation rectiligne suivant l'axe x de 16 de la tige d'un vérin pneumatique à double effet dont le cylindre est en liaison encastrement avec le corps de la pince. L'ouverture de la pince varie de 0 à 50 mm. Le corps de pince est maintenu en position par rapport à l'arbre porte pince 15 par un écrou de liaison non représenté sur le dessin d'ensemble.</w:t>
            </w:r>
          </w:p>
        </w:tc>
      </w:tr>
    </w:tbl>
    <w:p w:rsidR="00FE6FE0" w:rsidRDefault="00FE6FE0" w:rsidP="00FE6FE0"/>
    <w:p w:rsidR="0001137A" w:rsidRDefault="0001137A" w:rsidP="0001137A"/>
    <w:p w:rsidR="0001137A" w:rsidRDefault="0001137A" w:rsidP="00A072E4">
      <w:pPr>
        <w:pStyle w:val="Titre2"/>
      </w:pPr>
      <w:r>
        <w:t>Dessin</w:t>
      </w:r>
    </w:p>
    <w:p w:rsidR="0001137A" w:rsidRDefault="0001137A" w:rsidP="0001137A">
      <w:r>
        <w:t xml:space="preserve">La pièce </w:t>
      </w:r>
      <w:r w:rsidRPr="00FE6FE0">
        <w:rPr>
          <w:b/>
        </w:rPr>
        <w:t>7</w:t>
      </w:r>
      <w:r>
        <w:t xml:space="preserve"> est une pièce construite à partir d’éléments assemblés par soudage.</w:t>
      </w:r>
    </w:p>
    <w:p w:rsidR="0001137A" w:rsidRDefault="0001137A" w:rsidP="0001137A"/>
    <w:p w:rsidR="0001137A" w:rsidRDefault="00FE6FE0" w:rsidP="00FE6FE0">
      <w:pPr>
        <w:pStyle w:val="Titre7"/>
      </w:pPr>
      <w:r w:rsidRPr="00053856">
        <w:rPr>
          <w:b/>
        </w:rPr>
        <w:t>Question</w:t>
      </w:r>
      <w:r>
        <w:rPr>
          <w:rFonts w:cs="Calibri"/>
        </w:rPr>
        <w:t xml:space="preserve"> </w:t>
      </w:r>
      <w:r w:rsidR="0001137A">
        <w:t xml:space="preserve">Sur le dessin d’ensemble colorier la pièce </w:t>
      </w:r>
      <w:r w:rsidR="0001137A" w:rsidRPr="00FE6FE0">
        <w:rPr>
          <w:b/>
        </w:rPr>
        <w:t>7</w:t>
      </w:r>
      <w:r w:rsidR="0001137A">
        <w:t xml:space="preserve"> telle qu’elle peut apparaître sur les diverses vues.</w:t>
      </w:r>
    </w:p>
    <w:p w:rsidR="0001137A" w:rsidRDefault="0001137A" w:rsidP="0001137A"/>
    <w:p w:rsidR="0001137A" w:rsidRDefault="00FE6FE0" w:rsidP="00B35473">
      <w:pPr>
        <w:pStyle w:val="Titre7"/>
      </w:pPr>
      <w:r w:rsidRPr="00053856">
        <w:rPr>
          <w:b/>
        </w:rPr>
        <w:t>Question</w:t>
      </w:r>
      <w:r w:rsidR="0001137A">
        <w:t xml:space="preserve"> Faire à main levée le dessin de cette pièce sur feuille A4 grand </w:t>
      </w:r>
      <w:r>
        <w:t>axe horizontal (mode paysage !) :</w:t>
      </w:r>
    </w:p>
    <w:p w:rsidR="0001137A" w:rsidRDefault="00FE6FE0" w:rsidP="00B35473">
      <w:pPr>
        <w:pStyle w:val="Titre7"/>
        <w:numPr>
          <w:ilvl w:val="0"/>
          <w:numId w:val="18"/>
        </w:numPr>
      </w:pPr>
      <w:r>
        <w:t>v</w:t>
      </w:r>
      <w:r w:rsidR="0001137A">
        <w:t xml:space="preserve">ue de face, </w:t>
      </w:r>
      <w:proofErr w:type="gramStart"/>
      <w:r w:rsidR="0001137A">
        <w:t xml:space="preserve">plan </w:t>
      </w:r>
      <m:oMath>
        <w:proofErr w:type="gramEnd"/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 w:rsidR="0001137A">
        <w:t>, en coupe et sans arêtes cachées</w:t>
      </w:r>
      <w:r>
        <w:t> 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v</w:t>
      </w:r>
      <w:r w:rsidR="0001137A">
        <w:t>ue</w:t>
      </w:r>
      <w:proofErr w:type="gramEnd"/>
      <w:r w:rsidR="0001137A">
        <w:t xml:space="preserve"> de droite, plan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lang w:bidi="ar-SA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 </m:t>
        </m:r>
      </m:oMath>
      <w:r>
        <w:t>;</w:t>
      </w:r>
    </w:p>
    <w:p w:rsidR="0001137A" w:rsidRDefault="00FE6FE0" w:rsidP="00B35473">
      <w:pPr>
        <w:pStyle w:val="Titre7"/>
        <w:numPr>
          <w:ilvl w:val="0"/>
          <w:numId w:val="18"/>
        </w:numPr>
      </w:pPr>
      <w:proofErr w:type="gramStart"/>
      <w:r>
        <w:t>p</w:t>
      </w:r>
      <w:r w:rsidR="0001137A">
        <w:t>erspective</w:t>
      </w:r>
      <w:proofErr w:type="gramEnd"/>
      <w:r w:rsidR="0001137A">
        <w:t xml:space="preserve"> donnant une idée des volumes de la pièce</w:t>
      </w:r>
      <w:r>
        <w:t>.</w:t>
      </w:r>
    </w:p>
    <w:p w:rsidR="0001137A" w:rsidRDefault="0001137A" w:rsidP="0001137A"/>
    <w:p w:rsidR="00A072E4" w:rsidRDefault="00A072E4">
      <w:pPr>
        <w:jc w:val="left"/>
      </w:pPr>
      <w:r>
        <w:br w:type="page"/>
      </w:r>
    </w:p>
    <w:p w:rsidR="00A072E4" w:rsidRDefault="00A072E4" w:rsidP="00A072E4">
      <w:pPr>
        <w:pStyle w:val="Titre2"/>
        <w:numPr>
          <w:ilvl w:val="0"/>
          <w:numId w:val="0"/>
        </w:numPr>
        <w:ind w:left="360" w:hanging="360"/>
      </w:pPr>
      <w:r>
        <w:lastRenderedPageBreak/>
        <w:t>ANNEXES</w:t>
      </w:r>
    </w:p>
    <w:p w:rsidR="00A072E4" w:rsidRPr="00A072E4" w:rsidRDefault="00A072E4" w:rsidP="00A072E4"/>
    <w:p w:rsidR="00A072E4" w:rsidRDefault="00A072E4" w:rsidP="00A072E4">
      <w:pPr>
        <w:pStyle w:val="Sous-paragraphe"/>
      </w:pPr>
      <w:r>
        <w:t>Annexe 1 : Vue générale</w:t>
      </w:r>
    </w:p>
    <w:p w:rsidR="00A072E4" w:rsidRDefault="00A072E4" w:rsidP="00A072E4">
      <w:r w:rsidRPr="00A072E4">
        <w:rPr>
          <w:noProof/>
          <w:lang w:eastAsia="fr-FR"/>
        </w:rPr>
        <w:drawing>
          <wp:inline distT="0" distB="0" distL="0" distR="0">
            <wp:extent cx="5886450" cy="6508750"/>
            <wp:effectExtent l="19050" t="0" r="0" b="0"/>
            <wp:docPr id="7" name="Image 7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E4" w:rsidRDefault="00A072E4">
      <w:pPr>
        <w:jc w:val="left"/>
      </w:pPr>
      <w:r>
        <w:br w:type="page"/>
      </w:r>
    </w:p>
    <w:p w:rsidR="00A072E4" w:rsidRDefault="00A072E4" w:rsidP="00A072E4"/>
    <w:p w:rsidR="00A072E4" w:rsidRDefault="00A072E4" w:rsidP="00A072E4">
      <w:pPr>
        <w:pStyle w:val="Sous-paragraphe"/>
      </w:pPr>
      <w:r>
        <w:t>Annexe 2 : Nomenclature</w:t>
      </w:r>
    </w:p>
    <w:p w:rsidR="00A072E4" w:rsidRDefault="00A072E4" w:rsidP="00A072E4"/>
    <w:tbl>
      <w:tblPr>
        <w:tblW w:w="5440" w:type="dxa"/>
        <w:jc w:val="center"/>
        <w:tblInd w:w="47" w:type="dxa"/>
        <w:tblCellMar>
          <w:left w:w="70" w:type="dxa"/>
          <w:right w:w="70" w:type="dxa"/>
        </w:tblCellMar>
        <w:tblLook w:val="04A0"/>
      </w:tblPr>
      <w:tblGrid>
        <w:gridCol w:w="600"/>
        <w:gridCol w:w="2800"/>
        <w:gridCol w:w="600"/>
        <w:gridCol w:w="1440"/>
      </w:tblGrid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34</w:t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supérieure 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traverse inférieure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22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goupille cylindrique 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dentée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triple (26-1 ; 26-2 ; 26-3)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(17;25;17)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récepteur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z = 17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potentiomètre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étrier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doigt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conique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z = 38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cale de réglage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roulement 45 BC 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boîtier droit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 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droit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boitier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porte-pince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écrou de liaison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central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M5-35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crémaillère cylindrique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boîtier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vis CHC, M5-10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couvercle-fourreau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bouchon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axe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roue double (4-1 ; 4-2)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(14 ; 25)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pignon d'entrée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z = 20</w:t>
            </w:r>
          </w:p>
        </w:tc>
      </w:tr>
      <w:tr w:rsidR="00A072E4" w:rsidRPr="00CC425F" w:rsidTr="00F00552">
        <w:trPr>
          <w:trHeight w:val="300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tube-support gauche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  <w:tr w:rsidR="00A072E4" w:rsidRPr="00CC425F" w:rsidTr="00F00552">
        <w:trPr>
          <w:trHeight w:val="315"/>
          <w:jc w:val="center"/>
        </w:trPr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 xml:space="preserve">arbre gauche 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jc w:val="center"/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072E4" w:rsidRPr="00CC425F" w:rsidRDefault="00A072E4" w:rsidP="00F00552">
            <w:pPr>
              <w:rPr>
                <w:color w:val="000000"/>
                <w:lang w:eastAsia="fr-FR"/>
              </w:rPr>
            </w:pPr>
            <w:r w:rsidRPr="00CC425F">
              <w:rPr>
                <w:color w:val="000000"/>
                <w:lang w:eastAsia="fr-FR"/>
              </w:rPr>
              <w:t> </w:t>
            </w:r>
          </w:p>
        </w:tc>
      </w:tr>
    </w:tbl>
    <w:p w:rsidR="00A072E4" w:rsidRDefault="00A072E4" w:rsidP="00A072E4"/>
    <w:p w:rsidR="00A072E4" w:rsidRDefault="00A072E4" w:rsidP="00A072E4"/>
    <w:p w:rsidR="00A072E4" w:rsidRDefault="00A072E4" w:rsidP="00A072E4"/>
    <w:p w:rsidR="00A072E4" w:rsidRDefault="00A072E4" w:rsidP="00A072E4"/>
    <w:p w:rsidR="00A072E4" w:rsidRDefault="00A072E4" w:rsidP="00A072E4">
      <w:pPr>
        <w:pStyle w:val="Sous-paragraphe"/>
      </w:pPr>
      <w:r>
        <w:lastRenderedPageBreak/>
        <w:t>Annexe 3 : Graphe des liaisons</w:t>
      </w:r>
    </w:p>
    <w:p w:rsidR="00A072E4" w:rsidRPr="00A072E4" w:rsidRDefault="00A072E4" w:rsidP="00A072E4"/>
    <w:p w:rsidR="00A072E4" w:rsidRDefault="00A072E4" w:rsidP="00A072E4">
      <w:r w:rsidRPr="00A072E4">
        <w:rPr>
          <w:noProof/>
          <w:lang w:eastAsia="fr-FR"/>
        </w:rPr>
        <w:drawing>
          <wp:inline distT="0" distB="0" distL="0" distR="0">
            <wp:extent cx="6477000" cy="8394700"/>
            <wp:effectExtent l="19050" t="0" r="0" b="0"/>
            <wp:docPr id="1" name="Image 8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9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E4" w:rsidRPr="00A072E4" w:rsidRDefault="00A072E4" w:rsidP="00A072E4"/>
    <w:sectPr w:rsidR="00A072E4" w:rsidRPr="00A072E4" w:rsidSect="000C13B3">
      <w:headerReference w:type="default" r:id="rId15"/>
      <w:footerReference w:type="default" r:id="rId16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63E" w:rsidRPr="00DC02BB" w:rsidRDefault="0065763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65763E" w:rsidRPr="00DC02BB" w:rsidRDefault="0065763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C0E" w:rsidRPr="00DC02BB" w:rsidRDefault="002E35E4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5216EF" w:rsidRPr="005216EF">
        <w:rPr>
          <w:rFonts w:eastAsiaTheme="minorHAnsi" w:cs="Calibri"/>
          <w:noProof/>
          <w:sz w:val="16"/>
          <w:szCs w:val="16"/>
        </w:rPr>
        <w:t>DS_10</w:t>
      </w:r>
    </w:fldSimple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174199">
      <w:rPr>
        <w:rFonts w:eastAsiaTheme="minorHAnsi" w:cs="Calibri"/>
        <w:b/>
        <w:noProof/>
        <w:sz w:val="24"/>
        <w:szCs w:val="24"/>
      </w:rPr>
      <w:t>2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174199" w:rsidRPr="00174199">
        <w:rPr>
          <w:rFonts w:eastAsiaTheme="minorHAnsi" w:cs="Calibri"/>
          <w:b/>
          <w:noProof/>
          <w:sz w:val="24"/>
          <w:szCs w:val="24"/>
        </w:rPr>
        <w:t>6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63E" w:rsidRPr="00DC02BB" w:rsidRDefault="0065763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65763E" w:rsidRPr="00DC02BB" w:rsidRDefault="0065763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C0E" w:rsidRPr="00DC02BB" w:rsidRDefault="002E35E4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Group 1" o:spid="_x0000_s4097" style="position:absolute;left:0;text-align:left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128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<v:group id="Group 3" o:spid="_x0000_s409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AutoShape 4" o:spid="_x0000_s4127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<v:shape id="AutoShape 5" o:spid="_x0000_s4126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<v:shape id="AutoShape 6" o:spid="_x0000_s4125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<v:shape id="AutoShape 7" o:spid="_x0000_s4124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<v:shape id="AutoShape 8" o:spid="_x0000_s412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<v:shape id="AutoShape 9" o:spid="_x0000_s4122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<v:shape id="AutoShape 10" o:spid="_x0000_s4121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<v:shape id="AutoShape 11" o:spid="_x0000_s4120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<v:shape id="AutoShape 12" o:spid="_x0000_s4119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<v:shape id="AutoShape 13" o:spid="_x0000_s411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<v:shape id="AutoShape 14" o:spid="_x0000_s4117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<v:shape id="AutoShape 15" o:spid="_x0000_s4116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<v:shape id="AutoShape 16" o:spid="_x0000_s4115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<v:shape id="AutoShape 17" o:spid="_x0000_s4114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<v:shape id="AutoShape 18" o:spid="_x0000_s411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<v:shape id="AutoShape 19" o:spid="_x0000_s4112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<v:shape id="AutoShape 20" o:spid="_x0000_s4111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<v:shape id="AutoShape 21" o:spid="_x0000_s4110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<v:shape id="AutoShape 22" o:spid="_x0000_s4109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<v:shape id="AutoShape 23" o:spid="_x0000_s410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<v:shape id="AutoShape 24" o:spid="_x0000_s4107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<v:shape id="AutoShape 25" o:spid="_x0000_s4106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<v:shape id="AutoShape 26" o:spid="_x0000_s4105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<v:shape id="AutoShape 27" o:spid="_x0000_s4104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<v:shape id="AutoShape 28" o:spid="_x0000_s410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<v:shape id="AutoShape 29" o:spid="_x0000_s4102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<v:shape id="AutoShape 30" o:spid="_x0000_s4101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<v:shape id="AutoShape 31" o:spid="_x0000_s4100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<v:shape id="AutoShape 32" o:spid="_x0000_s4099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</v:group>
        </v:group>
      </w:pic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31723B">
      <w:rPr>
        <w:rFonts w:eastAsiaTheme="minorHAnsi" w:cs="Calibri"/>
        <w:sz w:val="16"/>
        <w:szCs w:val="16"/>
      </w:rPr>
      <w:t xml:space="preserve">Lycée </w:t>
    </w:r>
    <w:proofErr w:type="spellStart"/>
    <w:r w:rsidR="00321886">
      <w:rPr>
        <w:rFonts w:eastAsiaTheme="minorHAnsi" w:cs="Calibri"/>
        <w:sz w:val="16"/>
        <w:szCs w:val="16"/>
      </w:rPr>
      <w:t>Rouvière</w:t>
    </w:r>
    <w:proofErr w:type="spellEnd"/>
    <w:r w:rsidR="00321886">
      <w:rPr>
        <w:rFonts w:eastAsiaTheme="minorHAnsi" w:cs="Calibri"/>
        <w:sz w:val="16"/>
        <w:szCs w:val="1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129">
      <o:colormenu v:ext="edit" fillcolor="none" strokecolor="none"/>
    </o:shapedefaults>
    <o:shapelayout v:ext="edit">
      <o:idmap v:ext="edit" data="4"/>
      <o:rules v:ext="edit">
        <o:r id="V:Rule31" type="connector" idref="#AutoShape 5"/>
        <o:r id="V:Rule32" type="connector" idref="#AutoShape 25"/>
        <o:r id="V:Rule33" type="connector" idref="#AutoShape 28"/>
        <o:r id="V:Rule34" type="connector" idref="#AutoShape 17"/>
        <o:r id="V:Rule35" type="connector" idref="#AutoShape 32"/>
        <o:r id="V:Rule36" type="connector" idref="#AutoShape 10"/>
        <o:r id="V:Rule37" type="connector" idref="#AutoShape 2"/>
        <o:r id="V:Rule38" type="connector" idref="#AutoShape 19"/>
        <o:r id="V:Rule39" type="connector" idref="#AutoShape 16"/>
        <o:r id="V:Rule40" type="connector" idref="#AutoShape 4"/>
        <o:r id="V:Rule41" type="connector" idref="#AutoShape 31"/>
        <o:r id="V:Rule42" type="connector" idref="#AutoShape 29"/>
        <o:r id="V:Rule43" type="connector" idref="#AutoShape 14"/>
        <o:r id="V:Rule44" type="connector" idref="#AutoShape 20"/>
        <o:r id="V:Rule45" type="connector" idref="#AutoShape 18"/>
        <o:r id="V:Rule46" type="connector" idref="#AutoShape 11"/>
        <o:r id="V:Rule47" type="connector" idref="#AutoShape 15"/>
        <o:r id="V:Rule48" type="connector" idref="#AutoShape 9"/>
        <o:r id="V:Rule49" type="connector" idref="#AutoShape 7"/>
        <o:r id="V:Rule50" type="connector" idref="#AutoShape 12"/>
        <o:r id="V:Rule51" type="connector" idref="#AutoShape 6"/>
        <o:r id="V:Rule52" type="connector" idref="#AutoShape 30"/>
        <o:r id="V:Rule53" type="connector" idref="#AutoShape 27"/>
        <o:r id="V:Rule54" type="connector" idref="#AutoShape 22"/>
        <o:r id="V:Rule55" type="connector" idref="#AutoShape 23"/>
        <o:r id="V:Rule56" type="connector" idref="#AutoShape 26"/>
        <o:r id="V:Rule57" type="connector" idref="#AutoShape 8"/>
        <o:r id="V:Rule58" type="connector" idref="#AutoShape 13"/>
        <o:r id="V:Rule59" type="connector" idref="#AutoShape 21"/>
        <o:r id="V:Rule60" type="connector" idref="#AutoShape 2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1E"/>
    <w:rsid w:val="000E7330"/>
    <w:rsid w:val="001030DF"/>
    <w:rsid w:val="001062F7"/>
    <w:rsid w:val="00110002"/>
    <w:rsid w:val="00117C46"/>
    <w:rsid w:val="00125F6D"/>
    <w:rsid w:val="0013502E"/>
    <w:rsid w:val="001434AE"/>
    <w:rsid w:val="0014545F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764C"/>
    <w:rsid w:val="00207A45"/>
    <w:rsid w:val="00213BF4"/>
    <w:rsid w:val="00222292"/>
    <w:rsid w:val="00224BAE"/>
    <w:rsid w:val="0023079A"/>
    <w:rsid w:val="00230DF5"/>
    <w:rsid w:val="00236952"/>
    <w:rsid w:val="00245203"/>
    <w:rsid w:val="00245F98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4615"/>
    <w:rsid w:val="00360013"/>
    <w:rsid w:val="003633FC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7769"/>
    <w:rsid w:val="004644BD"/>
    <w:rsid w:val="0046790E"/>
    <w:rsid w:val="00475CB4"/>
    <w:rsid w:val="00490C7B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531BA"/>
    <w:rsid w:val="00556B47"/>
    <w:rsid w:val="00560188"/>
    <w:rsid w:val="00572AC3"/>
    <w:rsid w:val="00574884"/>
    <w:rsid w:val="0057545C"/>
    <w:rsid w:val="00585397"/>
    <w:rsid w:val="005864F3"/>
    <w:rsid w:val="00587F86"/>
    <w:rsid w:val="005954B8"/>
    <w:rsid w:val="00597255"/>
    <w:rsid w:val="005A0010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842F0"/>
    <w:rsid w:val="00684AF1"/>
    <w:rsid w:val="0068574E"/>
    <w:rsid w:val="006908B4"/>
    <w:rsid w:val="00692DC7"/>
    <w:rsid w:val="006937C8"/>
    <w:rsid w:val="00696E30"/>
    <w:rsid w:val="006B4AEF"/>
    <w:rsid w:val="006E5624"/>
    <w:rsid w:val="007259CF"/>
    <w:rsid w:val="0072623C"/>
    <w:rsid w:val="00730844"/>
    <w:rsid w:val="0073527C"/>
    <w:rsid w:val="00737CE6"/>
    <w:rsid w:val="00766151"/>
    <w:rsid w:val="0076789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A09D1"/>
    <w:rsid w:val="008A1289"/>
    <w:rsid w:val="008A246F"/>
    <w:rsid w:val="008C321F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6"/>
    <w:rsid w:val="009439BF"/>
    <w:rsid w:val="00943AEA"/>
    <w:rsid w:val="009626AE"/>
    <w:rsid w:val="009775F1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2E79"/>
    <w:rsid w:val="009F6B72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21CD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176F6"/>
    <w:rsid w:val="00B24C6F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52BC"/>
    <w:rsid w:val="00BC23B2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92376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A02"/>
    <w:rsid w:val="00ED4A4B"/>
    <w:rsid w:val="00EE2049"/>
    <w:rsid w:val="00EE3F41"/>
    <w:rsid w:val="00EE5BBF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5C1A"/>
    <w:rsid w:val="00F475A8"/>
    <w:rsid w:val="00F579BA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29">
      <o:colormenu v:ext="edit" fillcolor="none" strokecolor="none"/>
    </o:shapedefaults>
    <o:shapelayout v:ext="edit">
      <o:idmap v:ext="edit" data="1"/>
      <o:rules v:ext="edit">
        <o:r id="V:Rule3" type="connector" idref="#_x0000_s1033"/>
        <o:r id="V:Rule4" type="connector" idref="#_x0000_s1032">
          <o:proxy start="" idref="#_x0000_s1034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6BA1B-42B1-4F87-BE1D-8C28C6213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1552</TotalTime>
  <Pages>6</Pages>
  <Words>1282</Words>
  <Characters>6358</Characters>
  <Application>Microsoft Office Word</Application>
  <DocSecurity>0</DocSecurity>
  <Lines>52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CPGE Rouviere</cp:lastModifiedBy>
  <cp:revision>169</cp:revision>
  <cp:lastPrinted>2015-01-15T10:14:00Z</cp:lastPrinted>
  <dcterms:created xsi:type="dcterms:W3CDTF">2013-09-19T16:52:00Z</dcterms:created>
  <dcterms:modified xsi:type="dcterms:W3CDTF">2015-02-13T17:01:00Z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