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F0" w:rsidRDefault="00072BC6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Robot I</w:t>
      </w:r>
      <w:r w:rsidR="00BC64F0">
        <w:t>ndustriel</w:t>
      </w:r>
    </w:p>
    <w:p w:rsidR="00433BB2" w:rsidRDefault="00BC64F0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Document Réponse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01137A" w:rsidRDefault="0001137A" w:rsidP="00A072E4">
      <w:pPr>
        <w:pStyle w:val="Titre2"/>
      </w:pPr>
      <w:r>
        <w:t>Présentation</w:t>
      </w:r>
    </w:p>
    <w:p w:rsidR="00D94169" w:rsidRDefault="00D94169" w:rsidP="0001137A"/>
    <w:p w:rsidR="0001137A" w:rsidRDefault="0001137A" w:rsidP="00A072E4">
      <w:pPr>
        <w:pStyle w:val="Titre2"/>
      </w:pPr>
      <w:r>
        <w:t>Étude technologique</w:t>
      </w:r>
    </w:p>
    <w:p w:rsidR="002526E6" w:rsidRDefault="00BC64F0" w:rsidP="00053856">
      <w:pPr>
        <w:pStyle w:val="Titre7"/>
        <w:rPr>
          <w:rFonts w:cs="Calibri"/>
        </w:rPr>
      </w:pPr>
      <w:r>
        <w:rPr>
          <w:b/>
        </w:rPr>
        <w:t>Q</w:t>
      </w:r>
      <w:r w:rsidR="00053856" w:rsidRPr="00053856">
        <w:rPr>
          <w:b/>
        </w:rPr>
        <w:t>uestion 1.</w:t>
      </w:r>
      <w:r w:rsidR="00053856">
        <w:t xml:space="preserve"> </w:t>
      </w: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1C3804" w:rsidP="001C3804">
      <w:pPr>
        <w:pStyle w:val="Titre7"/>
      </w:pPr>
      <w:r w:rsidRPr="00053856">
        <w:rPr>
          <w:b/>
        </w:rPr>
        <w:t xml:space="preserve">Question </w:t>
      </w:r>
      <w:r>
        <w:rPr>
          <w:b/>
        </w:rPr>
        <w:t>2</w:t>
      </w:r>
      <w:r w:rsidR="002526E6">
        <w:rPr>
          <w:b/>
        </w:rPr>
        <w:t>.</w:t>
      </w:r>
      <w:r w:rsidR="00691865">
        <w:t xml:space="preserve"> </w:t>
      </w: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93CE8" w:rsidRDefault="00793CE8" w:rsidP="005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1C3804" w:rsidP="001C3804">
      <w:pPr>
        <w:pStyle w:val="Titre7"/>
        <w:rPr>
          <w:b/>
        </w:rPr>
      </w:pPr>
      <w:r w:rsidRPr="00053856">
        <w:rPr>
          <w:b/>
        </w:rPr>
        <w:t>Question</w:t>
      </w:r>
      <w:r>
        <w:rPr>
          <w:b/>
        </w:rPr>
        <w:t xml:space="preserve"> 3</w:t>
      </w:r>
      <w:r w:rsidR="002526E6">
        <w:rPr>
          <w:b/>
        </w:rPr>
        <w:t>.</w:t>
      </w:r>
    </w:p>
    <w:p w:rsidR="006D6351" w:rsidRDefault="006D6351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DB2762" w:rsidRPr="006D6351" w:rsidRDefault="00DB2762" w:rsidP="006D63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1137A" w:rsidRDefault="0001137A" w:rsidP="0001137A"/>
    <w:p w:rsidR="0001137A" w:rsidRDefault="00285C4E" w:rsidP="00285C4E">
      <w:pPr>
        <w:pStyle w:val="Titre7"/>
      </w:pPr>
      <w:r w:rsidRPr="00053856">
        <w:rPr>
          <w:b/>
        </w:rPr>
        <w:t xml:space="preserve">Question </w:t>
      </w:r>
      <w:r w:rsidR="000170B7">
        <w:rPr>
          <w:b/>
        </w:rPr>
        <w:t>4</w:t>
      </w:r>
      <w:r w:rsidR="00F75E9F">
        <w:rPr>
          <w:b/>
        </w:rPr>
        <w:t>.</w:t>
      </w: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237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70B7" w:rsidRDefault="000170B7" w:rsidP="00285C4E">
      <w:pPr>
        <w:pStyle w:val="Titre7"/>
        <w:rPr>
          <w:b/>
        </w:rPr>
      </w:pPr>
      <w:r>
        <w:rPr>
          <w:b/>
        </w:rPr>
        <w:t xml:space="preserve">Question 5.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709"/>
      </w:tblGrid>
      <w:tr w:rsidR="00CE4162" w:rsidTr="00CE4162">
        <w:tc>
          <w:tcPr>
            <w:tcW w:w="5637" w:type="dxa"/>
            <w:tcBorders>
              <w:right w:val="single" w:sz="4" w:space="0" w:color="FFFFFF" w:themeColor="background1"/>
            </w:tcBorders>
            <w:vAlign w:val="center"/>
          </w:tcPr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DB2762" w:rsidRDefault="00DB2762" w:rsidP="00CE4162">
            <w:pPr>
              <w:jc w:val="left"/>
              <w:rPr>
                <w:lang w:bidi="en-US"/>
              </w:rPr>
            </w:pPr>
          </w:p>
          <w:p w:rsidR="00CE4162" w:rsidRDefault="00CE4162" w:rsidP="00CE4162">
            <w:pPr>
              <w:rPr>
                <w:lang w:bidi="en-US"/>
              </w:rPr>
            </w:pPr>
          </w:p>
          <w:p w:rsidR="00DB2762" w:rsidRDefault="00DB2762" w:rsidP="00CE4162">
            <w:pPr>
              <w:rPr>
                <w:lang w:bidi="en-US"/>
              </w:rPr>
            </w:pPr>
          </w:p>
        </w:tc>
        <w:tc>
          <w:tcPr>
            <w:tcW w:w="4709" w:type="dxa"/>
            <w:tcBorders>
              <w:left w:val="single" w:sz="4" w:space="0" w:color="FFFFFF" w:themeColor="background1"/>
            </w:tcBorders>
            <w:vAlign w:val="center"/>
          </w:tcPr>
          <w:p w:rsidR="00CE4162" w:rsidRDefault="00CE4162" w:rsidP="00CE4162">
            <w:pPr>
              <w:jc w:val="center"/>
              <w:rPr>
                <w:lang w:bidi="en-US"/>
              </w:rPr>
            </w:pPr>
          </w:p>
        </w:tc>
      </w:tr>
    </w:tbl>
    <w:p w:rsidR="0001137A" w:rsidRDefault="00285C4E" w:rsidP="00285C4E">
      <w:pPr>
        <w:pStyle w:val="Titre7"/>
      </w:pPr>
      <w:r w:rsidRPr="00053856">
        <w:rPr>
          <w:b/>
        </w:rPr>
        <w:t>Question</w:t>
      </w:r>
      <w:r>
        <w:rPr>
          <w:b/>
        </w:rPr>
        <w:t xml:space="preserve"> 6</w:t>
      </w:r>
      <w:r w:rsidR="00EC629F">
        <w:rPr>
          <w:b/>
        </w:rPr>
        <w:t>.</w:t>
      </w: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C629F" w:rsidRDefault="00EC629F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1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285C4E" w:rsidP="00285C4E">
      <w:pPr>
        <w:pStyle w:val="Titre7"/>
        <w:rPr>
          <w:rFonts w:cs="Calibri"/>
        </w:rPr>
      </w:pPr>
      <w:r w:rsidRPr="00053856">
        <w:rPr>
          <w:b/>
        </w:rPr>
        <w:t>Question</w:t>
      </w:r>
      <w:r w:rsidR="00832935">
        <w:rPr>
          <w:b/>
        </w:rPr>
        <w:t xml:space="preserve"> 7</w:t>
      </w:r>
      <w:r w:rsidR="00DB2762">
        <w:rPr>
          <w:b/>
        </w:rPr>
        <w:t>.</w:t>
      </w:r>
      <w:r>
        <w:rPr>
          <w:rFonts w:cs="Calibri"/>
        </w:rPr>
        <w:t xml:space="preserve"> </w:t>
      </w: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072BC6" w:rsidP="00757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01137A" w:rsidRDefault="00285C4E" w:rsidP="00285C4E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8</w:t>
      </w:r>
      <w:r w:rsidR="00DB2762">
        <w:rPr>
          <w:b/>
        </w:rPr>
        <w:t>.</w:t>
      </w: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2BC6" w:rsidRDefault="00072BC6" w:rsidP="00072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01137A" w:rsidRDefault="0001137A" w:rsidP="0001137A"/>
    <w:p w:rsidR="0001137A" w:rsidRDefault="0001137A" w:rsidP="00A072E4">
      <w:pPr>
        <w:pStyle w:val="Titre2"/>
      </w:pPr>
      <w:r>
        <w:lastRenderedPageBreak/>
        <w:t xml:space="preserve">Étude cinématique </w:t>
      </w: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9</w:t>
      </w:r>
      <w:r w:rsidR="002524C9">
        <w:rPr>
          <w:b/>
        </w:rPr>
        <w:t>.</w:t>
      </w:r>
    </w:p>
    <w:p w:rsidR="0001137A" w:rsidRDefault="0001137A" w:rsidP="000113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2409"/>
        <w:gridCol w:w="4077"/>
      </w:tblGrid>
      <w:tr w:rsidR="005A5DB1" w:rsidTr="00F437B5">
        <w:tc>
          <w:tcPr>
            <w:tcW w:w="1242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Liaisons</w:t>
            </w:r>
          </w:p>
        </w:tc>
        <w:tc>
          <w:tcPr>
            <w:tcW w:w="2694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Nom</w:t>
            </w:r>
          </w:p>
        </w:tc>
        <w:tc>
          <w:tcPr>
            <w:tcW w:w="2409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Caractéristiques</w:t>
            </w:r>
          </w:p>
        </w:tc>
        <w:tc>
          <w:tcPr>
            <w:tcW w:w="4077" w:type="dxa"/>
            <w:vAlign w:val="center"/>
          </w:tcPr>
          <w:p w:rsidR="005A5DB1" w:rsidRPr="005A5DB1" w:rsidRDefault="005A5DB1" w:rsidP="00F437B5">
            <w:pPr>
              <w:jc w:val="center"/>
              <w:rPr>
                <w:b/>
              </w:rPr>
            </w:pPr>
            <w:r w:rsidRPr="005A5DB1">
              <w:rPr>
                <w:b/>
              </w:rPr>
              <w:t>Nature des surfaces de contact</w:t>
            </w: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8A711E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F437B5" w:rsidRDefault="00F437B5" w:rsidP="00F437B5">
            <w:pPr>
              <w:jc w:val="center"/>
            </w:pP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8A711E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5A5DB1" w:rsidRDefault="005A5DB1" w:rsidP="00F437B5">
            <w:pPr>
              <w:jc w:val="center"/>
            </w:pP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8A711E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5A5DB1" w:rsidRDefault="005A5DB1" w:rsidP="00F437B5">
            <w:pPr>
              <w:jc w:val="center"/>
            </w:pPr>
          </w:p>
        </w:tc>
      </w:tr>
      <w:tr w:rsidR="005A5DB1" w:rsidTr="00F437B5">
        <w:tc>
          <w:tcPr>
            <w:tcW w:w="1242" w:type="dxa"/>
            <w:vAlign w:val="center"/>
          </w:tcPr>
          <w:p w:rsidR="005A5DB1" w:rsidRDefault="008A711E" w:rsidP="00F437B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694" w:type="dxa"/>
            <w:vAlign w:val="center"/>
          </w:tcPr>
          <w:p w:rsidR="005A5DB1" w:rsidRDefault="005A5DB1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  <w:p w:rsidR="00DB2762" w:rsidRDefault="00DB2762" w:rsidP="00F437B5">
            <w:pPr>
              <w:jc w:val="center"/>
            </w:pPr>
          </w:p>
        </w:tc>
        <w:tc>
          <w:tcPr>
            <w:tcW w:w="2409" w:type="dxa"/>
            <w:vAlign w:val="center"/>
          </w:tcPr>
          <w:p w:rsidR="005A5DB1" w:rsidRDefault="005A5DB1" w:rsidP="00F437B5">
            <w:pPr>
              <w:jc w:val="center"/>
            </w:pPr>
          </w:p>
        </w:tc>
        <w:tc>
          <w:tcPr>
            <w:tcW w:w="4077" w:type="dxa"/>
            <w:vAlign w:val="center"/>
          </w:tcPr>
          <w:p w:rsidR="005A5DB1" w:rsidRDefault="005A5DB1" w:rsidP="003E4563">
            <w:pPr>
              <w:jc w:val="center"/>
            </w:pPr>
          </w:p>
        </w:tc>
      </w:tr>
    </w:tbl>
    <w:p w:rsidR="005A5DB1" w:rsidRDefault="005A5DB1" w:rsidP="005A5DB1">
      <w:pPr>
        <w:jc w:val="center"/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10</w:t>
      </w:r>
      <w:r w:rsidR="0001137A">
        <w:t>.</w:t>
      </w:r>
    </w:p>
    <w:p w:rsidR="0001137A" w:rsidRDefault="0001137A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A5F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893F07" w:rsidP="00893F07">
      <w:pPr>
        <w:pStyle w:val="Titre7"/>
      </w:pPr>
      <w:r w:rsidRPr="00053856">
        <w:rPr>
          <w:b/>
        </w:rPr>
        <w:lastRenderedPageBreak/>
        <w:t>Question</w:t>
      </w:r>
      <w:r w:rsidR="00832935">
        <w:rPr>
          <w:b/>
        </w:rPr>
        <w:t xml:space="preserve"> 11</w:t>
      </w:r>
      <w:r w:rsidR="00F80493">
        <w:rPr>
          <w:b/>
        </w:rPr>
        <w:t>.</w:t>
      </w:r>
      <w:r w:rsidRPr="00053856">
        <w:rPr>
          <w:b/>
        </w:rPr>
        <w:t xml:space="preserve"> </w:t>
      </w:r>
    </w:p>
    <w:p w:rsidR="0001137A" w:rsidRDefault="0001137A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EE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832935">
        <w:rPr>
          <w:b/>
        </w:rPr>
        <w:t xml:space="preserve"> 12</w:t>
      </w:r>
      <w:r w:rsidR="00011314">
        <w:rPr>
          <w:b/>
        </w:rPr>
        <w:t>.</w:t>
      </w:r>
      <w:r w:rsidR="0001137A">
        <w:t xml:space="preserve"> </w:t>
      </w: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5FC1" w:rsidRDefault="004A5FC1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239A4" w:rsidRDefault="004239A4" w:rsidP="00423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137A" w:rsidRDefault="00893F07" w:rsidP="00893F07">
      <w:pPr>
        <w:pStyle w:val="Titre7"/>
      </w:pPr>
      <w:r w:rsidRPr="00053856">
        <w:rPr>
          <w:b/>
        </w:rPr>
        <w:t>Question</w:t>
      </w:r>
      <w:r w:rsidR="00F80493">
        <w:rPr>
          <w:b/>
        </w:rPr>
        <w:t xml:space="preserve"> 13.</w:t>
      </w:r>
      <w:r>
        <w:rPr>
          <w:rFonts w:cs="Calibri"/>
        </w:rPr>
        <w:t xml:space="preserve"> </w:t>
      </w:r>
    </w:p>
    <w:p w:rsidR="0001137A" w:rsidRDefault="0001137A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B2762" w:rsidRDefault="00DB2762" w:rsidP="00DB2762">
      <w:pPr>
        <w:rPr>
          <w:b/>
          <w:smallCaps/>
          <w:sz w:val="28"/>
        </w:rPr>
      </w:pPr>
    </w:p>
    <w:p w:rsidR="005F7C9C" w:rsidRDefault="005F7C9C">
      <w:pPr>
        <w:jc w:val="left"/>
      </w:pPr>
      <w:r>
        <w:br w:type="page"/>
      </w:r>
    </w:p>
    <w:p w:rsidR="0001137A" w:rsidRDefault="0001137A" w:rsidP="00A072E4">
      <w:pPr>
        <w:pStyle w:val="Titre2"/>
      </w:pPr>
      <w:r>
        <w:lastRenderedPageBreak/>
        <w:t>Conception</w:t>
      </w:r>
    </w:p>
    <w:p w:rsidR="00245F98" w:rsidRDefault="00213BF4" w:rsidP="00DB2762">
      <w:pPr>
        <w:pStyle w:val="Titre7"/>
        <w:rPr>
          <w:rFonts w:cs="Calibri"/>
          <w:b/>
        </w:rPr>
      </w:pPr>
      <w:bookmarkStart w:id="0" w:name="_GoBack"/>
      <w:bookmarkEnd w:id="0"/>
      <w:r w:rsidRPr="00F80493">
        <w:rPr>
          <w:b/>
        </w:rPr>
        <w:t>Question</w:t>
      </w:r>
      <w:r w:rsidRPr="00F80493">
        <w:rPr>
          <w:rFonts w:cs="Calibri"/>
          <w:b/>
        </w:rPr>
        <w:t xml:space="preserve"> </w:t>
      </w:r>
      <w:r w:rsidR="00F80493" w:rsidRPr="00F80493">
        <w:rPr>
          <w:rFonts w:cs="Calibri"/>
          <w:b/>
        </w:rPr>
        <w:t>14.</w:t>
      </w:r>
    </w:p>
    <w:p w:rsidR="00F80493" w:rsidRDefault="00F80493" w:rsidP="00F80493">
      <w:pPr>
        <w:rPr>
          <w:lang w:bidi="en-US"/>
        </w:rPr>
      </w:pPr>
    </w:p>
    <w:p w:rsidR="00F80493" w:rsidRDefault="00F80493" w:rsidP="00F80493">
      <w:pPr>
        <w:rPr>
          <w:lang w:bidi="en-US"/>
        </w:rPr>
      </w:pPr>
    </w:p>
    <w:p w:rsidR="00F80493" w:rsidRDefault="00F80493" w:rsidP="00F80493">
      <w:pPr>
        <w:rPr>
          <w:lang w:bidi="en-US"/>
        </w:rPr>
      </w:pPr>
    </w:p>
    <w:p w:rsidR="00F80493" w:rsidRDefault="00F80493" w:rsidP="00F80493">
      <w:pPr>
        <w:rPr>
          <w:lang w:bidi="en-US"/>
        </w:rPr>
      </w:pPr>
    </w:p>
    <w:p w:rsidR="00F80493" w:rsidRDefault="00F80493" w:rsidP="00F80493">
      <w:pPr>
        <w:rPr>
          <w:lang w:bidi="en-US"/>
        </w:rPr>
      </w:pPr>
    </w:p>
    <w:p w:rsidR="00F80493" w:rsidRPr="00F80493" w:rsidRDefault="00F80493" w:rsidP="00F80493">
      <w:pPr>
        <w:rPr>
          <w:lang w:bidi="en-US"/>
        </w:rPr>
      </w:pPr>
    </w:p>
    <w:p w:rsidR="00DB2762" w:rsidRDefault="00DB2762" w:rsidP="00DB2762">
      <w:pPr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4FFDBC80" wp14:editId="54355F81">
            <wp:extent cx="6441007" cy="7002379"/>
            <wp:effectExtent l="0" t="0" r="0" b="8255"/>
            <wp:docPr id="4" name="Image 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r="18849"/>
                    <a:stretch/>
                  </pic:blipFill>
                  <pic:spPr bwMode="auto">
                    <a:xfrm>
                      <a:off x="0" y="0"/>
                      <a:ext cx="6447424" cy="700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762" w:rsidRDefault="00DB2762" w:rsidP="00DB2762">
      <w:pPr>
        <w:rPr>
          <w:lang w:bidi="en-US"/>
        </w:rPr>
      </w:pPr>
    </w:p>
    <w:p w:rsidR="00F80493" w:rsidRDefault="00F80493">
      <w:pPr>
        <w:jc w:val="left"/>
        <w:rPr>
          <w:lang w:bidi="en-US"/>
        </w:rPr>
      </w:pPr>
    </w:p>
    <w:p w:rsidR="004A5FC1" w:rsidRDefault="004A5FC1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F80493" w:rsidRPr="00F80493" w:rsidRDefault="00F80493" w:rsidP="00F80493">
      <w:pPr>
        <w:pStyle w:val="Titre7"/>
        <w:rPr>
          <w:b/>
        </w:rPr>
      </w:pPr>
      <w:r w:rsidRPr="00F80493">
        <w:rPr>
          <w:b/>
        </w:rPr>
        <w:lastRenderedPageBreak/>
        <w:t>Question</w:t>
      </w:r>
      <w:r w:rsidRPr="00F80493">
        <w:rPr>
          <w:rFonts w:cs="Calibri"/>
          <w:b/>
        </w:rPr>
        <w:t xml:space="preserve"> </w:t>
      </w:r>
      <w:r>
        <w:rPr>
          <w:rFonts w:cs="Calibri"/>
          <w:b/>
        </w:rPr>
        <w:t>15</w:t>
      </w:r>
      <w:r w:rsidRPr="00F80493">
        <w:rPr>
          <w:rFonts w:cs="Calibri"/>
          <w:b/>
        </w:rPr>
        <w:t>.</w:t>
      </w:r>
    </w:p>
    <w:p w:rsidR="00F80493" w:rsidRDefault="00F80493" w:rsidP="00DB2762">
      <w:pP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F80493" w:rsidRDefault="00F80493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01137A" w:rsidRDefault="0001137A" w:rsidP="00A072E4">
      <w:pPr>
        <w:pStyle w:val="Titre2"/>
      </w:pPr>
      <w:r>
        <w:lastRenderedPageBreak/>
        <w:t>Dessin</w:t>
      </w:r>
    </w:p>
    <w:p w:rsidR="0001137A" w:rsidRDefault="00FE6FE0" w:rsidP="00FE6FE0">
      <w:pPr>
        <w:pStyle w:val="Titre7"/>
      </w:pPr>
      <w:r w:rsidRPr="00053856">
        <w:rPr>
          <w:b/>
        </w:rPr>
        <w:t>Question</w:t>
      </w:r>
      <w:r w:rsidR="00F80493">
        <w:rPr>
          <w:b/>
        </w:rPr>
        <w:t xml:space="preserve"> 16.</w:t>
      </w:r>
      <w:r>
        <w:rPr>
          <w:rFonts w:cs="Calibri"/>
        </w:rPr>
        <w:t xml:space="preserve"> </w:t>
      </w:r>
    </w:p>
    <w:p w:rsidR="0001137A" w:rsidRDefault="0001137A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0493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fr-FR"/>
        </w:rPr>
        <w:drawing>
          <wp:inline distT="0" distB="0" distL="0" distR="0">
            <wp:extent cx="7794417" cy="4901976"/>
            <wp:effectExtent l="0" t="1588" r="0" b="0"/>
            <wp:docPr id="1" name="Image 1" descr="C:\Enseignements\GitHub\DM_DS\2014_2015\DS_10_ConcoursBlanc_Robot\14-Robot-Ind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nseignements\GitHub\DM_DS\2014_2015\DS_10_ConcoursBlanc_Robot\14-Robot-Indu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12966" cy="49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493" w:rsidRDefault="00F80493" w:rsidP="00F80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7C9C" w:rsidRDefault="005F7C9C" w:rsidP="0001137A"/>
    <w:p w:rsidR="005F7C9C" w:rsidRDefault="005F7C9C">
      <w:pPr>
        <w:jc w:val="left"/>
      </w:pPr>
      <w:r>
        <w:br w:type="page"/>
      </w:r>
    </w:p>
    <w:p w:rsidR="0001137A" w:rsidRDefault="00FE6FE0" w:rsidP="005F7C9C">
      <w:pPr>
        <w:pStyle w:val="Titre7"/>
      </w:pPr>
      <w:r w:rsidRPr="00053856">
        <w:rPr>
          <w:b/>
        </w:rPr>
        <w:lastRenderedPageBreak/>
        <w:t>Question</w:t>
      </w:r>
      <w:r w:rsidR="00F80493">
        <w:rPr>
          <w:b/>
        </w:rPr>
        <w:t xml:space="preserve"> 17</w:t>
      </w: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E5441" wp14:editId="08432F03">
                <wp:simplePos x="0" y="0"/>
                <wp:positionH relativeFrom="column">
                  <wp:posOffset>3174365</wp:posOffset>
                </wp:positionH>
                <wp:positionV relativeFrom="paragraph">
                  <wp:posOffset>120015</wp:posOffset>
                </wp:positionV>
                <wp:extent cx="0" cy="8267700"/>
                <wp:effectExtent l="19050" t="0" r="1905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7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9.45pt" to="249.95pt,6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" strokecolor="black [3213]" strokeweight="2.25pt">
                <v:stroke dashstyle="longDashDot"/>
              </v:line>
            </w:pict>
          </mc:Fallback>
        </mc:AlternateContent>
      </w: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5F7C9C" w:rsidRPr="005F7C9C" w:rsidRDefault="005F7C9C" w:rsidP="005F7C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1137A" w:rsidRDefault="0001137A" w:rsidP="0001137A"/>
    <w:p w:rsidR="00A072E4" w:rsidRPr="00A072E4" w:rsidRDefault="00A072E4" w:rsidP="00A072E4"/>
    <w:sectPr w:rsidR="00A072E4" w:rsidRPr="00A072E4" w:rsidSect="000C13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11E" w:rsidRPr="00DC02BB" w:rsidRDefault="008A711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8A711E" w:rsidRPr="00DC02BB" w:rsidRDefault="008A711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390FD3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7063C8">
      <w:rPr>
        <w:sz w:val="18"/>
        <w:szCs w:val="18"/>
      </w:rPr>
      <w:fldChar w:fldCharType="begin"/>
    </w:r>
    <w:r w:rsidRPr="007063C8">
      <w:rPr>
        <w:sz w:val="18"/>
        <w:szCs w:val="18"/>
      </w:rPr>
      <w:instrText xml:space="preserve"> FILENAME  \* MERGEFORMAT </w:instrText>
    </w:r>
    <w:r w:rsidRPr="007063C8">
      <w:rPr>
        <w:sz w:val="18"/>
        <w:szCs w:val="18"/>
      </w:rPr>
      <w:fldChar w:fldCharType="separate"/>
    </w:r>
    <w:r w:rsidR="007063C8" w:rsidRPr="007063C8">
      <w:rPr>
        <w:rFonts w:eastAsiaTheme="minorHAnsi" w:cs="Calibri"/>
        <w:noProof/>
        <w:sz w:val="18"/>
        <w:szCs w:val="18"/>
      </w:rPr>
      <w:t>DS_10</w:t>
    </w:r>
    <w:r w:rsidR="007063C8" w:rsidRPr="007063C8">
      <w:rPr>
        <w:noProof/>
        <w:sz w:val="18"/>
        <w:szCs w:val="18"/>
      </w:rPr>
      <w:t>_ConcoursBlanc_Robot_DR.docx</w:t>
    </w:r>
    <w:r w:rsidRPr="007063C8">
      <w:rPr>
        <w:rFonts w:eastAsiaTheme="minorHAnsi" w:cs="Calibri"/>
        <w:noProof/>
        <w:sz w:val="18"/>
        <w:szCs w:val="18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2E35E4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E35E4" w:rsidRPr="00DC02BB">
      <w:rPr>
        <w:rFonts w:eastAsiaTheme="minorHAnsi" w:cs="Calibri"/>
        <w:b/>
        <w:sz w:val="24"/>
        <w:szCs w:val="24"/>
      </w:rPr>
      <w:fldChar w:fldCharType="separate"/>
    </w:r>
    <w:r w:rsidR="00793CE8">
      <w:rPr>
        <w:rFonts w:eastAsiaTheme="minorHAnsi" w:cs="Calibri"/>
        <w:b/>
        <w:noProof/>
        <w:sz w:val="24"/>
        <w:szCs w:val="24"/>
      </w:rPr>
      <w:t>8</w:t>
    </w:r>
    <w:r w:rsidR="002E35E4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 w:rsidR="008A711E">
      <w:fldChar w:fldCharType="begin"/>
    </w:r>
    <w:r w:rsidR="008A711E">
      <w:instrText xml:space="preserve"> NUMPAGES  \* MERGEFORMAT </w:instrText>
    </w:r>
    <w:r w:rsidR="008A711E">
      <w:fldChar w:fldCharType="separate"/>
    </w:r>
    <w:r w:rsidR="00793CE8" w:rsidRPr="00793CE8">
      <w:rPr>
        <w:rFonts w:eastAsiaTheme="minorHAnsi" w:cs="Calibri"/>
        <w:b/>
        <w:noProof/>
        <w:sz w:val="24"/>
        <w:szCs w:val="24"/>
      </w:rPr>
      <w:t>8</w:t>
    </w:r>
    <w:r w:rsidR="008A711E"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11E" w:rsidRPr="00DC02BB" w:rsidRDefault="008A711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8A711E" w:rsidRPr="00DC02BB" w:rsidRDefault="008A711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8C741C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5835650</wp:posOffset>
              </wp:positionH>
              <wp:positionV relativeFrom="paragraph">
                <wp:posOffset>-55880</wp:posOffset>
              </wp:positionV>
              <wp:extent cx="281940" cy="267970"/>
              <wp:effectExtent l="0" t="0" r="3810" b="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Concours Blanc – DS 10 </w:t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C8" w:rsidRDefault="007063C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4"/>
  </w:num>
  <w:num w:numId="3">
    <w:abstractNumId w:val="13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6"/>
  </w:num>
  <w:num w:numId="12">
    <w:abstractNumId w:val="16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14"/>
    <w:rsid w:val="0001137A"/>
    <w:rsid w:val="00012410"/>
    <w:rsid w:val="000170B7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60250"/>
    <w:rsid w:val="00060CE9"/>
    <w:rsid w:val="00063357"/>
    <w:rsid w:val="00070B46"/>
    <w:rsid w:val="000719A2"/>
    <w:rsid w:val="00072BC6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6F38"/>
    <w:rsid w:val="000C13B3"/>
    <w:rsid w:val="000C26BA"/>
    <w:rsid w:val="000D0D56"/>
    <w:rsid w:val="000E21FA"/>
    <w:rsid w:val="000E2690"/>
    <w:rsid w:val="000E3F4F"/>
    <w:rsid w:val="000E431E"/>
    <w:rsid w:val="000E7330"/>
    <w:rsid w:val="001030DF"/>
    <w:rsid w:val="001062F7"/>
    <w:rsid w:val="00110002"/>
    <w:rsid w:val="00117C46"/>
    <w:rsid w:val="00125F6D"/>
    <w:rsid w:val="0013502E"/>
    <w:rsid w:val="001434AE"/>
    <w:rsid w:val="00144925"/>
    <w:rsid w:val="0014545F"/>
    <w:rsid w:val="00154E8A"/>
    <w:rsid w:val="001565D4"/>
    <w:rsid w:val="001637BE"/>
    <w:rsid w:val="00170183"/>
    <w:rsid w:val="00174199"/>
    <w:rsid w:val="001857C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1F612E"/>
    <w:rsid w:val="00201078"/>
    <w:rsid w:val="00203A71"/>
    <w:rsid w:val="0020764C"/>
    <w:rsid w:val="00207A45"/>
    <w:rsid w:val="00213BF4"/>
    <w:rsid w:val="00214C04"/>
    <w:rsid w:val="00222292"/>
    <w:rsid w:val="00224BAE"/>
    <w:rsid w:val="0023079A"/>
    <w:rsid w:val="00230DF5"/>
    <w:rsid w:val="00236952"/>
    <w:rsid w:val="00237718"/>
    <w:rsid w:val="00245203"/>
    <w:rsid w:val="00245F98"/>
    <w:rsid w:val="00247612"/>
    <w:rsid w:val="002524C9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A2D89"/>
    <w:rsid w:val="002A3336"/>
    <w:rsid w:val="002A737A"/>
    <w:rsid w:val="002A73B9"/>
    <w:rsid w:val="002B4476"/>
    <w:rsid w:val="002B5701"/>
    <w:rsid w:val="002C12F0"/>
    <w:rsid w:val="002C4706"/>
    <w:rsid w:val="002D1E46"/>
    <w:rsid w:val="002D2EFA"/>
    <w:rsid w:val="002E3294"/>
    <w:rsid w:val="002E35E4"/>
    <w:rsid w:val="002E381E"/>
    <w:rsid w:val="002E55C8"/>
    <w:rsid w:val="003025B8"/>
    <w:rsid w:val="00303214"/>
    <w:rsid w:val="00312978"/>
    <w:rsid w:val="0031723B"/>
    <w:rsid w:val="00321886"/>
    <w:rsid w:val="00322626"/>
    <w:rsid w:val="00325985"/>
    <w:rsid w:val="003312D4"/>
    <w:rsid w:val="003456C5"/>
    <w:rsid w:val="00354615"/>
    <w:rsid w:val="00360013"/>
    <w:rsid w:val="003633FC"/>
    <w:rsid w:val="00367448"/>
    <w:rsid w:val="00374BA8"/>
    <w:rsid w:val="00390FD3"/>
    <w:rsid w:val="003935A0"/>
    <w:rsid w:val="00394E95"/>
    <w:rsid w:val="003953F0"/>
    <w:rsid w:val="00395C82"/>
    <w:rsid w:val="003A799D"/>
    <w:rsid w:val="003C08C3"/>
    <w:rsid w:val="003C20F7"/>
    <w:rsid w:val="003C62DE"/>
    <w:rsid w:val="003E4563"/>
    <w:rsid w:val="003F2C76"/>
    <w:rsid w:val="003F7C5D"/>
    <w:rsid w:val="0041394F"/>
    <w:rsid w:val="004153D1"/>
    <w:rsid w:val="00417AE0"/>
    <w:rsid w:val="00417D01"/>
    <w:rsid w:val="00420A34"/>
    <w:rsid w:val="004239A4"/>
    <w:rsid w:val="00425897"/>
    <w:rsid w:val="00425A52"/>
    <w:rsid w:val="00432877"/>
    <w:rsid w:val="00433BB2"/>
    <w:rsid w:val="00437CFA"/>
    <w:rsid w:val="00444713"/>
    <w:rsid w:val="00450D89"/>
    <w:rsid w:val="00457769"/>
    <w:rsid w:val="004644BD"/>
    <w:rsid w:val="0046790E"/>
    <w:rsid w:val="00475CB4"/>
    <w:rsid w:val="00477395"/>
    <w:rsid w:val="00490C7B"/>
    <w:rsid w:val="004A5FC1"/>
    <w:rsid w:val="004A66C8"/>
    <w:rsid w:val="004B032E"/>
    <w:rsid w:val="004B1504"/>
    <w:rsid w:val="004B2078"/>
    <w:rsid w:val="004B4AB5"/>
    <w:rsid w:val="004C76A1"/>
    <w:rsid w:val="004D5B6A"/>
    <w:rsid w:val="004E3260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4420B"/>
    <w:rsid w:val="005531BA"/>
    <w:rsid w:val="00556B47"/>
    <w:rsid w:val="00560188"/>
    <w:rsid w:val="00572AC3"/>
    <w:rsid w:val="00574884"/>
    <w:rsid w:val="0057545C"/>
    <w:rsid w:val="00580783"/>
    <w:rsid w:val="00585397"/>
    <w:rsid w:val="005864F3"/>
    <w:rsid w:val="00587F86"/>
    <w:rsid w:val="005954B8"/>
    <w:rsid w:val="00597255"/>
    <w:rsid w:val="005A0010"/>
    <w:rsid w:val="005A5DB1"/>
    <w:rsid w:val="005A65BF"/>
    <w:rsid w:val="005A7D17"/>
    <w:rsid w:val="005B3B2E"/>
    <w:rsid w:val="005D5310"/>
    <w:rsid w:val="005F3B6C"/>
    <w:rsid w:val="005F7C9C"/>
    <w:rsid w:val="006012D7"/>
    <w:rsid w:val="00607F01"/>
    <w:rsid w:val="00610CA4"/>
    <w:rsid w:val="00613D56"/>
    <w:rsid w:val="00621C47"/>
    <w:rsid w:val="0062509C"/>
    <w:rsid w:val="00632BC1"/>
    <w:rsid w:val="00632FE5"/>
    <w:rsid w:val="0065763E"/>
    <w:rsid w:val="00660547"/>
    <w:rsid w:val="00660A4F"/>
    <w:rsid w:val="0066773B"/>
    <w:rsid w:val="00670F66"/>
    <w:rsid w:val="006842F0"/>
    <w:rsid w:val="00684AF1"/>
    <w:rsid w:val="0068574E"/>
    <w:rsid w:val="006908B4"/>
    <w:rsid w:val="00691865"/>
    <w:rsid w:val="00692DC7"/>
    <w:rsid w:val="006937C8"/>
    <w:rsid w:val="00696E30"/>
    <w:rsid w:val="006B4AEF"/>
    <w:rsid w:val="006D6351"/>
    <w:rsid w:val="006E5624"/>
    <w:rsid w:val="007063C8"/>
    <w:rsid w:val="007259CF"/>
    <w:rsid w:val="0072623C"/>
    <w:rsid w:val="00730844"/>
    <w:rsid w:val="0073527C"/>
    <w:rsid w:val="00737CE6"/>
    <w:rsid w:val="0075580A"/>
    <w:rsid w:val="00757BD2"/>
    <w:rsid w:val="00760892"/>
    <w:rsid w:val="00766151"/>
    <w:rsid w:val="0076789B"/>
    <w:rsid w:val="00775922"/>
    <w:rsid w:val="00776A71"/>
    <w:rsid w:val="0077713D"/>
    <w:rsid w:val="0079370F"/>
    <w:rsid w:val="00793CE8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252E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A09D1"/>
    <w:rsid w:val="008A1289"/>
    <w:rsid w:val="008A246F"/>
    <w:rsid w:val="008A711E"/>
    <w:rsid w:val="008C321F"/>
    <w:rsid w:val="008C741C"/>
    <w:rsid w:val="008E058D"/>
    <w:rsid w:val="008E2DAA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2403"/>
    <w:rsid w:val="009851EB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2843"/>
    <w:rsid w:val="009E346E"/>
    <w:rsid w:val="009E4376"/>
    <w:rsid w:val="009E7D33"/>
    <w:rsid w:val="009F2E79"/>
    <w:rsid w:val="009F6B72"/>
    <w:rsid w:val="00A072E4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70118"/>
    <w:rsid w:val="00A90246"/>
    <w:rsid w:val="00A921CD"/>
    <w:rsid w:val="00AA3FA2"/>
    <w:rsid w:val="00AB3D9A"/>
    <w:rsid w:val="00AB6196"/>
    <w:rsid w:val="00AC2877"/>
    <w:rsid w:val="00AC7356"/>
    <w:rsid w:val="00AD114E"/>
    <w:rsid w:val="00AD7ED3"/>
    <w:rsid w:val="00AE1A61"/>
    <w:rsid w:val="00AE370F"/>
    <w:rsid w:val="00AF26B0"/>
    <w:rsid w:val="00AF4618"/>
    <w:rsid w:val="00AF6204"/>
    <w:rsid w:val="00B02D15"/>
    <w:rsid w:val="00B06E0B"/>
    <w:rsid w:val="00B176F6"/>
    <w:rsid w:val="00B24C6F"/>
    <w:rsid w:val="00B35473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52BC"/>
    <w:rsid w:val="00BC23B2"/>
    <w:rsid w:val="00BC502F"/>
    <w:rsid w:val="00BC64F0"/>
    <w:rsid w:val="00BD3696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74F2"/>
    <w:rsid w:val="00C575C3"/>
    <w:rsid w:val="00C600F2"/>
    <w:rsid w:val="00C669CB"/>
    <w:rsid w:val="00C70209"/>
    <w:rsid w:val="00C92376"/>
    <w:rsid w:val="00CA06D5"/>
    <w:rsid w:val="00CA4350"/>
    <w:rsid w:val="00CD5202"/>
    <w:rsid w:val="00CE1529"/>
    <w:rsid w:val="00CE4162"/>
    <w:rsid w:val="00CE476A"/>
    <w:rsid w:val="00D051A0"/>
    <w:rsid w:val="00D05302"/>
    <w:rsid w:val="00D05333"/>
    <w:rsid w:val="00D0704C"/>
    <w:rsid w:val="00D07D72"/>
    <w:rsid w:val="00D13AA8"/>
    <w:rsid w:val="00D24420"/>
    <w:rsid w:val="00D30874"/>
    <w:rsid w:val="00D31BE3"/>
    <w:rsid w:val="00D3775B"/>
    <w:rsid w:val="00D4057E"/>
    <w:rsid w:val="00D454BA"/>
    <w:rsid w:val="00D45E3E"/>
    <w:rsid w:val="00D514F1"/>
    <w:rsid w:val="00D51902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7058"/>
    <w:rsid w:val="00DA4892"/>
    <w:rsid w:val="00DB0AFD"/>
    <w:rsid w:val="00DB1F9F"/>
    <w:rsid w:val="00DB2762"/>
    <w:rsid w:val="00DC02BB"/>
    <w:rsid w:val="00DC40AF"/>
    <w:rsid w:val="00DD10D7"/>
    <w:rsid w:val="00DD2996"/>
    <w:rsid w:val="00DE36BF"/>
    <w:rsid w:val="00DE736B"/>
    <w:rsid w:val="00DF05FD"/>
    <w:rsid w:val="00E03EBE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87272"/>
    <w:rsid w:val="00E96875"/>
    <w:rsid w:val="00EC629F"/>
    <w:rsid w:val="00EC6A02"/>
    <w:rsid w:val="00ED4A4B"/>
    <w:rsid w:val="00EE2049"/>
    <w:rsid w:val="00EE3F41"/>
    <w:rsid w:val="00EE5BBF"/>
    <w:rsid w:val="00EE7920"/>
    <w:rsid w:val="00F021BB"/>
    <w:rsid w:val="00F02730"/>
    <w:rsid w:val="00F04086"/>
    <w:rsid w:val="00F046B5"/>
    <w:rsid w:val="00F179AF"/>
    <w:rsid w:val="00F2054B"/>
    <w:rsid w:val="00F26650"/>
    <w:rsid w:val="00F33E58"/>
    <w:rsid w:val="00F3479D"/>
    <w:rsid w:val="00F37605"/>
    <w:rsid w:val="00F437B5"/>
    <w:rsid w:val="00F45C1A"/>
    <w:rsid w:val="00F475A8"/>
    <w:rsid w:val="00F53351"/>
    <w:rsid w:val="00F579BA"/>
    <w:rsid w:val="00F659F1"/>
    <w:rsid w:val="00F7302F"/>
    <w:rsid w:val="00F730A0"/>
    <w:rsid w:val="00F7385E"/>
    <w:rsid w:val="00F740C0"/>
    <w:rsid w:val="00F749E6"/>
    <w:rsid w:val="00F75E9F"/>
    <w:rsid w:val="00F75EFD"/>
    <w:rsid w:val="00F80493"/>
    <w:rsid w:val="00F862E8"/>
    <w:rsid w:val="00F935BE"/>
    <w:rsid w:val="00FA24B4"/>
    <w:rsid w:val="00FA6C0E"/>
    <w:rsid w:val="00FB5C23"/>
    <w:rsid w:val="00FB5E92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9D3BC-6119-4CF5-8763-4B3D1E4E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1786</TotalTime>
  <Pages>8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205</cp:revision>
  <cp:lastPrinted>2015-01-15T10:14:00Z</cp:lastPrinted>
  <dcterms:created xsi:type="dcterms:W3CDTF">2013-09-19T16:52:00Z</dcterms:created>
  <dcterms:modified xsi:type="dcterms:W3CDTF">2015-02-16T10:50:00Z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