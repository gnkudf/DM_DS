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3B3" w:rsidRPr="00A60F50" w:rsidRDefault="00433BB2" w:rsidP="001857C9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A60F50">
        <w:rPr>
          <w:sz w:val="28"/>
        </w:rPr>
        <w:t>Sciences Industrielles</w:t>
      </w:r>
      <w:r w:rsidR="000C13B3" w:rsidRPr="00A60F50">
        <w:rPr>
          <w:sz w:val="28"/>
        </w:rPr>
        <w:t xml:space="preserve"> de l’Ingénieur</w:t>
      </w:r>
    </w:p>
    <w:p w:rsidR="00D57F35" w:rsidRPr="00297685" w:rsidRDefault="00D57F35" w:rsidP="001857C9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  <w:i w:val="0"/>
          <w:sz w:val="22"/>
        </w:rPr>
      </w:pPr>
    </w:p>
    <w:p w:rsidR="00D57F35" w:rsidRPr="00D57F35" w:rsidRDefault="00D57F35" w:rsidP="001857C9">
      <w:pPr>
        <w:pStyle w:val="Faux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D57F35">
        <w:rPr>
          <w:sz w:val="24"/>
        </w:rPr>
        <w:t>Document Réponse</w:t>
      </w:r>
    </w:p>
    <w:p w:rsidR="00463ED1" w:rsidRDefault="00463ED1" w:rsidP="00C87B9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3"/>
        <w:gridCol w:w="5173"/>
      </w:tblGrid>
      <w:tr w:rsidR="00F3667B" w:rsidTr="00F3667B">
        <w:tc>
          <w:tcPr>
            <w:tcW w:w="5173" w:type="dxa"/>
          </w:tcPr>
          <w:p w:rsidR="00F3667B" w:rsidRDefault="00F3667B" w:rsidP="00F3667B">
            <w:pPr>
              <w:pStyle w:val="Titre7"/>
              <w:outlineLvl w:val="6"/>
            </w:pPr>
            <w:r w:rsidRPr="00463ED1">
              <w:t xml:space="preserve">Question 1. </w:t>
            </w:r>
          </w:p>
          <w:p w:rsidR="00F3667B" w:rsidRDefault="00F3667B" w:rsidP="00F3667B">
            <w:pPr>
              <w:jc w:val="center"/>
              <w:rPr>
                <w:lang w:bidi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1C8CAEB" wp14:editId="1F1D6C52">
                  <wp:extent cx="2873827" cy="2280062"/>
                  <wp:effectExtent l="0" t="0" r="3175" b="6350"/>
                  <wp:docPr id="86" name="Imag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873" r="44833" b="7936"/>
                          <a:stretch/>
                        </pic:blipFill>
                        <pic:spPr bwMode="auto">
                          <a:xfrm>
                            <a:off x="0" y="0"/>
                            <a:ext cx="2883934" cy="22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F3667B" w:rsidRDefault="00F3667B" w:rsidP="00F3667B">
            <w:pPr>
              <w:pStyle w:val="Titre7"/>
              <w:outlineLvl w:val="6"/>
            </w:pPr>
            <w:r w:rsidRPr="00463ED1">
              <w:t>Q</w:t>
            </w:r>
            <w:r>
              <w:t>uestion 2</w:t>
            </w:r>
            <w:r w:rsidRPr="00463ED1">
              <w:t xml:space="preserve">. </w:t>
            </w:r>
          </w:p>
          <w:p w:rsidR="00C86EEE" w:rsidRPr="00C86EEE" w:rsidRDefault="00C86EEE" w:rsidP="00C86EEE">
            <w:pPr>
              <w:rPr>
                <w:lang w:bidi="en-US"/>
              </w:rPr>
            </w:pPr>
          </w:p>
          <w:p w:rsidR="00C86EEE" w:rsidRDefault="00F3667B" w:rsidP="00F3667B">
            <w:r>
              <w:t xml:space="preserve">Le mécano soudage est un procédé permettant </w:t>
            </w:r>
            <w:r w:rsidR="00C86EEE">
              <w:t>d’obtenir des pièces brutes. Pour cela on va souder entre eux différents profilés obtenus, par exemple, par laminage.</w:t>
            </w:r>
          </w:p>
        </w:tc>
      </w:tr>
    </w:tbl>
    <w:p w:rsidR="00AD241D" w:rsidRDefault="00AD241D" w:rsidP="00C87B9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3"/>
        <w:gridCol w:w="5173"/>
      </w:tblGrid>
      <w:tr w:rsidR="00AD241D" w:rsidTr="00530E1E">
        <w:tc>
          <w:tcPr>
            <w:tcW w:w="5173" w:type="dxa"/>
          </w:tcPr>
          <w:p w:rsidR="00AD241D" w:rsidRDefault="00AD241D" w:rsidP="00AD241D">
            <w:pPr>
              <w:pStyle w:val="Titre7"/>
              <w:outlineLvl w:val="6"/>
            </w:pPr>
            <w:r w:rsidRPr="00463ED1">
              <w:t>Q</w:t>
            </w:r>
            <w:r>
              <w:t>uestion 3</w:t>
            </w:r>
            <w:r w:rsidRPr="00463ED1">
              <w:t xml:space="preserve">. </w:t>
            </w:r>
          </w:p>
          <w:p w:rsidR="00D40AC2" w:rsidRPr="00D40AC2" w:rsidRDefault="00D40AC2" w:rsidP="00D40AC2">
            <w:pPr>
              <w:rPr>
                <w:lang w:bidi="en-US"/>
              </w:rPr>
            </w:pPr>
            <w:bookmarkStart w:id="0" w:name="_GoBack"/>
            <w:bookmarkEnd w:id="0"/>
          </w:p>
          <w:p w:rsidR="00AD241D" w:rsidRDefault="00AD241D" w:rsidP="00D40AC2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172B6AC" wp14:editId="38D6CF1C">
                  <wp:extent cx="2838203" cy="1917558"/>
                  <wp:effectExtent l="0" t="0" r="635" b="698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230" cy="1921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D241D" w:rsidRDefault="00AD241D" w:rsidP="00C87B9F"/>
        </w:tc>
        <w:tc>
          <w:tcPr>
            <w:tcW w:w="5173" w:type="dxa"/>
            <w:vAlign w:val="center"/>
          </w:tcPr>
          <w:p w:rsidR="00AD241D" w:rsidRDefault="00AD241D" w:rsidP="00530E1E">
            <w:pPr>
              <w:pStyle w:val="Titre7"/>
              <w:jc w:val="left"/>
              <w:outlineLvl w:val="6"/>
            </w:pPr>
            <w:r w:rsidRPr="00463ED1">
              <w:t>Q</w:t>
            </w:r>
            <w:r>
              <w:t>uestion 4</w:t>
            </w:r>
            <w:r w:rsidRPr="00463ED1">
              <w:t>.</w:t>
            </w:r>
          </w:p>
          <w:p w:rsidR="00AD241D" w:rsidRDefault="00530E1E" w:rsidP="00530E1E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AC0FA37" wp14:editId="784BD330">
                  <wp:extent cx="2411507" cy="2493004"/>
                  <wp:effectExtent l="0" t="0" r="8255" b="3175"/>
                  <wp:docPr id="87" name="Imag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248" cy="24958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0AC2" w:rsidRDefault="00D40AC2" w:rsidP="00D40A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3"/>
        <w:gridCol w:w="5173"/>
      </w:tblGrid>
      <w:tr w:rsidR="00D40AC2" w:rsidTr="00D40AC2">
        <w:tc>
          <w:tcPr>
            <w:tcW w:w="5173" w:type="dxa"/>
          </w:tcPr>
          <w:p w:rsidR="00D40AC2" w:rsidRDefault="00D40AC2" w:rsidP="00806CEB">
            <w:pPr>
              <w:pStyle w:val="Titre7"/>
              <w:outlineLvl w:val="6"/>
            </w:pPr>
            <w:r w:rsidRPr="00463ED1">
              <w:t>Q</w:t>
            </w:r>
            <w:r>
              <w:t>uestion 5</w:t>
            </w:r>
            <w:r w:rsidRPr="00463ED1">
              <w:t xml:space="preserve">. </w:t>
            </w:r>
          </w:p>
          <w:p w:rsidR="00D40AC2" w:rsidRDefault="005062F4" w:rsidP="005062F4">
            <w:r>
              <w:rPr>
                <w:lang w:bidi="en-US"/>
              </w:rPr>
              <w:t>Les noyaux ont pour rôle de réaliser les parties creuses des pièces moulées.</w:t>
            </w:r>
          </w:p>
        </w:tc>
        <w:tc>
          <w:tcPr>
            <w:tcW w:w="5173" w:type="dxa"/>
          </w:tcPr>
          <w:p w:rsidR="00D40AC2" w:rsidRDefault="00D40AC2" w:rsidP="00D40AC2">
            <w:pPr>
              <w:pStyle w:val="Titre7"/>
              <w:jc w:val="left"/>
              <w:outlineLvl w:val="6"/>
            </w:pPr>
            <w:r w:rsidRPr="00463ED1">
              <w:t>Q</w:t>
            </w:r>
            <w:r>
              <w:t>uestion 6</w:t>
            </w:r>
            <w:r w:rsidRPr="00463ED1">
              <w:t>.</w:t>
            </w:r>
          </w:p>
          <w:p w:rsidR="00D40AC2" w:rsidRDefault="005062F4" w:rsidP="005062F4">
            <w:r>
              <w:t>L’intérêt des masselottes est de disposer d’une réserve de matière afin de diminuer les effets dus au retrait lors du refroidissement de la pièce.</w:t>
            </w:r>
          </w:p>
        </w:tc>
      </w:tr>
    </w:tbl>
    <w:p w:rsidR="0071701C" w:rsidRDefault="0071701C" w:rsidP="0071701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3"/>
        <w:gridCol w:w="5173"/>
      </w:tblGrid>
      <w:tr w:rsidR="0071701C" w:rsidTr="00806CEB">
        <w:tc>
          <w:tcPr>
            <w:tcW w:w="5173" w:type="dxa"/>
          </w:tcPr>
          <w:p w:rsidR="0071701C" w:rsidRDefault="0071701C" w:rsidP="00806CEB">
            <w:pPr>
              <w:pStyle w:val="Titre7"/>
              <w:outlineLvl w:val="6"/>
            </w:pPr>
            <w:r w:rsidRPr="00463ED1">
              <w:t>Q</w:t>
            </w:r>
            <w:r>
              <w:t>uestion 7</w:t>
            </w:r>
            <w:r w:rsidRPr="00463ED1">
              <w:t xml:space="preserve">. </w:t>
            </w:r>
          </w:p>
          <w:p w:rsidR="0071701C" w:rsidRDefault="0071701C" w:rsidP="00806CEB">
            <w:pPr>
              <w:rPr>
                <w:lang w:bidi="en-US"/>
              </w:rPr>
            </w:pPr>
            <w:r>
              <w:rPr>
                <w:lang w:bidi="en-US"/>
              </w:rPr>
              <w:t xml:space="preserve">Tour à commandes numériques 2 axes. </w:t>
            </w:r>
          </w:p>
          <w:p w:rsidR="0071701C" w:rsidRDefault="0071701C" w:rsidP="00806CEB">
            <w:pPr>
              <w:rPr>
                <w:lang w:bidi="en-US"/>
              </w:rPr>
            </w:pPr>
            <w:r>
              <w:rPr>
                <w:lang w:bidi="en-US"/>
              </w:rPr>
              <w:t xml:space="preserve">Dressage à l’outil à charioter-dresser. </w:t>
            </w:r>
          </w:p>
          <w:p w:rsidR="0071701C" w:rsidRDefault="0071701C" w:rsidP="0071701C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D0739A6" wp14:editId="793B7057">
                  <wp:extent cx="2716884" cy="1521561"/>
                  <wp:effectExtent l="0" t="0" r="0" b="2540"/>
                  <wp:docPr id="91" name="Imag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1231" cy="15239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71701C" w:rsidRDefault="0071701C" w:rsidP="00806CEB">
            <w:pPr>
              <w:pStyle w:val="Titre7"/>
              <w:jc w:val="left"/>
              <w:outlineLvl w:val="6"/>
            </w:pPr>
            <w:r w:rsidRPr="00463ED1">
              <w:t>Q</w:t>
            </w:r>
            <w:r w:rsidR="006A22E1">
              <w:t>uestion 7</w:t>
            </w:r>
            <w:r w:rsidRPr="00463ED1">
              <w:t>.</w:t>
            </w:r>
          </w:p>
          <w:p w:rsidR="00471CE9" w:rsidRDefault="00471CE9" w:rsidP="00471CE9">
            <w:pPr>
              <w:rPr>
                <w:lang w:bidi="en-US"/>
              </w:rPr>
            </w:pPr>
            <w:r>
              <w:rPr>
                <w:lang w:bidi="en-US"/>
              </w:rPr>
              <w:t xml:space="preserve">Tour à commandes numériques 2 axes. </w:t>
            </w:r>
          </w:p>
          <w:p w:rsidR="00471CE9" w:rsidRDefault="00471CE9" w:rsidP="00471CE9">
            <w:pPr>
              <w:rPr>
                <w:lang w:bidi="en-US"/>
              </w:rPr>
            </w:pPr>
            <w:r>
              <w:rPr>
                <w:lang w:bidi="en-US"/>
              </w:rPr>
              <w:t xml:space="preserve">Dressage à l’outil à charioter-dresser. </w:t>
            </w:r>
          </w:p>
          <w:p w:rsidR="0071701C" w:rsidRDefault="00471CE9" w:rsidP="00471CE9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48F2CA6">
                  <wp:extent cx="2084832" cy="1504133"/>
                  <wp:effectExtent l="0" t="0" r="0" b="1270"/>
                  <wp:docPr id="92" name="Imag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107" cy="15043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701C" w:rsidRDefault="0071701C" w:rsidP="0071701C">
      <w:pPr>
        <w:rPr>
          <w:lang w:bidi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3"/>
        <w:gridCol w:w="5173"/>
      </w:tblGrid>
      <w:tr w:rsidR="006A22E1" w:rsidTr="009A0248">
        <w:tc>
          <w:tcPr>
            <w:tcW w:w="5173" w:type="dxa"/>
          </w:tcPr>
          <w:p w:rsidR="006A22E1" w:rsidRDefault="006A22E1" w:rsidP="009A0248">
            <w:pPr>
              <w:pStyle w:val="Titre7"/>
              <w:outlineLvl w:val="6"/>
            </w:pPr>
            <w:r w:rsidRPr="00463ED1">
              <w:t>Q</w:t>
            </w:r>
            <w:r>
              <w:t xml:space="preserve">uestion </w:t>
            </w:r>
            <w:r>
              <w:t>7</w:t>
            </w:r>
            <w:r w:rsidRPr="00463ED1">
              <w:t xml:space="preserve">. </w:t>
            </w:r>
          </w:p>
          <w:p w:rsidR="006A22E1" w:rsidRDefault="006A22E1" w:rsidP="009A0248">
            <w:pPr>
              <w:rPr>
                <w:lang w:bidi="en-US"/>
              </w:rPr>
            </w:pPr>
            <w:r>
              <w:rPr>
                <w:lang w:bidi="en-US"/>
              </w:rPr>
              <w:t xml:space="preserve">Tour à commandes numériques 2 axes. </w:t>
            </w:r>
          </w:p>
          <w:p w:rsidR="006A22E1" w:rsidRDefault="006A22E1" w:rsidP="009A0248">
            <w:pPr>
              <w:rPr>
                <w:lang w:bidi="en-US"/>
              </w:rPr>
            </w:pPr>
            <w:r>
              <w:rPr>
                <w:lang w:bidi="en-US"/>
              </w:rPr>
              <w:t>Outil à gorge</w:t>
            </w:r>
            <w:r>
              <w:rPr>
                <w:lang w:bidi="en-US"/>
              </w:rPr>
              <w:t xml:space="preserve">. </w:t>
            </w:r>
          </w:p>
          <w:p w:rsidR="006A22E1" w:rsidRDefault="006A22E1" w:rsidP="009A0248">
            <w:pPr>
              <w:jc w:val="center"/>
            </w:pPr>
            <w:r w:rsidRPr="00297685">
              <w:rPr>
                <w:noProof/>
                <w:lang w:eastAsia="fr-FR"/>
              </w:rPr>
              <w:drawing>
                <wp:inline distT="0" distB="0" distL="0" distR="0" wp14:anchorId="7B159348" wp14:editId="05C018A3">
                  <wp:extent cx="1643874" cy="1207008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678" cy="1206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6A22E1" w:rsidRDefault="006A22E1" w:rsidP="009A0248">
            <w:pPr>
              <w:pStyle w:val="Titre7"/>
              <w:jc w:val="left"/>
              <w:outlineLvl w:val="6"/>
            </w:pPr>
            <w:r w:rsidRPr="00463ED1">
              <w:t>Q</w:t>
            </w:r>
            <w:r>
              <w:t xml:space="preserve">uestion </w:t>
            </w:r>
            <w:r>
              <w:t>8</w:t>
            </w:r>
            <w:r w:rsidRPr="00463ED1">
              <w:t>.</w:t>
            </w:r>
          </w:p>
          <w:p w:rsidR="006A22E1" w:rsidRDefault="006A22E1" w:rsidP="009A0248">
            <w:pPr>
              <w:rPr>
                <w:lang w:bidi="en-US"/>
              </w:rPr>
            </w:pPr>
            <w:r>
              <w:rPr>
                <w:lang w:bidi="en-US"/>
              </w:rPr>
              <w:t>Fraise à commandes numériques 3 axes</w:t>
            </w:r>
          </w:p>
          <w:p w:rsidR="006A22E1" w:rsidRDefault="006A22E1" w:rsidP="009A0248">
            <w:pPr>
              <w:rPr>
                <w:lang w:bidi="en-US"/>
              </w:rPr>
            </w:pPr>
            <w:r>
              <w:rPr>
                <w:lang w:bidi="en-US"/>
              </w:rPr>
              <w:t>Outils à centrer, percer, aléser</w:t>
            </w:r>
          </w:p>
          <w:p w:rsidR="006A22E1" w:rsidRDefault="006A22E1" w:rsidP="009A0248">
            <w:pPr>
              <w:jc w:val="center"/>
            </w:pPr>
          </w:p>
        </w:tc>
      </w:tr>
    </w:tbl>
    <w:p w:rsidR="006A22E1" w:rsidRDefault="006A22E1" w:rsidP="006A22E1">
      <w:pPr>
        <w:rPr>
          <w:lang w:bidi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73"/>
        <w:gridCol w:w="5173"/>
      </w:tblGrid>
      <w:tr w:rsidR="006A22E1" w:rsidTr="006A22E1">
        <w:tc>
          <w:tcPr>
            <w:tcW w:w="5173" w:type="dxa"/>
          </w:tcPr>
          <w:p w:rsidR="006A22E1" w:rsidRDefault="006A22E1" w:rsidP="006A22E1">
            <w:pPr>
              <w:pStyle w:val="Titre7"/>
              <w:outlineLvl w:val="6"/>
            </w:pPr>
            <w:r w:rsidRPr="00463ED1">
              <w:t>Q</w:t>
            </w:r>
            <w:r>
              <w:t xml:space="preserve">uestion </w:t>
            </w:r>
            <w:r>
              <w:t>9</w:t>
            </w:r>
            <w:r w:rsidRPr="00463ED1">
              <w:t xml:space="preserve">. </w:t>
            </w:r>
          </w:p>
          <w:p w:rsidR="006A22E1" w:rsidRDefault="006A22E1" w:rsidP="006A22E1">
            <w:pPr>
              <w:jc w:val="center"/>
              <w:rPr>
                <w:lang w:bidi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D62C598" wp14:editId="31434D08">
                  <wp:extent cx="2529209" cy="2479853"/>
                  <wp:effectExtent l="0" t="0" r="4445" b="0"/>
                  <wp:docPr id="90" name="Imag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0457" cy="24810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6A22E1" w:rsidRDefault="006A22E1" w:rsidP="006A22E1">
            <w:pPr>
              <w:rPr>
                <w:lang w:bidi="en-US"/>
              </w:rPr>
            </w:pPr>
          </w:p>
        </w:tc>
      </w:tr>
    </w:tbl>
    <w:p w:rsidR="006A22E1" w:rsidRDefault="006A22E1" w:rsidP="006A22E1">
      <w:pPr>
        <w:rPr>
          <w:lang w:bidi="en-US"/>
        </w:rPr>
      </w:pPr>
    </w:p>
    <w:p w:rsidR="00840005" w:rsidRDefault="00840005" w:rsidP="00840005">
      <w:pPr>
        <w:pStyle w:val="Titre7"/>
      </w:pPr>
      <w:r>
        <w:t>Question 10 et 11</w:t>
      </w:r>
    </w:p>
    <w:p w:rsidR="004E3F11" w:rsidRDefault="004E3F11" w:rsidP="004E3F11">
      <w:pPr>
        <w:rPr>
          <w:lang w:bidi="en-US"/>
        </w:rPr>
      </w:pPr>
    </w:p>
    <w:p w:rsidR="00840005" w:rsidRDefault="00840005" w:rsidP="00840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bidi="en-US"/>
        </w:rPr>
      </w:pPr>
      <w:r>
        <w:rPr>
          <w:noProof/>
          <w:lang w:eastAsia="fr-FR"/>
        </w:rPr>
        <w:drawing>
          <wp:inline distT="0" distB="0" distL="0" distR="0" wp14:anchorId="7F4D1662" wp14:editId="4B60B55F">
            <wp:extent cx="2689210" cy="4550056"/>
            <wp:effectExtent l="2857" t="0" r="318" b="317"/>
            <wp:docPr id="8" name="Image 8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98396" cy="456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F11" w:rsidRDefault="004E3F11" w:rsidP="004E3F11">
      <w:pPr>
        <w:rPr>
          <w:lang w:bidi="en-US"/>
        </w:rPr>
      </w:pPr>
    </w:p>
    <w:p w:rsidR="00840005" w:rsidRDefault="00840005" w:rsidP="00840005">
      <w:pPr>
        <w:pStyle w:val="Titre7"/>
      </w:pPr>
      <w:r>
        <w:t>Question 12</w:t>
      </w:r>
    </w:p>
    <w:p w:rsidR="00840005" w:rsidRDefault="00840005" w:rsidP="00A376F7"/>
    <w:p w:rsidR="00840005" w:rsidRDefault="00840005" w:rsidP="00A376F7">
      <w:pPr>
        <w:sectPr w:rsidR="00840005" w:rsidSect="000C13B3">
          <w:headerReference w:type="default" r:id="rId18"/>
          <w:footerReference w:type="default" r:id="rId19"/>
          <w:pgSz w:w="11907" w:h="16840" w:code="9"/>
          <w:pgMar w:top="1134" w:right="850" w:bottom="1134" w:left="851" w:header="567" w:footer="340" w:gutter="0"/>
          <w:cols w:space="720"/>
          <w:docGrid w:linePitch="299"/>
        </w:sectPr>
      </w:pPr>
    </w:p>
    <w:p w:rsidR="00A376F7" w:rsidRDefault="00A376F7" w:rsidP="00A376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  <w:gridCol w:w="2446"/>
        <w:gridCol w:w="2446"/>
      </w:tblGrid>
      <w:tr w:rsidR="00AB14A1" w:rsidRPr="00A175E6" w:rsidTr="00AB14A1">
        <w:trPr>
          <w:trHeight w:val="562"/>
        </w:trPr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Symbole de la spécification</w:t>
            </w:r>
          </w:p>
        </w:tc>
        <w:tc>
          <w:tcPr>
            <w:tcW w:w="4888" w:type="dxa"/>
            <w:gridSpan w:val="2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non idéaux</w:t>
            </w:r>
          </w:p>
        </w:tc>
        <w:tc>
          <w:tcPr>
            <w:tcW w:w="7335" w:type="dxa"/>
            <w:gridSpan w:val="3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idéaux</w:t>
            </w:r>
          </w:p>
        </w:tc>
      </w:tr>
      <w:tr w:rsidR="00AB14A1" w:rsidRPr="00A175E6" w:rsidTr="00AB14A1">
        <w:trPr>
          <w:trHeight w:val="306"/>
        </w:trPr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Type de spécification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tolérancés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de référence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Référence spécifiée</w:t>
            </w:r>
          </w:p>
        </w:tc>
        <w:tc>
          <w:tcPr>
            <w:tcW w:w="4891" w:type="dxa"/>
            <w:gridSpan w:val="2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Zone de tolérance</w:t>
            </w:r>
          </w:p>
        </w:tc>
      </w:tr>
      <w:tr w:rsidR="00AB14A1" w:rsidRPr="00A175E6" w:rsidTr="009C75D4">
        <w:trPr>
          <w:trHeight w:val="576"/>
        </w:trPr>
        <w:tc>
          <w:tcPr>
            <w:tcW w:w="2444" w:type="dxa"/>
            <w:vAlign w:val="center"/>
          </w:tcPr>
          <w:p w:rsidR="00AB14A1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Condition de conformité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ET inclus dans ZT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Groupe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Multiples</w:t>
            </w: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Commune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Système</w:t>
            </w:r>
          </w:p>
        </w:tc>
        <w:tc>
          <w:tcPr>
            <w:tcW w:w="2446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Composée</w:t>
            </w:r>
          </w:p>
        </w:tc>
        <w:tc>
          <w:tcPr>
            <w:tcW w:w="2446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Contraintes et/ou positions</w:t>
            </w:r>
          </w:p>
        </w:tc>
      </w:tr>
      <w:tr w:rsidR="00AB14A1" w:rsidRPr="00A175E6" w:rsidTr="00AB14A1">
        <w:trPr>
          <w:trHeight w:val="6421"/>
        </w:trPr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AB14A1" w:rsidRDefault="00AB14A1" w:rsidP="00A13831">
            <w:pPr>
              <w:jc w:val="center"/>
              <w:rPr>
                <w:sz w:val="16"/>
              </w:rPr>
            </w:pPr>
          </w:p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AB14A1" w:rsidRPr="00A175E6" w:rsidRDefault="00AB14A1" w:rsidP="00A13831">
            <w:pPr>
              <w:jc w:val="center"/>
              <w:rPr>
                <w:sz w:val="16"/>
              </w:rPr>
            </w:pPr>
          </w:p>
        </w:tc>
      </w:tr>
    </w:tbl>
    <w:p w:rsidR="00186B89" w:rsidRDefault="00186B89" w:rsidP="00A376F7"/>
    <w:p w:rsidR="009C75D4" w:rsidRDefault="009C75D4" w:rsidP="00A376F7"/>
    <w:p w:rsidR="009C75D4" w:rsidRDefault="009C75D4" w:rsidP="00A376F7"/>
    <w:p w:rsidR="009C75D4" w:rsidRDefault="009C75D4" w:rsidP="00A376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  <w:gridCol w:w="2446"/>
        <w:gridCol w:w="2446"/>
      </w:tblGrid>
      <w:tr w:rsidR="009C75D4" w:rsidRPr="00A175E6" w:rsidTr="00A13831">
        <w:trPr>
          <w:trHeight w:val="562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Symbole de la spécification</w:t>
            </w:r>
          </w:p>
        </w:tc>
        <w:tc>
          <w:tcPr>
            <w:tcW w:w="4888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non idéaux</w:t>
            </w:r>
          </w:p>
        </w:tc>
        <w:tc>
          <w:tcPr>
            <w:tcW w:w="7335" w:type="dxa"/>
            <w:gridSpan w:val="3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idéaux</w:t>
            </w:r>
          </w:p>
        </w:tc>
      </w:tr>
      <w:tr w:rsidR="009C75D4" w:rsidRPr="00A175E6" w:rsidTr="00A13831">
        <w:trPr>
          <w:trHeight w:val="306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Type de spécification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tolérancés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de référence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Référence spécifiée</w:t>
            </w:r>
          </w:p>
        </w:tc>
        <w:tc>
          <w:tcPr>
            <w:tcW w:w="4891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Zone de tolérance</w:t>
            </w:r>
          </w:p>
        </w:tc>
      </w:tr>
      <w:tr w:rsidR="009C75D4" w:rsidRPr="00A175E6" w:rsidTr="00A13831">
        <w:trPr>
          <w:trHeight w:val="576"/>
        </w:trPr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Condition de conformité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ET inclus dans ZT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Groupe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Multiples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Commune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Système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Composée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Contraintes et/ou positions</w:t>
            </w:r>
          </w:p>
        </w:tc>
      </w:tr>
      <w:tr w:rsidR="009C75D4" w:rsidRPr="00A175E6" w:rsidTr="00A13831">
        <w:trPr>
          <w:trHeight w:val="6421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</w:tr>
    </w:tbl>
    <w:p w:rsidR="009C75D4" w:rsidRDefault="009C75D4" w:rsidP="00A376F7"/>
    <w:p w:rsidR="009C75D4" w:rsidRDefault="009C75D4" w:rsidP="00A376F7"/>
    <w:p w:rsidR="009C75D4" w:rsidRDefault="009C75D4" w:rsidP="00A376F7"/>
    <w:p w:rsidR="009C75D4" w:rsidRDefault="009C75D4" w:rsidP="00A376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  <w:gridCol w:w="2446"/>
        <w:gridCol w:w="2446"/>
      </w:tblGrid>
      <w:tr w:rsidR="009C75D4" w:rsidRPr="00A175E6" w:rsidTr="00A13831">
        <w:trPr>
          <w:trHeight w:val="562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Symbole de la spécification</w:t>
            </w:r>
          </w:p>
        </w:tc>
        <w:tc>
          <w:tcPr>
            <w:tcW w:w="4888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non idéaux</w:t>
            </w:r>
          </w:p>
        </w:tc>
        <w:tc>
          <w:tcPr>
            <w:tcW w:w="7335" w:type="dxa"/>
            <w:gridSpan w:val="3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idéaux</w:t>
            </w:r>
          </w:p>
        </w:tc>
      </w:tr>
      <w:tr w:rsidR="009C75D4" w:rsidRPr="00A175E6" w:rsidTr="00A13831">
        <w:trPr>
          <w:trHeight w:val="306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Type de spécification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tolérancés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de référence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Référence spécifiée</w:t>
            </w:r>
          </w:p>
        </w:tc>
        <w:tc>
          <w:tcPr>
            <w:tcW w:w="4891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Zone de tolérance</w:t>
            </w:r>
          </w:p>
        </w:tc>
      </w:tr>
      <w:tr w:rsidR="009C75D4" w:rsidRPr="00A175E6" w:rsidTr="00A13831">
        <w:trPr>
          <w:trHeight w:val="576"/>
        </w:trPr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Condition de conformité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ET inclus dans ZT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Groupe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Multiples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Commune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Système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Composée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Contraintes et/ou positions</w:t>
            </w:r>
          </w:p>
        </w:tc>
      </w:tr>
      <w:tr w:rsidR="009C75D4" w:rsidRPr="00A175E6" w:rsidTr="00A13831">
        <w:trPr>
          <w:trHeight w:val="6421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</w:tr>
    </w:tbl>
    <w:p w:rsidR="009C75D4" w:rsidRDefault="009C75D4" w:rsidP="00A376F7"/>
    <w:p w:rsidR="009C75D4" w:rsidRDefault="009C75D4" w:rsidP="009C75D4"/>
    <w:p w:rsidR="009C75D4" w:rsidRDefault="009C75D4" w:rsidP="009C75D4"/>
    <w:p w:rsidR="009C75D4" w:rsidRDefault="009C75D4" w:rsidP="009C75D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  <w:gridCol w:w="2446"/>
        <w:gridCol w:w="2446"/>
      </w:tblGrid>
      <w:tr w:rsidR="009C75D4" w:rsidRPr="00A175E6" w:rsidTr="00A13831">
        <w:trPr>
          <w:trHeight w:val="562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Symbole de la spécification</w:t>
            </w:r>
          </w:p>
        </w:tc>
        <w:tc>
          <w:tcPr>
            <w:tcW w:w="4888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non idéaux</w:t>
            </w:r>
          </w:p>
        </w:tc>
        <w:tc>
          <w:tcPr>
            <w:tcW w:w="7335" w:type="dxa"/>
            <w:gridSpan w:val="3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idéaux</w:t>
            </w:r>
          </w:p>
        </w:tc>
      </w:tr>
      <w:tr w:rsidR="009C75D4" w:rsidRPr="00A175E6" w:rsidTr="00A13831">
        <w:trPr>
          <w:trHeight w:val="306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Type de spécification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tolérancés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Éléments de référence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Référence spécifiée</w:t>
            </w:r>
          </w:p>
        </w:tc>
        <w:tc>
          <w:tcPr>
            <w:tcW w:w="4891" w:type="dxa"/>
            <w:gridSpan w:val="2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Zone de tolérance</w:t>
            </w:r>
          </w:p>
        </w:tc>
      </w:tr>
      <w:tr w:rsidR="009C75D4" w:rsidRPr="00A175E6" w:rsidTr="00A13831">
        <w:trPr>
          <w:trHeight w:val="576"/>
        </w:trPr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Condition de conformité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ET inclus dans ZT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Groupe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Unique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Multiples</w:t>
            </w: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Commune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Système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Simple</w:t>
            </w: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Composée</w:t>
            </w: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  <w:r w:rsidRPr="00A175E6">
              <w:rPr>
                <w:sz w:val="16"/>
              </w:rPr>
              <w:t>Contraintes et/ou positions</w:t>
            </w:r>
          </w:p>
        </w:tc>
      </w:tr>
      <w:tr w:rsidR="009C75D4" w:rsidRPr="00A175E6" w:rsidTr="00A13831">
        <w:trPr>
          <w:trHeight w:val="6421"/>
        </w:trPr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Default="009C75D4" w:rsidP="00A13831">
            <w:pPr>
              <w:jc w:val="center"/>
              <w:rPr>
                <w:sz w:val="16"/>
              </w:rPr>
            </w:pPr>
          </w:p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4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  <w:tc>
          <w:tcPr>
            <w:tcW w:w="2446" w:type="dxa"/>
            <w:vAlign w:val="center"/>
          </w:tcPr>
          <w:p w:rsidR="009C75D4" w:rsidRPr="00A175E6" w:rsidRDefault="009C75D4" w:rsidP="00A13831">
            <w:pPr>
              <w:jc w:val="center"/>
              <w:rPr>
                <w:sz w:val="16"/>
              </w:rPr>
            </w:pPr>
          </w:p>
        </w:tc>
      </w:tr>
    </w:tbl>
    <w:p w:rsidR="009C75D4" w:rsidRDefault="009C75D4" w:rsidP="009C75D4"/>
    <w:p w:rsidR="009C75D4" w:rsidRDefault="009C75D4" w:rsidP="009C75D4"/>
    <w:p w:rsidR="009C75D4" w:rsidRPr="00A376F7" w:rsidRDefault="009C75D4" w:rsidP="00A376F7"/>
    <w:sectPr w:rsidR="009C75D4" w:rsidRPr="00A376F7" w:rsidSect="00AB14A1">
      <w:headerReference w:type="default" r:id="rId20"/>
      <w:footerReference w:type="default" r:id="rId21"/>
      <w:pgSz w:w="16840" w:h="11907" w:orient="landscape" w:code="9"/>
      <w:pgMar w:top="851" w:right="1134" w:bottom="850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4E2" w:rsidRPr="00DC02BB" w:rsidRDefault="005234E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5234E2" w:rsidRPr="00DC02BB" w:rsidRDefault="005234E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11323B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4E4C14">
      <w:rPr>
        <w:sz w:val="16"/>
        <w:szCs w:val="16"/>
      </w:rPr>
      <w:fldChar w:fldCharType="begin"/>
    </w:r>
    <w:r w:rsidRPr="004E4C14">
      <w:rPr>
        <w:sz w:val="16"/>
        <w:szCs w:val="16"/>
      </w:rPr>
      <w:instrText xml:space="preserve"> FILENAME  \* MERGEFORMAT </w:instrText>
    </w:r>
    <w:r w:rsidRPr="004E4C14">
      <w:rPr>
        <w:sz w:val="16"/>
        <w:szCs w:val="16"/>
      </w:rPr>
      <w:fldChar w:fldCharType="separate"/>
    </w:r>
    <w:r w:rsidR="000C3EBF" w:rsidRPr="000C3EBF">
      <w:rPr>
        <w:rFonts w:eastAsiaTheme="minorHAnsi" w:cs="Calibri"/>
        <w:noProof/>
        <w:sz w:val="16"/>
        <w:szCs w:val="16"/>
      </w:rPr>
      <w:t>DS_12</w:t>
    </w:r>
    <w:r w:rsidR="000C3EBF">
      <w:rPr>
        <w:noProof/>
        <w:sz w:val="16"/>
        <w:szCs w:val="16"/>
      </w:rPr>
      <w:t>_Cotation_Corrige</w:t>
    </w:r>
    <w:r w:rsidRPr="004E4C14">
      <w:rPr>
        <w:rFonts w:eastAsiaTheme="minorHAnsi" w:cs="Calibri"/>
        <w:noProof/>
        <w:sz w:val="16"/>
        <w:szCs w:val="16"/>
      </w:rPr>
      <w:fldChar w:fldCharType="end"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FA6C0E" w:rsidRPr="00DC02BB">
      <w:rPr>
        <w:rFonts w:eastAsiaTheme="minorHAnsi" w:cs="Calibri"/>
        <w:sz w:val="16"/>
        <w:szCs w:val="16"/>
      </w:rPr>
      <w:tab/>
    </w:r>
    <w:r w:rsidR="00D22F5F" w:rsidRPr="00DC02BB">
      <w:rPr>
        <w:rFonts w:eastAsiaTheme="minorHAnsi" w:cs="Calibri"/>
        <w:b/>
        <w:sz w:val="24"/>
        <w:szCs w:val="24"/>
      </w:rPr>
      <w:fldChar w:fldCharType="begin"/>
    </w:r>
    <w:r w:rsidR="00FA6C0E" w:rsidRPr="00DC02BB">
      <w:rPr>
        <w:rFonts w:eastAsiaTheme="minorHAnsi" w:cs="Calibri"/>
        <w:b/>
        <w:sz w:val="24"/>
        <w:szCs w:val="24"/>
      </w:rPr>
      <w:instrText xml:space="preserve"> PAGE </w:instrText>
    </w:r>
    <w:r w:rsidR="00D22F5F" w:rsidRPr="00DC02BB">
      <w:rPr>
        <w:rFonts w:eastAsiaTheme="minorHAnsi" w:cs="Calibri"/>
        <w:b/>
        <w:sz w:val="24"/>
        <w:szCs w:val="24"/>
      </w:rPr>
      <w:fldChar w:fldCharType="separate"/>
    </w:r>
    <w:r w:rsidR="000C3EBF">
      <w:rPr>
        <w:rFonts w:eastAsiaTheme="minorHAnsi" w:cs="Calibri"/>
        <w:b/>
        <w:noProof/>
        <w:sz w:val="24"/>
        <w:szCs w:val="24"/>
      </w:rPr>
      <w:t>1</w:t>
    </w:r>
    <w:r w:rsidR="00D22F5F" w:rsidRPr="00DC02BB">
      <w:rPr>
        <w:rFonts w:eastAsiaTheme="minorHAnsi" w:cs="Calibri"/>
        <w:b/>
        <w:sz w:val="24"/>
        <w:szCs w:val="24"/>
      </w:rPr>
      <w:fldChar w:fldCharType="end"/>
    </w:r>
    <w:r w:rsidR="00FA6C0E" w:rsidRPr="00DC02BB">
      <w:rPr>
        <w:rFonts w:eastAsiaTheme="minorHAnsi" w:cs="Calibri"/>
        <w:b/>
        <w:sz w:val="24"/>
        <w:szCs w:val="24"/>
      </w:rPr>
      <w:t>/</w:t>
    </w:r>
    <w:r w:rsidR="005234E2">
      <w:fldChar w:fldCharType="begin"/>
    </w:r>
    <w:r w:rsidR="005234E2">
      <w:instrText xml:space="preserve"> NUMPAGES  \* MERGEFORMAT </w:instrText>
    </w:r>
    <w:r w:rsidR="005234E2">
      <w:fldChar w:fldCharType="separate"/>
    </w:r>
    <w:r w:rsidR="000C3EBF" w:rsidRPr="000C3EBF">
      <w:rPr>
        <w:rFonts w:eastAsiaTheme="minorHAnsi" w:cs="Calibri"/>
        <w:b/>
        <w:noProof/>
        <w:sz w:val="24"/>
        <w:szCs w:val="24"/>
      </w:rPr>
      <w:t>6</w:t>
    </w:r>
    <w:r w:rsidR="005234E2">
      <w:rPr>
        <w:rFonts w:eastAsiaTheme="minorHAnsi" w:cs="Calibri"/>
        <w:b/>
        <w:noProof/>
        <w:sz w:val="24"/>
        <w:szCs w:val="24"/>
      </w:rPr>
      <w:fldChar w:fldCharType="end"/>
    </w:r>
  </w:p>
  <w:p w:rsidR="00FA6C0E" w:rsidRPr="00DC02BB" w:rsidRDefault="00FA6C0E">
    <w:pPr>
      <w:pStyle w:val="Pieddepage"/>
      <w:rPr>
        <w:rFonts w:asciiTheme="minorHAnsi" w:eastAsiaTheme="minorHAnsi" w:hAnsiTheme="minorHAnsi" w:cstheme="minorBid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5D4" w:rsidRPr="00DC02BB" w:rsidRDefault="009C75D4" w:rsidP="008A1289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 w:rsidRPr="004E4C14">
      <w:rPr>
        <w:sz w:val="16"/>
        <w:szCs w:val="16"/>
      </w:rPr>
      <w:fldChar w:fldCharType="begin"/>
    </w:r>
    <w:r w:rsidRPr="004E4C14">
      <w:rPr>
        <w:sz w:val="16"/>
        <w:szCs w:val="16"/>
      </w:rPr>
      <w:instrText xml:space="preserve"> FILENAME  \* MERGEFORMAT </w:instrText>
    </w:r>
    <w:r w:rsidRPr="004E4C14">
      <w:rPr>
        <w:sz w:val="16"/>
        <w:szCs w:val="16"/>
      </w:rPr>
      <w:fldChar w:fldCharType="separate"/>
    </w:r>
    <w:r w:rsidR="000C3EBF" w:rsidRPr="000C3EBF">
      <w:rPr>
        <w:rFonts w:eastAsiaTheme="minorHAnsi" w:cs="Calibri"/>
        <w:noProof/>
        <w:sz w:val="16"/>
        <w:szCs w:val="16"/>
      </w:rPr>
      <w:t>DS_12</w:t>
    </w:r>
    <w:r w:rsidR="000C3EBF">
      <w:rPr>
        <w:noProof/>
        <w:sz w:val="16"/>
        <w:szCs w:val="16"/>
      </w:rPr>
      <w:t>_Cotation_Corrige</w:t>
    </w:r>
    <w:r w:rsidRPr="004E4C14">
      <w:rPr>
        <w:rFonts w:eastAsiaTheme="minorHAnsi" w:cs="Calibri"/>
        <w:noProof/>
        <w:sz w:val="16"/>
        <w:szCs w:val="16"/>
      </w:rPr>
      <w:fldChar w:fldCharType="end"/>
    </w:r>
    <w:r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sz w:val="16"/>
        <w:szCs w:val="16"/>
      </w:rPr>
      <w:tab/>
    </w:r>
    <w:r w:rsidRPr="00DC02BB">
      <w:rPr>
        <w:rFonts w:eastAsiaTheme="minorHAnsi" w:cs="Calibri"/>
        <w:b/>
        <w:sz w:val="24"/>
        <w:szCs w:val="24"/>
      </w:rPr>
      <w:fldChar w:fldCharType="begin"/>
    </w:r>
    <w:r w:rsidRPr="00DC02BB">
      <w:rPr>
        <w:rFonts w:eastAsiaTheme="minorHAnsi" w:cs="Calibri"/>
        <w:b/>
        <w:sz w:val="24"/>
        <w:szCs w:val="24"/>
      </w:rPr>
      <w:instrText xml:space="preserve"> PAGE </w:instrText>
    </w:r>
    <w:r w:rsidRPr="00DC02BB">
      <w:rPr>
        <w:rFonts w:eastAsiaTheme="minorHAnsi" w:cs="Calibri"/>
        <w:b/>
        <w:sz w:val="24"/>
        <w:szCs w:val="24"/>
      </w:rPr>
      <w:fldChar w:fldCharType="separate"/>
    </w:r>
    <w:r w:rsidR="000C3EBF">
      <w:rPr>
        <w:rFonts w:eastAsiaTheme="minorHAnsi" w:cs="Calibri"/>
        <w:b/>
        <w:noProof/>
        <w:sz w:val="24"/>
        <w:szCs w:val="24"/>
      </w:rPr>
      <w:t>6</w:t>
    </w:r>
    <w:r w:rsidRPr="00DC02BB">
      <w:rPr>
        <w:rFonts w:eastAsiaTheme="minorHAnsi" w:cs="Calibri"/>
        <w:b/>
        <w:sz w:val="24"/>
        <w:szCs w:val="24"/>
      </w:rPr>
      <w:fldChar w:fldCharType="end"/>
    </w:r>
    <w:r w:rsidRPr="00DC02BB">
      <w:rPr>
        <w:rFonts w:eastAsiaTheme="minorHAnsi" w:cs="Calibri"/>
        <w:b/>
        <w:sz w:val="24"/>
        <w:szCs w:val="24"/>
      </w:rPr>
      <w:t>/</w:t>
    </w:r>
    <w:fldSimple w:instr=" NUMPAGES  \* MERGEFORMAT ">
      <w:r w:rsidR="000C3EBF" w:rsidRPr="000C3EBF">
        <w:rPr>
          <w:rFonts w:eastAsiaTheme="minorHAnsi" w:cs="Calibri"/>
          <w:b/>
          <w:noProof/>
          <w:sz w:val="24"/>
          <w:szCs w:val="24"/>
        </w:rPr>
        <w:t>6</w:t>
      </w:r>
    </w:fldSimple>
  </w:p>
  <w:p w:rsidR="009C75D4" w:rsidRPr="00DC02BB" w:rsidRDefault="009C75D4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4E2" w:rsidRPr="00DC02BB" w:rsidRDefault="005234E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5234E2" w:rsidRPr="00DC02BB" w:rsidRDefault="005234E2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0E" w:rsidRPr="00DC02BB" w:rsidRDefault="00C926C8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85250C" wp14:editId="23EAF568">
              <wp:simplePos x="0" y="0"/>
              <wp:positionH relativeFrom="column">
                <wp:posOffset>9367029</wp:posOffset>
              </wp:positionH>
              <wp:positionV relativeFrom="paragraph">
                <wp:posOffset>-61810</wp:posOffset>
              </wp:positionV>
              <wp:extent cx="281940" cy="267970"/>
              <wp:effectExtent l="0" t="0" r="22860" b="17780"/>
              <wp:wrapNone/>
              <wp:docPr id="2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1940" cy="267970"/>
                        <a:chOff x="2604" y="1188"/>
                        <a:chExt cx="5904" cy="5984"/>
                      </a:xfrm>
                    </wpg:grpSpPr>
                    <wps:wsp>
                      <wps:cNvPr id="21" name="AutoShape 2"/>
                      <wps:cNvCnPr>
                        <a:cxnSpLocks noChangeShapeType="1"/>
                      </wps:cNvCnPr>
                      <wps:spPr bwMode="auto">
                        <a:xfrm>
                          <a:off x="2980" y="2700"/>
                          <a:ext cx="1768" cy="10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2604" y="1188"/>
                          <a:ext cx="5904" cy="5984"/>
                          <a:chOff x="2084" y="1308"/>
                          <a:chExt cx="5904" cy="5984"/>
                        </a:xfrm>
                      </wpg:grpSpPr>
                      <wps:wsp>
                        <wps:cNvPr id="2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0" cy="253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1488" cy="12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028" y="2295"/>
                            <a:ext cx="824" cy="6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2108"/>
                            <a:ext cx="176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0" y="2908"/>
                            <a:ext cx="928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3900"/>
                            <a:ext cx="296" cy="19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0" y="4292"/>
                            <a:ext cx="12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3" y="3279"/>
                            <a:ext cx="136" cy="10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7300" y="2820"/>
                            <a:ext cx="296" cy="18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316"/>
                            <a:ext cx="984" cy="3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804"/>
                            <a:ext cx="1808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28" y="5708"/>
                            <a:ext cx="800" cy="6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556" y="6092"/>
                            <a:ext cx="1472" cy="1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8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0" cy="20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8" y="2108"/>
                            <a:ext cx="2160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188" y="2108"/>
                            <a:ext cx="40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2820"/>
                            <a:ext cx="180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788" y="3844"/>
                            <a:ext cx="2200" cy="12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596" y="5092"/>
                            <a:ext cx="392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4" y="2820"/>
                            <a:ext cx="376" cy="6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84" y="3492"/>
                            <a:ext cx="2144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4764"/>
                            <a:ext cx="176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5028" y="5228"/>
                            <a:ext cx="0" cy="20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028" y="7292"/>
                            <a:ext cx="7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0" cy="252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180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2" y="5228"/>
                            <a:ext cx="2176" cy="12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460" y="5804"/>
                            <a:ext cx="392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737.55pt;margin-top:-4.85pt;width:22.2pt;height:21.1pt;z-index:251658240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<v:group id="Group 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shape id="AutoShape 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<v:shape id="AutoShape 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    <v:shape id="AutoShape 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31XsMAAADbAAAADwAAAGRycy9kb3ducmV2LnhtbESPQYvCMBSE7wv7H8ITvCxrquB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99V7DAAAA2wAAAA8AAAAAAAAAAAAA&#10;AAAAoQIAAGRycy9kb3ducmV2LnhtbFBLBQYAAAAABAAEAPkAAACRAwAAAAA=&#10;" strokeweight="1pt"/>
                <v:shape id="AutoShape 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<v:shape id="AutoShape 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<v:shape id="AutoShape 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<v:shape id="AutoShape 1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<v:shape id="AutoShape 1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<v:shape id="AutoShape 1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TIpsEAAADbAAAADwAAAGRycy9kb3ducmV2LnhtbESPQYvCMBSE74L/ITxhL6KpiiLVKCIs&#10;eBKsgh4fzbMtNi+1ybbdf28EweMwM98w621nStFQ7QrLCibjCARxanXBmYLL+Xe0BOE8ssbSMin4&#10;JwfbTb+3xljblk/UJD4TAcIuRgW591UspUtzMujGtiIO3t3WBn2QdSZ1jW2Am1JOo2ghDRYcFnKs&#10;aJ9T+kj+jILjfLhoGv8cOjzesE2uLNtyptTPoNutQHjq/Df8aR+0gtkE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ZMimwQAAANsAAAAPAAAAAAAAAAAAAAAA&#10;AKECAABkcnMvZG93bnJldi54bWxQSwUGAAAAAAQABAD5AAAAjwMAAAAA&#10;" strokeweight="1pt"/>
                <v:shape id="AutoShape 1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    <v:shape id="AutoShape 1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rzSsEAAADbAAAADwAAAGRycy9kb3ducmV2LnhtbESPQYvCMBSE74L/ITxhL6KpFkWqUUQQ&#10;PAlbF9bjo3m2xealNrHt/vuNIHgcZuYbZrPrTSVaalxpWcFsGoEgzqwuOVfwczlOViCcR9ZYWSYF&#10;f+Rgtx0ONpho2/E3tanPRYCwS1BB4X2dSOmyggy6qa2Jg3ezjUEfZJNL3WAX4KaS8yhaSoMlh4UC&#10;azoUlN3Tp1FwXoyXbesfY4fnK3bpL8uuipX6GvX7NQhPvf+E3+2TVhDH8PoSfoD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+vNKwQAAANsAAAAPAAAAAAAAAAAAAAAA&#10;AKECAABkcnMvZG93bnJldi54bWxQSwUGAAAAAAQABAD5AAAAjwMAAAAA&#10;" strokeweight="1pt"/>
                <v:shape id="AutoShape 1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    <v:shape id="AutoShape 1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    <v:shape id="AutoShape 1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    <v:shape id="AutoShape 1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Yb8MAAADbAAAADwAAAGRycy9kb3ducmV2LnhtbESPQYvCMBSE74L/ITzBi2iqwl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6WG/DAAAA2wAAAA8AAAAAAAAAAAAA&#10;AAAAoQIAAGRycy9kb3ducmV2LnhtbFBLBQYAAAAABAAEAPkAAACRAwAAAAA=&#10;" strokeweight="1pt"/>
                <v:shape id="AutoShape 1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5hO7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bP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XmE7vgAAANsAAAAPAAAAAAAAAAAAAAAAAKEC&#10;AABkcnMvZG93bnJldi54bWxQSwUGAAAAAAQABAD5AAAAjAMAAAAA&#10;" strokeweight="1pt"/>
                <v:shape id="AutoShape 2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phsMAAADbAAAADwAAAGRycy9kb3ducmV2LnhtbESPQYvCMBSE74L/ITzBi2iqwm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paYbDAAAA2wAAAA8AAAAAAAAAAAAA&#10;AAAAoQIAAGRycy9kb3ducmV2LnhtbFBLBQYAAAAABAAEAPkAAACRAwAAAAA=&#10;" strokeweight="1pt"/>
                <v:shape id="AutoShape 2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4eQMAAAADbAAAADwAAAGRycy9kb3ducmV2LnhtbERPTWuDQBC9B/Iflgn0EuraNpFiXaUU&#10;Cj0JMYHkOLhTlbizxt2q/ffdQyHHx/vOisX0YqLRdZYVPEUxCOLa6o4bBafj5+MrCOeRNfaWScEv&#10;OSjy9SrDVNuZDzRVvhEhhF2KClrvh1RKV7dk0EV2IA7ctx0N+gDHRuoR5xBuevkcx4k02HFoaHGg&#10;j5bqa/VjFJT7bTJN/rZ1WF5wrs4s5/5FqYfN8v4GwtPi7+J/95dWsAvrw5fwA2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EuHkDAAAAA2wAAAA8AAAAAAAAAAAAAAAAA&#10;oQIAAGRycy9kb3ducmV2LnhtbFBLBQYAAAAABAAEAPkAAACOAwAAAAA=&#10;" strokeweight="1pt"/>
                <v:shape id="AutoShape 2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W/cMAAADbAAAADwAAAGRycy9kb3ducmV2LnhtbESPQYvCMBSE7wv+h/CEvSyaVmS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ZFv3DAAAA2wAAAA8AAAAAAAAAAAAA&#10;AAAAoQIAAGRycy9kb3ducmV2LnhtbFBLBQYAAAAABAAEAPkAAACRAwAAAAA=&#10;" strokeweight="1pt"/>
                <v:shape id="AutoShape 2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lrM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P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sCWswQAAANsAAAAPAAAAAAAAAAAAAAAA&#10;AKECAABkcnMvZG93bnJldi54bWxQSwUGAAAAAAQABAD5AAAAjwMAAAAA&#10;" strokeweight="1pt"/>
                <v:shape id="AutoShape 2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yAN8EAAADbAAAADwAAAGRycy9kb3ducmV2LnhtbESPQYvCMBSE7wv+h/CEvYim6ipSjSKC&#10;sCfBKujx0TzbYvNSm9jWf2+EhT0OM/MNs9p0phQN1a6wrGA8ikAQp1YXnCk4n/bDBQjnkTWWlknB&#10;ixxs1r2vFcbatnykJvGZCBB2MSrIva9iKV2ak0E3shVx8G62NuiDrDOpa2wD3JRyEkVzabDgsJBj&#10;Rbuc0nvyNAoOs8G8afxj4PBwxTa5sGzLqVLf/W67BOGp8//hv/avVvAzh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/IA3wQAAANsAAAAPAAAAAAAAAAAAAAAA&#10;AKECAABkcnMvZG93bnJldi54bWxQSwUGAAAAAAQABAD5AAAAjwMAAAAA&#10;" strokeweight="1pt"/>
                <v:shape id="AutoShape 2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61ZcIAAADbAAAADwAAAGRycy9kb3ducmV2LnhtbESPQYvCMBSE7wv+h/AEL4umi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61ZcIAAADbAAAADwAAAAAAAAAAAAAA&#10;AAChAgAAZHJzL2Rvd25yZXYueG1sUEsFBgAAAAAEAAQA+QAAAJADAAAAAA==&#10;" strokeweight="1pt"/>
                <v:shape id="AutoShape 2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m92MIAAADbAAAADwAAAGRycy9kb3ducmV2LnhtbESPQYvCMBSE7wv+h/CEvYimrluRahQR&#10;BE/CVkGPj+bZFpuX2sS2/nuzsLDHYWa+YVab3lSipcaVlhVMJxEI4szqknMF59N+vADhPLLGyjIp&#10;eJGDzXrwscJE245/qE19LgKEXYIKCu/rREqXFWTQTWxNHLybbQz6IJtc6ga7ADeV/IqiuTRYclgo&#10;sKZdQdk9fRoFx3g0b1v/GDk8XrFLLyy7aqbU57DfLkF46v1/+K990Aq+Y/j9En6AX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m92MIAAADbAAAADwAAAAAAAAAAAAAA&#10;AAChAgAAZHJzL2Rvd25yZXYueG1sUEsFBgAAAAAEAAQA+QAAAJADAAAAAA==&#10;" strokeweight="1pt"/>
                <v:shape id="AutoShape 2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COicUAAADbAAAADwAAAGRycy9kb3ducmV2LnhtbESPzWrDMBCE74G+g9hCLqGRE4r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COicUAAADbAAAADwAAAAAAAAAA&#10;AAAAAAChAgAAZHJzL2Rvd25yZXYueG1sUEsFBgAAAAAEAAQA+QAAAJMDAAAAAA==&#10;" strokeweight="1pt"/>
                <v:shape id="AutoShape 2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wrEsMAAADbAAAADwAAAGRycy9kb3ducmV2LnhtbESPQYvCMBSE74L/ITzBi2iqyFqrUVQQ&#10;ZG9bl8Xjo3m2xealNGnt/vvNguBxmJlvmO2+N5XoqHGlZQXzWQSCOLO65FzB9/U8jUE4j6yxskwK&#10;fsnBfjccbDHR9slf1KU+FwHCLkEFhfd1IqXLCjLoZrYmDt7dNgZ9kE0udYPPADeVXETRhzRYclgo&#10;sKZTQdkjbY2CtvqcXNsfP+/yY7e6x+v41t+cUuNRf9iA8NT7d/jVvmgFyxX8fwk/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8KxLDAAAA2wAAAA8AAAAAAAAAAAAA&#10;AAAAoQIAAGRycy9kb3ducmV2LnhtbFBLBQYAAAAABAAEAPkAAACRAwAAAAA=&#10;" strokeweight="1pt"/>
                <v:shape id="AutoShape 2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O/YMAAAADbAAAADwAAAGRycy9kb3ducmV2LnhtbERPy4rCMBTdC/5DuIIb0VQZ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jv2DAAAAA2wAAAA8AAAAAAAAAAAAAAAAA&#10;oQIAAGRycy9kb3ducmV2LnhtbFBLBQYAAAAABAAEAPkAAACOAwAAAAA=&#10;" strokeweight="1pt"/>
                <v:shape id="AutoShape 3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8a+8MAAADbAAAADwAAAGRycy9kb3ducmV2LnhtbESPQYvCMBSE74L/ITzBi2iqyG6tRlFB&#10;kL1tXcTjo3m2xealNGnt/vvNguBxmJlvmM2uN5XoqHGlZQXzWQSCOLO65FzBz+U0jUE4j6yxskwK&#10;fsnBbjscbDDR9snf1KU+FwHCLkEFhfd1IqXLCjLoZrYmDt7dNgZ9kE0udYPPADeVXETRhzRYclgo&#10;sKZjQdkjbY2CtvqaXNqrn3f5ofu8x6v41t+cUuNRv1+D8NT7d/jVPmsFyxX8fwk/QG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vGvvDAAAA2wAAAA8AAAAAAAAAAAAA&#10;AAAAoQIAAGRycy9kb3ducmV2LnhtbFBLBQYAAAAABAAEAPkAAACRAwAAAAA=&#10;" strokeweight="1pt"/>
                <v:shape id="AutoShape 3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eIncAAAADbAAAADwAAAGRycy9kb3ducmV2LnhtbERPTWuDQBC9B/oflinkInFtQkIwrlIK&#10;hZ6EmEB7HNyJSt1Z627V/vvuIZDj431nxWJ6MdHoOssKXuIEBHFtdceNguvlfXME4Tyyxt4yKfgj&#10;B0X+tMow1XbmM02Vb0QIYZeigtb7IZXS1S0ZdLEdiAN3s6NBH+DYSD3iHMJNL7dJcpAGOw4NLQ70&#10;1lL9Xf0aBeU+OkyT/4kcll84V58s536n1Pp5eT2B8LT4h/ju/tAK9m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3iJ3AAAAA2wAAAA8AAAAAAAAAAAAAAAAA&#10;oQIAAGRycy9kb3ducmV2LnhtbFBLBQYAAAAABAAEAPkAAACOAwAAAAA=&#10;" strokeweight="1pt"/>
                <v:shape id="AutoShape 3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CAIMMAAADbAAAADwAAAGRycy9kb3ducmV2LnhtbESPQYvCMBSE7wv+h/CEvSyaVnC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AgCDDAAAA2wAAAA8AAAAAAAAAAAAA&#10;AAAAoQIAAGRycy9kb3ducmV2LnhtbFBLBQYAAAAABAAEAPkAAACRAwAAAAA=&#10;" strokeweight="1pt"/>
              </v:group>
            </v:group>
          </w:pict>
        </mc:Fallback>
      </mc:AlternateContent>
    </w:r>
    <w:r w:rsidR="00321886">
      <w:rPr>
        <w:rFonts w:eastAsiaTheme="minorHAnsi" w:cs="Calibri"/>
        <w:sz w:val="24"/>
        <w:szCs w:val="24"/>
      </w:rPr>
      <w:t xml:space="preserve">PTSI </w:t>
    </w:r>
    <w:r w:rsidR="00321886">
      <w:rPr>
        <w:rFonts w:eastAsia="Calibri"/>
        <w:b/>
        <w:bCs/>
        <w:szCs w:val="22"/>
      </w:rPr>
      <w:t xml:space="preserve">– </w:t>
    </w:r>
    <w:r w:rsidR="000545D2">
      <w:rPr>
        <w:rFonts w:ascii="French Script MT" w:eastAsiaTheme="minorHAnsi" w:hAnsi="French Script MT" w:cs="Calibri"/>
        <w:sz w:val="32"/>
        <w:szCs w:val="32"/>
      </w:rPr>
      <w:t xml:space="preserve">Devoir </w:t>
    </w:r>
    <w:proofErr w:type="gramStart"/>
    <w:r w:rsidR="000545D2">
      <w:rPr>
        <w:rFonts w:ascii="French Script MT" w:eastAsiaTheme="minorHAnsi" w:hAnsi="French Script MT" w:cs="Calibri"/>
        <w:sz w:val="32"/>
        <w:szCs w:val="32"/>
      </w:rPr>
      <w:t>Surveillé</w:t>
    </w:r>
    <w:proofErr w:type="gramEnd"/>
    <w:r w:rsidR="00321886">
      <w:rPr>
        <w:rFonts w:ascii="French Script MT" w:eastAsiaTheme="minorHAnsi" w:hAnsi="French Script MT" w:cs="Calibri"/>
        <w:sz w:val="32"/>
        <w:szCs w:val="32"/>
      </w:rPr>
      <w:t xml:space="preserve"> – DS 1</w:t>
    </w:r>
    <w:r w:rsidR="00840005">
      <w:rPr>
        <w:rFonts w:ascii="French Script MT" w:eastAsiaTheme="minorHAnsi" w:hAnsi="French Script MT" w:cs="Calibri"/>
        <w:sz w:val="32"/>
        <w:szCs w:val="32"/>
      </w:rPr>
      <w:t>2</w:t>
    </w:r>
    <w:r w:rsidR="00321886">
      <w:rPr>
        <w:rFonts w:ascii="French Script MT" w:eastAsiaTheme="minorHAnsi" w:hAnsi="French Script MT" w:cs="Calibri"/>
        <w:sz w:val="32"/>
        <w:szCs w:val="32"/>
      </w:rPr>
      <w:t xml:space="preserve"> </w:t>
    </w:r>
    <w:r w:rsidR="009C75D4">
      <w:rPr>
        <w:rFonts w:ascii="French Script MT" w:eastAsiaTheme="minorHAnsi" w:hAnsi="French Script MT" w:cs="Calibri"/>
        <w:sz w:val="32"/>
        <w:szCs w:val="32"/>
      </w:rPr>
      <w:tab/>
    </w:r>
    <w:r w:rsidR="00AB14A1">
      <w:rPr>
        <w:rFonts w:ascii="French Script MT" w:eastAsiaTheme="minorHAnsi" w:hAnsi="French Script MT" w:cs="Calibri"/>
        <w:sz w:val="32"/>
        <w:szCs w:val="32"/>
      </w:rPr>
      <w:tab/>
    </w:r>
    <w:r w:rsidR="00AB14A1">
      <w:rPr>
        <w:rFonts w:ascii="French Script MT" w:eastAsiaTheme="minorHAnsi" w:hAnsi="French Script MT" w:cs="Calibri"/>
        <w:sz w:val="32"/>
        <w:szCs w:val="32"/>
      </w:rPr>
      <w:tab/>
    </w:r>
    <w:r w:rsidR="0031723B">
      <w:rPr>
        <w:rFonts w:eastAsiaTheme="minorHAnsi" w:cs="Calibri"/>
        <w:sz w:val="16"/>
        <w:szCs w:val="16"/>
      </w:rPr>
      <w:t xml:space="preserve">Lycée </w:t>
    </w:r>
    <w:r w:rsidR="00321886">
      <w:rPr>
        <w:rFonts w:eastAsiaTheme="minorHAnsi" w:cs="Calibri"/>
        <w:sz w:val="16"/>
        <w:szCs w:val="16"/>
      </w:rPr>
      <w:t xml:space="preserve">Rouvière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75D4" w:rsidRPr="00DC02BB" w:rsidRDefault="009C75D4" w:rsidP="000C13B3">
    <w:pPr>
      <w:pStyle w:val="En-tte"/>
      <w:pBdr>
        <w:bottom w:val="single" w:sz="4" w:space="1" w:color="auto"/>
      </w:pBdr>
      <w:rPr>
        <w:rFonts w:eastAsiaTheme="minorHAnsi" w:cs="Calibri"/>
        <w:sz w:val="24"/>
        <w:szCs w:val="24"/>
      </w:rPr>
    </w:pPr>
    <w:r>
      <w:rPr>
        <w:rFonts w:eastAsiaTheme="minorHAnsi" w:cs="Calibri"/>
        <w:noProof/>
        <w:sz w:val="24"/>
        <w:szCs w:val="24"/>
        <w:lang w:eastAsia="fr-FR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CA771B6" wp14:editId="2EC210DC">
              <wp:simplePos x="0" y="0"/>
              <wp:positionH relativeFrom="column">
                <wp:posOffset>9367029</wp:posOffset>
              </wp:positionH>
              <wp:positionV relativeFrom="paragraph">
                <wp:posOffset>-61810</wp:posOffset>
              </wp:positionV>
              <wp:extent cx="281940" cy="267970"/>
              <wp:effectExtent l="0" t="0" r="22860" b="17780"/>
              <wp:wrapNone/>
              <wp:docPr id="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81940" cy="267970"/>
                        <a:chOff x="2604" y="1188"/>
                        <a:chExt cx="5904" cy="5984"/>
                      </a:xfrm>
                    </wpg:grpSpPr>
                    <wps:wsp>
                      <wps:cNvPr id="7" name="AutoShape 2"/>
                      <wps:cNvCnPr>
                        <a:cxnSpLocks noChangeShapeType="1"/>
                      </wps:cNvCnPr>
                      <wps:spPr bwMode="auto">
                        <a:xfrm>
                          <a:off x="2980" y="2700"/>
                          <a:ext cx="1768" cy="10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" name="Group 3"/>
                      <wpg:cNvGrpSpPr>
                        <a:grpSpLocks/>
                      </wpg:cNvGrpSpPr>
                      <wpg:grpSpPr bwMode="auto">
                        <a:xfrm>
                          <a:off x="2604" y="1188"/>
                          <a:ext cx="5904" cy="5984"/>
                          <a:chOff x="2084" y="1308"/>
                          <a:chExt cx="5904" cy="5984"/>
                        </a:xfrm>
                      </wpg:grpSpPr>
                      <wps:wsp>
                        <wps:cNvPr id="10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0" cy="253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1488" cy="12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5028" y="2295"/>
                            <a:ext cx="824" cy="6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2108"/>
                            <a:ext cx="176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0" y="2908"/>
                            <a:ext cx="928" cy="37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3900"/>
                            <a:ext cx="296" cy="190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00" y="4292"/>
                            <a:ext cx="12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33" y="3279"/>
                            <a:ext cx="136" cy="1016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7300" y="2820"/>
                            <a:ext cx="296" cy="18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316"/>
                            <a:ext cx="984" cy="39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5804"/>
                            <a:ext cx="1808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228" y="5708"/>
                            <a:ext cx="800" cy="6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556" y="6092"/>
                            <a:ext cx="1472" cy="12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228" y="1308"/>
                            <a:ext cx="80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028" y="1308"/>
                            <a:ext cx="0" cy="20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5028" y="2108"/>
                            <a:ext cx="2160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7188" y="2108"/>
                            <a:ext cx="408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5788" y="2820"/>
                            <a:ext cx="1808" cy="102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5788" y="3844"/>
                            <a:ext cx="2200" cy="12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7596" y="5092"/>
                            <a:ext cx="392" cy="71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84" y="2820"/>
                            <a:ext cx="376" cy="6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084" y="3492"/>
                            <a:ext cx="2144" cy="127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60" y="4764"/>
                            <a:ext cx="176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5028" y="5228"/>
                            <a:ext cx="0" cy="20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5028" y="7292"/>
                            <a:ext cx="76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0" cy="252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5788" y="4764"/>
                            <a:ext cx="1808" cy="104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2" y="5228"/>
                            <a:ext cx="2176" cy="126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460" y="5804"/>
                            <a:ext cx="392" cy="68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737.55pt;margin-top:-4.85pt;width:22.2pt;height:21.1pt;z-index:251660288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8c8cMAAADaAAAADwAAAGRycy9kb3ducmV2LnhtbESPT2vCQBTE74LfYXmFXqRu7EFj6iq2&#10;UBBvTURyfGSfSWj2bchu/vTbu4LQ4zAzv2F2h8k0YqDO1ZYVrJYRCOLC6ppLBZfs+y0G4TyyxsYy&#10;KfgjB4f9fLbDRNuRf2hIfSkChF2CCirv20RKV1Rk0C1tSxy8m+0M+iC7UuoOxwA3jXyPorU0WHNY&#10;qLClr4qK37Q3CvrmvMj6q18N5eewucXbOJ9yp9Try3T8AOFp8v/hZ/ukFWzgcSXcAL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vHPHDAAAA2gAAAA8AAAAAAAAAAAAA&#10;AAAAoQIAAGRycy9kb3ducmV2LnhtbFBLBQYAAAAABAAEAPkAAACRAwAAAAA=&#10;" strokeweight="1pt"/>
              <v:group id="Group 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AutoShape 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tGMIAAADaAAAADwAAAGRycy9kb3ducmV2LnhtbESPT4vCMBTE7wv7HcJb8LJoqget3UZR&#10;QRBvqyIeH83rH7Z5KU1a67c3woLHYWZ+w6TrwdSip9ZVlhVMJxEI4szqigsFl/N+HINwHlljbZkU&#10;PMjBevX5kWKi7Z1/qT/5QgQIuwQVlN43iZQuK8mgm9iGOHi5bQ36INtC6hbvAW5qOYuiuTRYcVgo&#10;saFdSdnfqTMKuvr4fe6uftoX236Rx8v4NtycUqOvYfMDwtPg3+H/9kErWMLrSrg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wtGMIAAADaAAAADwAAAAAAAAAAAAAA&#10;AAChAgAAZHJzL2Rvd25yZXYueG1sUEsFBgAAAAAEAAQA+QAAAJADAAAAAA==&#10;" strokeweight="1pt"/>
                <v:shape id="AutoShape 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o54MEAAADbAAAADwAAAGRycy9kb3ducmV2LnhtbERPTYvCMBC9C/sfwix4EU3rYa1do6gg&#10;iLe1Ih6HZmzLNpPSpLX+e7Ow4G0e73NWm8HUoqfWVZYVxLMIBHFudcWFgkt2mCYgnEfWWFsmBU9y&#10;sFl/jFaYavvgH+rPvhAhhF2KCkrvm1RKl5dk0M1sQxy4u20N+gDbQuoWHyHc1HIeRV/SYMWhocSG&#10;9iXlv+fOKOjq0yTrrj7ui12/uCfL5DbcnFLjz2H7DcLT4N/if/dRh/kx/P0SDp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KjngwQAAANsAAAAPAAAAAAAAAAAAAAAA&#10;AKECAABkcnMvZG93bnJldi54bWxQSwUGAAAAAAQABAD5AAAAjwMAAAAA&#10;" strokeweight="1pt"/>
                <v:shape id="AutoShape 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inl8EAAADbAAAADwAAAGRycy9kb3ducmV2LnhtbERPTYvCMBC9C/6HMIIX0VQPa61NxV0Q&#10;ZG+rIh6HZmyLzaQ0aa3/frOw4G0e73PS3WBq0VPrKssKlosIBHFudcWFgsv5MI9BOI+ssbZMCl7k&#10;YJeNRykm2j75h/qTL0QIYZeggtL7JpHS5SUZdAvbEAfubluDPsC2kLrFZwg3tVxF0Yc0WHFoKLGh&#10;r5Lyx6kzCrr6e3burn7ZF5/9+h5v4ttwc0pNJ8N+C8LT4N/if/dRh/kr+PslHCC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+KeXwQAAANsAAAAPAAAAAAAAAAAAAAAA&#10;AKECAABkcnMvZG93bnJldi54bWxQSwUGAAAAAAQABAD5AAAAjwMAAAAA&#10;" strokeweight="1pt"/>
                <v:shape id="AutoShape 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+vKsEAAADbAAAADwAAAGRycy9kb3ducmV2LnhtbERPTWvDMAy9D/YfjAa7hNZpw8pI45RR&#10;KPRUWDbYjiJWk9BYzmw3yf79XCjspsf7VLGbTS9Gcr6zrGC1TEEQ11Z33Cj4/DgsXkH4gKyxt0wK&#10;fsnDrnx8KDDXduJ3GqvQiBjCPkcFbQhDLqWvWzLol3YgjtzZOoMhQtdI7XCK4aaX6zTdSIMdx4YW&#10;B9q3VF+qq1Fwekk24xh+Eo+nb5yqL5ZTnyn1/DS/bUEEmsO/+O4+6jg/g9sv8QBZ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T68qwQAAANsAAAAPAAAAAAAAAAAAAAAA&#10;AKECAABkcnMvZG93bnJldi54bWxQSwUGAAAAAAQABAD5AAAAjwMAAAAA&#10;" strokeweight="1pt"/>
                <v:shape id="AutoShape 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3XsAAAADbAAAADwAAAGRycy9kb3ducmV2LnhtbERPS4vCMBC+C/6HMIIXWVNfZalGEUHw&#10;JGwV3OPQzLbFZlKb2NZ/bxYW9jYf33M2u95UoqXGlZYVzKYRCOLM6pJzBdfL8eMThPPIGivLpOBF&#10;Dnbb4WCDibYdf1Gb+lyEEHYJKii8rxMpXVaQQTe1NXHgfmxj0AfY5FI32IVwU8l5FMXSYMmhocCa&#10;DgVl9/RpFJxXk7ht/WPi8PyNXXpj2VULpcajfr8G4an3/+I/90mH+Uv4/SUcIL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2mN17AAAAA2wAAAA8AAAAAAAAAAAAAAAAA&#10;oQIAAGRycy9kb3ducmV2LnhtbFBLBQYAAAAABAAEAPkAAACOAwAAAAA=&#10;" strokeweight="1pt"/>
                <v:shape id="AutoShape 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qSxcAAAADbAAAADwAAAGRycy9kb3ducmV2LnhtbERPTYvCMBC9C/6HMMJeZE1dUaTbVEQQ&#10;9iRYBT0OzWxbtpnUJrbdf28Ewds83uckm8HUoqPWVZYVzGcRCOLc6ooLBefT/nMNwnlkjbVlUvBP&#10;DjbpeJRgrG3PR+oyX4gQwi5GBaX3TSyly0sy6Ga2IQ7cr20N+gDbQuoW+xBuavkVRStpsOLQUGJD&#10;u5Lyv+xuFByW01XX+dvU4eGKfXZh2dcLpT4mw/YbhKfBv8Uv948O85fw/CUcIN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qksXAAAAA2wAAAA8AAAAAAAAAAAAAAAAA&#10;oQIAAGRycy9kb3ducmV2LnhtbFBLBQYAAAAABAAEAPkAAACOAwAAAAA=&#10;" strokeweight="1pt"/>
                <v:shape id="AutoShape 1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gMsr8AAADbAAAADwAAAGRycy9kb3ducmV2LnhtbERPTYvCMBC9C/6HMMJexKauWKQaRQTB&#10;k2BX0OPQjG2xmdQmtt1/v1lY2Ns83udsdoOpRUetqywrmEcxCOLc6ooLBdev42wFwnlkjbVlUvBN&#10;Dnbb8WiDqbY9X6jLfCFCCLsUFZTeN6mULi/JoItsQxy4h20N+gDbQuoW+xBuavkZx4k0WHFoKLGh&#10;Q0n5M3sbBeflNOk6/5o6PN+xz24s+3qh1Mdk2K9BeBr8v/jPfdJhfgK/v4QD5PY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gMsr8AAADbAAAADwAAAAAAAAAAAAAAAACh&#10;AgAAZHJzL2Rvd25yZXYueG1sUEsFBgAAAAAEAAQA+QAAAI0DAAAAAA==&#10;" strokeweight="1pt"/>
                <v:shape id="AutoShape 1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SpKcAAAADbAAAADwAAAGRycy9kb3ducmV2LnhtbERPTYvCMBC9C/6HMIIXWVMVu9I1igiC&#10;J2GroMehGduyzaQ2sa3/3iws7G0e73PW295UoqXGlZYVzKYRCOLM6pJzBZfz4WMFwnlkjZVlUvAi&#10;B9vNcLDGRNuOv6lNfS5CCLsEFRTe14mULivIoJvamjhwd9sY9AE2udQNdiHcVHIeRbE0WHJoKLCm&#10;fUHZT/o0Ck7LSdy2/jFxeLphl15ZdtVCqfGo332B8NT7f/Gf+6jD/E/4/SUc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10qSnAAAAA2wAAAA8AAAAAAAAAAAAAAAAA&#10;oQIAAGRycy9kb3ducmV2LnhtbFBLBQYAAAAABAAEAPkAAACOAwAAAAA=&#10;" strokeweight="1pt"/>
                <v:shape id="AutoShape 1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s9W8IAAADbAAAADwAAAGRycy9kb3ducmV2LnhtbESPQWvCQBCF7wX/wzJCL6IblYpEVxFB&#10;8CQ0LdTjkB2TYHY2Ztck/fedg9DbDO/Ne99s94OrVUdtqDwbmM8SUMS5txUXBr6/TtM1qBCRLdae&#10;ycAvBdjvRm9bTK3v+ZO6LBZKQjikaKCMsUm1DnlJDsPMN8Si3XzrMMraFtq22Eu4q/UiSVbaYcXS&#10;UGJDx5Lye/Z0Bi4fk1XXxcck4OWKffbDuq+XxryPh8MGVKQh/ptf12cr+AIrv8gAe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s9W8IAAADbAAAADwAAAAAAAAAAAAAA&#10;AAChAgAAZHJzL2Rvd25yZXYueG1sUEsFBgAAAAAEAAQA+QAAAJADAAAAAA==&#10;" strokeweight="1pt"/>
                <v:shape id="AutoShape 1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eYwMAAAADbAAAADwAAAGRycy9kb3ducmV2LnhtbERPTYvCMBC9C/6HMIIXWVMVy9o1igiC&#10;J2GroMehGduyzaQ2sa3/3iws7G0e73PW295UoqXGlZYVzKYRCOLM6pJzBZfz4eMThPPIGivLpOBF&#10;Drab4WCNibYdf1Ob+lyEEHYJKii8rxMpXVaQQTe1NXHg7rYx6ANscqkb7EK4qeQ8imJpsOTQUGBN&#10;+4Kyn/RpFJyWk7ht/WPi8HTDLr2y7KqFUuNRv/sC4an3/+I/91GH+Sv4/SUc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nmMDAAAAA2wAAAA8AAAAAAAAAAAAAAAAA&#10;oQIAAGRycy9kb3ducmV2LnhtbFBLBQYAAAAABAAEAPkAAACOAwAAAAA=&#10;" strokeweight="1pt"/>
                <v:shape id="AutoShape 1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mzcc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vkU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abNxwQAAANsAAAAPAAAAAAAAAAAAAAAA&#10;AKECAABkcnMvZG93bnJldi54bWxQSwUGAAAAAAQABAD5AAAAjwMAAAAA&#10;" strokeweight="1pt"/>
                <v:shape id="AutoShape 1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67zM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tkU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3rvMxAAAANsAAAAPAAAAAAAAAAAA&#10;AAAAAKECAABkcnMvZG93bnJldi54bWxQSwUGAAAAAAQABAD5AAAAkgMAAAAA&#10;" strokeweight="1pt"/>
                <v:shape id="AutoShape 1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cjuMQAAADbAAAADwAAAGRycy9kb3ducmV2LnhtbESPS4vCQBCE74L/YWhhL6ITFx8xOoq7&#10;sCB784F4bDJtEsz0hMwkZv+9Iyx4LKrqK2q97UwpWqpdYVnBZByBIE6tLjhTcD79jGIQziNrLC2T&#10;gj9ysN30e2tMtH3wgdqjz0SAsEtQQe59lUjp0pwMurGtiIN3s7VBH2SdSV3jI8BNKT+jaC4NFhwW&#10;cqzoO6f0fmyMgqb8HZ6ai5+02Ve7uMXL+NpdnVIfg263AuGp8+/wf3uvFcym8PoSfoD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NyO4xAAAANsAAAAPAAAAAAAAAAAA&#10;AAAAAKECAABkcnMvZG93bnJldi54bWxQSwUGAAAAAAQABAD5AAAAkgMAAAAA&#10;" strokeweight="1pt"/>
                <v:shape id="AutoShape 1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uGI8IAAADbAAAADwAAAGRycy9kb3ducmV2LnhtbESPQYvCMBSE7wv+h/AEL4umCu7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uGI8IAAADbAAAADwAAAAAAAAAAAAAA&#10;AAChAgAAZHJzL2Rvd25yZXYueG1sUEsFBgAAAAAEAAQA+QAAAJADAAAAAA==&#10;" strokeweight="1pt"/>
                <v:shape id="AutoShape 1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kYVMUAAADbAAAADwAAAGRycy9kb3ducmV2LnhtbESPzWrDMBCE74G+g9hCLqGRE6j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kYVMUAAADbAAAADwAAAAAAAAAA&#10;AAAAAAChAgAAZHJzL2Rvd25yZXYueG1sUEsFBgAAAAAEAAQA+QAAAJMDAAAAAA==&#10;" strokeweight="1pt"/>
                <v:shape id="AutoShape 1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4Q6cIAAADbAAAADwAAAGRycy9kb3ducmV2LnhtbESPT4vCMBTE74LfITxhL6LpKv6hGmUR&#10;hD0JWwU9PppnW2xeahPb+u2NsOBxmJnfMOttZ0rRUO0Kywq+xxEI4tTqgjMFp+N+tAThPLLG0jIp&#10;eJKD7abfW2Osbct/1CQ+EwHCLkYFufdVLKVLczLoxrYiDt7V1gZ9kHUmdY1tgJtSTqJoLg0WHBZy&#10;rGiXU3pLHkbBYTacN42/Dx0eLtgmZ5ZtOVXqa9D9rEB46vwn/N/+1QpmC3h/CT9Ab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x4Q6cIAAADbAAAADwAAAAAAAAAAAAAA&#10;AAChAgAAZHJzL2Rvd25yZXYueG1sUEsFBgAAAAAEAAQA+QAAAJADAAAAAA==&#10;" strokeweight="1pt"/>
                <v:shape id="AutoShape 2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pvcAAAADbAAAADwAAAGRycy9kb3ducmV2LnhtbERPy4rCMBTdC/5DuIIb0VRh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56Kb3AAAAA2wAAAA8AAAAAAAAAAAAAAAAA&#10;oQIAAGRycy9kb3ducmV2LnhtbFBLBQYAAAAABAAEAPkAAACOAwAAAAA=&#10;" strokeweight="1pt"/>
                <v:shape id="AutoShape 2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0hAMEAAADbAAAADwAAAGRycy9kb3ducmV2LnhtbESPQYvCMBSE74L/ITxhL6LpKopWoyyC&#10;sCdhq6DHR/Nsi81LbWJb/70RFjwOM/MNs952phQN1a6wrOB7HIEgTq0uOFNwOu5HCxDOI2ssLZOC&#10;JznYbvq9NcbatvxHTeIzESDsYlSQe1/FUro0J4NubCvi4F1tbdAHWWdS19gGuCnlJIrm0mDBYSHH&#10;inY5pbfkYRQcZsN50/j70OHhgm1yZtmWU6W+Bt3PCoSnzn/C/+1frWC2hPeX8APk5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zSEAwQAAANsAAAAPAAAAAAAAAAAAAAAA&#10;AKECAABkcnMvZG93bnJldi54bWxQSwUGAAAAAAQABAD5AAAAjwMAAAAA&#10;" strokeweight="1pt"/>
                <v:shape id="AutoShape 2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DvBsEAAADbAAAADwAAAGRycy9kb3ducmV2LnhtbERPyWrDMBC9B/oPYgq5hFp2DqnrWAlJ&#10;oVBya1KKj4M1Xog1Mpa89O+jQ6HHx9vz42I6MdHgWssKkigGQVxa3XKt4Pv28ZKCcB5ZY2eZFPyS&#10;g+PhaZVjpu3MXzRdfS1CCLsMFTTe95mUrmzIoItsTxy4yg4GfYBDLfWAcwg3ndzG8U4abDk0NNjT&#10;e0Pl/ToaBWN32dzGH59M9Xl6rdK3tFgKp9T6eTntQXha/L/4z/2pFezC+vAl/AB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YO8GwQAAANsAAAAPAAAAAAAAAAAAAAAA&#10;AKECAABkcnMvZG93bnJldi54bWxQSwUGAAAAAAQABAD5AAAAjwMAAAAA&#10;" strokeweight="1pt"/>
                <v:shape id="AutoShape 2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fnu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hDP4P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1+e7wQAAANsAAAAPAAAAAAAAAAAAAAAA&#10;AKECAABkcnMvZG93bnJldi54bWxQSwUGAAAAAAQABAD5AAAAjwMAAAAA&#10;" strokeweight="1pt"/>
                <v:shape id="AutoShape 2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V5zM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hD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BXnMwQAAANsAAAAPAAAAAAAAAAAAAAAA&#10;AKECAABkcnMvZG93bnJldi54bWxQSwUGAAAAAAQABAD5AAAAjwMAAAAA&#10;" strokeweight="1pt"/>
                <v:shape id="AutoShape 2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Jxcc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SB+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rJxccUAAADbAAAADwAAAAAAAAAA&#10;AAAAAAChAgAAZHJzL2Rvd25yZXYueG1sUEsFBgAAAAAEAAQA+QAAAJMDAAAAAA==&#10;" strokeweight="1pt"/>
                <v:shape id="AutoShape 2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BEI8MAAADbAAAADwAAAGRycy9kb3ducmV2LnhtbESPQWvCQBSE70L/w/IKvUizabVB0qwi&#10;BaEnoVFoj4/sMwnNvo27a5L+e7cgeBxm5hum2EymEwM531pW8JKkIIgrq1uuFRwPu+cVCB+QNXaW&#10;ScEfedisH2YF5tqO/EVDGWoRIexzVNCE0OdS+qohgz6xPXH0TtYZDFG6WmqHY4SbTr6maSYNthwX&#10;Guzpo6Hqt7wYBfu3eTYM4Tz3uP/BsfxmOXYLpZ4ep+07iEBTuIdv7U+tIFvC/5f4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gRCPDAAAA2wAAAA8AAAAAAAAAAAAA&#10;AAAAoQIAAGRycy9kb3ducmV2LnhtbFBLBQYAAAAABAAEAPkAAACRAwAAAAA=&#10;" strokeweight="1pt"/>
                <v:shape id="AutoShape 2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MnsUAAADbAAAADwAAAGRycy9kb3ducmV2LnhtbESPzWrDMBCE74G+g9hCLqGRE6jjulFC&#10;EwiU3mqH4uNibWxTa2Us+SdvXxUKPQ4z8w2zP86mFSP1rrGsYLOOQBCXVjdcKbjml6cEhPPIGlvL&#10;pOBODo6Hh8UeU20n/qQx85UIEHYpKqi971IpXVmTQbe2HXHwbrY36IPsK6l7nALctHIbRbE02HBY&#10;qLGjc03ldzYYBUP7scqHL78Zq9O4uyUvSTEXTqnl4/z2CsLT7P/Df+13rSB+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dMnsUAAADbAAAADwAAAAAAAAAA&#10;AAAAAAChAgAAZHJzL2Rvd25yZXYueG1sUEsFBgAAAAAEAAQA+QAAAJMDAAAAAA==&#10;" strokeweight="1pt"/>
                <v:shape id="AutoShape 2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XS6cMAAADbAAAADwAAAGRycy9kb3ducmV2LnhtbESPQYvCMBSE7wv+h/CEvSya6qFbq1FU&#10;EBZvWhGPj+bZFpuX0qS1++83grDHYWa+YVabwdSip9ZVlhXMphEI4tzqigsFl+wwSUA4j6yxtkwK&#10;fsnBZj36WGGq7ZNP1J99IQKEXYoKSu+bVEqXl2TQTW1DHLy7bQ36INtC6hafAW5qOY+iWBqsOCyU&#10;2NC+pPxx7oyCrj5+Zd3Vz/pi13/fk0VyG25Oqc/xsF2C8DT4//C7/aMVxDG8voQf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F0unDAAAA2wAAAA8AAAAAAAAAAAAA&#10;AAAAoQIAAGRycy9kb3ducmV2LnhtbFBLBQYAAAAABAAEAPkAAACRAwAAAAA=&#10;" strokeweight="1pt"/>
                <v:shape id="AutoShape 2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l3csQAAADbAAAADwAAAGRycy9kb3ducmV2LnhtbESPT2vCQBTE7wW/w/IEL6XZxIOm0TW0&#10;hYL0ppbi8ZF9+YPZtyG7ifHbdwXB4zAzv2G2+WRaMVLvGssKkigGQVxY3XCl4Pf0/ZaCcB5ZY2uZ&#10;FNzIQb6bvWwx0/bKBxqPvhIBwi5DBbX3XSalK2oy6CLbEQevtL1BH2RfSd3jNcBNK5dxvJIGGw4L&#10;NXb0VVNxOQ5GwdD+vJ6GP5+M1ee4LtP39DydnVKL+fSxAeFp8s/wo73XClZruH8JP0D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iXdyxAAAANsAAAAPAAAAAAAAAAAA&#10;AAAAAKECAABkcnMvZG93bnJldi54bWxQSwUGAAAAAAQABAD5AAAAkgMAAAAA&#10;" strokeweight="1pt"/>
                <v:shape id="AutoShape 3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bjAMEAAADbAAAADwAAAGRycy9kb3ducmV2LnhtbERPyWrDMBC9B/oPYgq5hFp2DqnrWAlJ&#10;oVBya1KKj4M1Xog1Mpa89O+jQ6HHx9vz42I6MdHgWssKkigGQVxa3XKt4Pv28ZKCcB5ZY2eZFPyS&#10;g+PhaZVjpu3MXzRdfS1CCLsMFTTe95mUrmzIoItsTxy4yg4GfYBDLfWAcwg3ndzG8U4abDk0NNjT&#10;e0Pl/ToaBWN32dzGH59M9Xl6rdK3tFgKp9T6eTntQXha/L/4z/2pFezC2PAl/AB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FuMAwQAAANsAAAAPAAAAAAAAAAAAAAAA&#10;AKECAABkcnMvZG93bnJldi54bWxQSwUGAAAAAAQABAD5AAAAjwMAAAAA&#10;" strokeweight="1pt"/>
                <v:shape id="AutoShape 3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HrvcMAAADbAAAADwAAAGRycy9kb3ducmV2LnhtbESPQWvCQBSE70L/w/IKvYjZtGKwaVaR&#10;gtCT0Ci0x0f2NQnNvo27a5L+e7cgeBxm5hum2E6mEwM531pW8JykIIgrq1uuFZyO+8UahA/IGjvL&#10;pOCPPGw3D7MCc21H/qShDLWIEPY5KmhC6HMpfdWQQZ/Ynjh6P9YZDFG6WmqHY4SbTr6kaSYNthwX&#10;GuzpvaHqt7wYBYfVPBuGcJ57PHzjWH6xHLulUk+P0+4NRKAp3MO39odWkL3C/5f4A+Tm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h673DAAAA2wAAAA8AAAAAAAAAAAAA&#10;AAAAoQIAAGRycy9kb3ducmV2LnhtbFBLBQYAAAAABAAEAPkAAACRAwAAAAA=&#10;" strokeweight="1pt"/>
                <v:shape id="AutoShape 3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l528EAAADbAAAADwAAAGRycy9kb3ducmV2LnhtbERPyWrDMBC9B/oPYgq5hFp2Do3rWAlJ&#10;oVBya1KKj4M1Xog1Mpa89O+jQ6HHx9vz42I6MdHgWssKkigGQVxa3XKt4Pv28ZKCcB5ZY2eZFPyS&#10;g+PhaZVjpu3MXzRdfS1CCLsMFTTe95mUrmzIoItsTxy4yg4GfYBDLfWAcwg3ndzG8as02HJoaLCn&#10;94bK+3U0CsbusrmNPz6Z6vO0q9K3tFgKp9T6eTntQXha/L/4z/2pFezC+vAl/AB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uXnbwQAAANsAAAAPAAAAAAAAAAAAAAAA&#10;AKECAABkcnMvZG93bnJldi54bWxQSwUGAAAAAAQABAD5AAAAjwMAAAAA&#10;" strokeweight="1pt"/>
              </v:group>
            </v:group>
          </w:pict>
        </mc:Fallback>
      </mc:AlternateContent>
    </w:r>
    <w:r>
      <w:rPr>
        <w:rFonts w:eastAsiaTheme="minorHAnsi" w:cs="Calibri"/>
        <w:sz w:val="24"/>
        <w:szCs w:val="24"/>
      </w:rPr>
      <w:t xml:space="preserve">PTSI </w:t>
    </w:r>
    <w:r>
      <w:rPr>
        <w:rFonts w:eastAsia="Calibri"/>
        <w:b/>
        <w:bCs/>
        <w:szCs w:val="22"/>
      </w:rPr>
      <w:t xml:space="preserve">– </w:t>
    </w:r>
    <w:r>
      <w:rPr>
        <w:rFonts w:ascii="French Script MT" w:eastAsiaTheme="minorHAnsi" w:hAnsi="French Script MT" w:cs="Calibri"/>
        <w:sz w:val="32"/>
        <w:szCs w:val="32"/>
      </w:rPr>
      <w:t xml:space="preserve">Devoir </w:t>
    </w:r>
    <w:proofErr w:type="gramStart"/>
    <w:r>
      <w:rPr>
        <w:rFonts w:ascii="French Script MT" w:eastAsiaTheme="minorHAnsi" w:hAnsi="French Script MT" w:cs="Calibri"/>
        <w:sz w:val="32"/>
        <w:szCs w:val="32"/>
      </w:rPr>
      <w:t>Surveillé</w:t>
    </w:r>
    <w:proofErr w:type="gramEnd"/>
    <w:r>
      <w:rPr>
        <w:rFonts w:ascii="French Script MT" w:eastAsiaTheme="minorHAnsi" w:hAnsi="French Script MT" w:cs="Calibri"/>
        <w:sz w:val="32"/>
        <w:szCs w:val="32"/>
      </w:rPr>
      <w:t xml:space="preserve"> – DS 13 </w:t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ascii="French Script MT" w:eastAsiaTheme="minorHAnsi" w:hAnsi="French Script MT" w:cs="Calibri"/>
        <w:sz w:val="32"/>
        <w:szCs w:val="32"/>
      </w:rPr>
      <w:tab/>
    </w:r>
    <w:r>
      <w:rPr>
        <w:rFonts w:eastAsiaTheme="minorHAnsi" w:cs="Calibri"/>
        <w:sz w:val="16"/>
        <w:szCs w:val="16"/>
      </w:rPr>
      <w:t xml:space="preserve">Lycée Rouvière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7459"/>
    <w:multiLevelType w:val="hybridMultilevel"/>
    <w:tmpl w:val="83583F9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6E2A35"/>
    <w:multiLevelType w:val="hybridMultilevel"/>
    <w:tmpl w:val="CD605E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97808"/>
    <w:multiLevelType w:val="hybridMultilevel"/>
    <w:tmpl w:val="5BD447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BEF65F50"/>
    <w:lvl w:ilvl="0" w:tplc="33747338">
      <w:start w:val="1"/>
      <w:numFmt w:val="decimal"/>
      <w:pStyle w:val="Titre2"/>
      <w:lvlText w:val="%1. 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u w:val="none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23F45"/>
    <w:multiLevelType w:val="hybridMultilevel"/>
    <w:tmpl w:val="FAA071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157E36"/>
    <w:multiLevelType w:val="hybridMultilevel"/>
    <w:tmpl w:val="4BCC42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65BCB"/>
    <w:multiLevelType w:val="hybridMultilevel"/>
    <w:tmpl w:val="D4F6596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7519D"/>
    <w:multiLevelType w:val="hybridMultilevel"/>
    <w:tmpl w:val="9EE2F29E"/>
    <w:lvl w:ilvl="0" w:tplc="6BB4547A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525DF"/>
    <w:multiLevelType w:val="hybridMultilevel"/>
    <w:tmpl w:val="3A88F0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95FB7"/>
    <w:multiLevelType w:val="hybridMultilevel"/>
    <w:tmpl w:val="72A0EEF2"/>
    <w:lvl w:ilvl="0" w:tplc="FC4C8EFA">
      <w:start w:val="1"/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>
    <w:nsid w:val="35DA26BF"/>
    <w:multiLevelType w:val="hybridMultilevel"/>
    <w:tmpl w:val="589CB1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57E0F"/>
    <w:multiLevelType w:val="hybridMultilevel"/>
    <w:tmpl w:val="A6905C4C"/>
    <w:lvl w:ilvl="0" w:tplc="040C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895562"/>
    <w:multiLevelType w:val="hybridMultilevel"/>
    <w:tmpl w:val="D9C038D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8E7A9F"/>
    <w:multiLevelType w:val="hybridMultilevel"/>
    <w:tmpl w:val="C846AF0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390FD5"/>
    <w:multiLevelType w:val="hybridMultilevel"/>
    <w:tmpl w:val="8FB459F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782C35"/>
    <w:multiLevelType w:val="hybridMultilevel"/>
    <w:tmpl w:val="3BA496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785" w:hanging="705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131269"/>
    <w:multiLevelType w:val="hybridMultilevel"/>
    <w:tmpl w:val="6D6A1AF4"/>
    <w:lvl w:ilvl="0" w:tplc="375644AC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3C5613"/>
    <w:multiLevelType w:val="hybridMultilevel"/>
    <w:tmpl w:val="D50EFE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5CA46A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9E2A8B"/>
    <w:multiLevelType w:val="hybridMultilevel"/>
    <w:tmpl w:val="B33CA7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783F0D"/>
    <w:multiLevelType w:val="hybridMultilevel"/>
    <w:tmpl w:val="C448AA02"/>
    <w:lvl w:ilvl="0" w:tplc="040C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</w:num>
  <w:num w:numId="2">
    <w:abstractNumId w:val="5"/>
  </w:num>
  <w:num w:numId="3">
    <w:abstractNumId w:val="20"/>
  </w:num>
  <w:num w:numId="4">
    <w:abstractNumId w:val="14"/>
  </w:num>
  <w:num w:numId="5">
    <w:abstractNumId w:val="22"/>
  </w:num>
  <w:num w:numId="6">
    <w:abstractNumId w:val="9"/>
  </w:num>
  <w:num w:numId="7">
    <w:abstractNumId w:val="4"/>
  </w:num>
  <w:num w:numId="8">
    <w:abstractNumId w:val="1"/>
  </w:num>
  <w:num w:numId="9">
    <w:abstractNumId w:val="24"/>
  </w:num>
  <w:num w:numId="10">
    <w:abstractNumId w:val="21"/>
  </w:num>
  <w:num w:numId="11">
    <w:abstractNumId w:val="7"/>
  </w:num>
  <w:num w:numId="12">
    <w:abstractNumId w:val="23"/>
  </w:num>
  <w:num w:numId="13">
    <w:abstractNumId w:val="12"/>
  </w:num>
  <w:num w:numId="14">
    <w:abstractNumId w:val="10"/>
  </w:num>
  <w:num w:numId="15">
    <w:abstractNumId w:val="6"/>
  </w:num>
  <w:num w:numId="16">
    <w:abstractNumId w:val="3"/>
  </w:num>
  <w:num w:numId="17">
    <w:abstractNumId w:val="19"/>
  </w:num>
  <w:num w:numId="18">
    <w:abstractNumId w:val="2"/>
  </w:num>
  <w:num w:numId="19">
    <w:abstractNumId w:val="0"/>
  </w:num>
  <w:num w:numId="20">
    <w:abstractNumId w:val="15"/>
  </w:num>
  <w:num w:numId="21">
    <w:abstractNumId w:val="16"/>
  </w:num>
  <w:num w:numId="22">
    <w:abstractNumId w:val="11"/>
  </w:num>
  <w:num w:numId="23">
    <w:abstractNumId w:val="18"/>
  </w:num>
  <w:num w:numId="24">
    <w:abstractNumId w:val="8"/>
  </w:num>
  <w:num w:numId="25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37CD"/>
    <w:rsid w:val="00007A88"/>
    <w:rsid w:val="0001137A"/>
    <w:rsid w:val="00012410"/>
    <w:rsid w:val="000222D8"/>
    <w:rsid w:val="0002327C"/>
    <w:rsid w:val="00024B82"/>
    <w:rsid w:val="0002694D"/>
    <w:rsid w:val="000273D1"/>
    <w:rsid w:val="00031F5B"/>
    <w:rsid w:val="00036D91"/>
    <w:rsid w:val="00052E22"/>
    <w:rsid w:val="00053517"/>
    <w:rsid w:val="00053856"/>
    <w:rsid w:val="000545D2"/>
    <w:rsid w:val="00060250"/>
    <w:rsid w:val="00060CE9"/>
    <w:rsid w:val="00063357"/>
    <w:rsid w:val="00070B46"/>
    <w:rsid w:val="000719A2"/>
    <w:rsid w:val="00072FCF"/>
    <w:rsid w:val="000827DC"/>
    <w:rsid w:val="0008649E"/>
    <w:rsid w:val="00086E36"/>
    <w:rsid w:val="000876D4"/>
    <w:rsid w:val="0009013D"/>
    <w:rsid w:val="00094908"/>
    <w:rsid w:val="00094F7D"/>
    <w:rsid w:val="0009617C"/>
    <w:rsid w:val="000A4740"/>
    <w:rsid w:val="000B2CB9"/>
    <w:rsid w:val="000B6F38"/>
    <w:rsid w:val="000C13B3"/>
    <w:rsid w:val="000C26BA"/>
    <w:rsid w:val="000C3EBF"/>
    <w:rsid w:val="000C796B"/>
    <w:rsid w:val="000D0D56"/>
    <w:rsid w:val="000D11E8"/>
    <w:rsid w:val="000E21FA"/>
    <w:rsid w:val="000E2690"/>
    <w:rsid w:val="000E2A51"/>
    <w:rsid w:val="000E3F4F"/>
    <w:rsid w:val="000E430F"/>
    <w:rsid w:val="000E431E"/>
    <w:rsid w:val="000E4DEF"/>
    <w:rsid w:val="000E7330"/>
    <w:rsid w:val="000F7B81"/>
    <w:rsid w:val="001030DF"/>
    <w:rsid w:val="001062F7"/>
    <w:rsid w:val="00110002"/>
    <w:rsid w:val="0011323B"/>
    <w:rsid w:val="001141C3"/>
    <w:rsid w:val="00117A29"/>
    <w:rsid w:val="00117C46"/>
    <w:rsid w:val="00125F6D"/>
    <w:rsid w:val="0012786C"/>
    <w:rsid w:val="0013502E"/>
    <w:rsid w:val="001425FA"/>
    <w:rsid w:val="001434AE"/>
    <w:rsid w:val="0014545F"/>
    <w:rsid w:val="0015492B"/>
    <w:rsid w:val="00154E8A"/>
    <w:rsid w:val="001565D4"/>
    <w:rsid w:val="001637BE"/>
    <w:rsid w:val="00170183"/>
    <w:rsid w:val="00174199"/>
    <w:rsid w:val="001857C9"/>
    <w:rsid w:val="00186B89"/>
    <w:rsid w:val="00197C4C"/>
    <w:rsid w:val="001B0592"/>
    <w:rsid w:val="001B0EFB"/>
    <w:rsid w:val="001B4B1A"/>
    <w:rsid w:val="001B7613"/>
    <w:rsid w:val="001C32A6"/>
    <w:rsid w:val="001C3804"/>
    <w:rsid w:val="001D5C47"/>
    <w:rsid w:val="001E318F"/>
    <w:rsid w:val="001E7AB3"/>
    <w:rsid w:val="00201078"/>
    <w:rsid w:val="00203A71"/>
    <w:rsid w:val="00206A54"/>
    <w:rsid w:val="0020764C"/>
    <w:rsid w:val="00207A45"/>
    <w:rsid w:val="00210962"/>
    <w:rsid w:val="00213BF4"/>
    <w:rsid w:val="00217F2C"/>
    <w:rsid w:val="00222292"/>
    <w:rsid w:val="00224BAE"/>
    <w:rsid w:val="0023079A"/>
    <w:rsid w:val="00230DF5"/>
    <w:rsid w:val="00236952"/>
    <w:rsid w:val="002405EC"/>
    <w:rsid w:val="00245203"/>
    <w:rsid w:val="00245F98"/>
    <w:rsid w:val="002526E6"/>
    <w:rsid w:val="00252C99"/>
    <w:rsid w:val="0027049D"/>
    <w:rsid w:val="00274838"/>
    <w:rsid w:val="00275FC9"/>
    <w:rsid w:val="00280481"/>
    <w:rsid w:val="00280DA8"/>
    <w:rsid w:val="00283495"/>
    <w:rsid w:val="002840EF"/>
    <w:rsid w:val="00285C4E"/>
    <w:rsid w:val="00297685"/>
    <w:rsid w:val="002A2D89"/>
    <w:rsid w:val="002A3336"/>
    <w:rsid w:val="002A6D29"/>
    <w:rsid w:val="002A737A"/>
    <w:rsid w:val="002A73B9"/>
    <w:rsid w:val="002B4476"/>
    <w:rsid w:val="002B5701"/>
    <w:rsid w:val="002C12F0"/>
    <w:rsid w:val="002C3972"/>
    <w:rsid w:val="002C4706"/>
    <w:rsid w:val="002D1E46"/>
    <w:rsid w:val="002D2EFA"/>
    <w:rsid w:val="002E3294"/>
    <w:rsid w:val="002E35E4"/>
    <w:rsid w:val="002E381E"/>
    <w:rsid w:val="002E48C4"/>
    <w:rsid w:val="002E55C8"/>
    <w:rsid w:val="003025B8"/>
    <w:rsid w:val="00303214"/>
    <w:rsid w:val="00312978"/>
    <w:rsid w:val="0031723B"/>
    <w:rsid w:val="003200EA"/>
    <w:rsid w:val="00321886"/>
    <w:rsid w:val="00322626"/>
    <w:rsid w:val="00325985"/>
    <w:rsid w:val="003312D4"/>
    <w:rsid w:val="003456C5"/>
    <w:rsid w:val="00351209"/>
    <w:rsid w:val="00354615"/>
    <w:rsid w:val="00360013"/>
    <w:rsid w:val="00360E28"/>
    <w:rsid w:val="003633FC"/>
    <w:rsid w:val="00367448"/>
    <w:rsid w:val="00374BA8"/>
    <w:rsid w:val="00385FF3"/>
    <w:rsid w:val="003935A0"/>
    <w:rsid w:val="00394E95"/>
    <w:rsid w:val="003953F0"/>
    <w:rsid w:val="00395C82"/>
    <w:rsid w:val="003A799D"/>
    <w:rsid w:val="003C08C3"/>
    <w:rsid w:val="003C20F7"/>
    <w:rsid w:val="003C62DE"/>
    <w:rsid w:val="003F2398"/>
    <w:rsid w:val="003F2C76"/>
    <w:rsid w:val="003F7C5D"/>
    <w:rsid w:val="0041394F"/>
    <w:rsid w:val="004153D1"/>
    <w:rsid w:val="00417AE0"/>
    <w:rsid w:val="00417D01"/>
    <w:rsid w:val="00420A34"/>
    <w:rsid w:val="00425897"/>
    <w:rsid w:val="00425A52"/>
    <w:rsid w:val="00432877"/>
    <w:rsid w:val="00433BB2"/>
    <w:rsid w:val="00437CFA"/>
    <w:rsid w:val="00444713"/>
    <w:rsid w:val="00450D89"/>
    <w:rsid w:val="00457769"/>
    <w:rsid w:val="00463ED1"/>
    <w:rsid w:val="004644BD"/>
    <w:rsid w:val="0046790E"/>
    <w:rsid w:val="00471CE9"/>
    <w:rsid w:val="00474F81"/>
    <w:rsid w:val="00475CB4"/>
    <w:rsid w:val="00490C7B"/>
    <w:rsid w:val="004A66C8"/>
    <w:rsid w:val="004B032E"/>
    <w:rsid w:val="004B1504"/>
    <w:rsid w:val="004B2078"/>
    <w:rsid w:val="004B3B66"/>
    <w:rsid w:val="004B4AB5"/>
    <w:rsid w:val="004C76A1"/>
    <w:rsid w:val="004D5B6A"/>
    <w:rsid w:val="004E3260"/>
    <w:rsid w:val="004E3F11"/>
    <w:rsid w:val="004E4C14"/>
    <w:rsid w:val="004F0A16"/>
    <w:rsid w:val="004F41FE"/>
    <w:rsid w:val="00503898"/>
    <w:rsid w:val="0050429D"/>
    <w:rsid w:val="005062F4"/>
    <w:rsid w:val="005164FC"/>
    <w:rsid w:val="0052096D"/>
    <w:rsid w:val="005216EF"/>
    <w:rsid w:val="00521C2A"/>
    <w:rsid w:val="005234E2"/>
    <w:rsid w:val="005246D1"/>
    <w:rsid w:val="00526EFA"/>
    <w:rsid w:val="00530E1E"/>
    <w:rsid w:val="00543AA1"/>
    <w:rsid w:val="005531BA"/>
    <w:rsid w:val="00556B47"/>
    <w:rsid w:val="00560188"/>
    <w:rsid w:val="00572AC3"/>
    <w:rsid w:val="00574115"/>
    <w:rsid w:val="00574884"/>
    <w:rsid w:val="0057545C"/>
    <w:rsid w:val="00580783"/>
    <w:rsid w:val="00585397"/>
    <w:rsid w:val="005864F3"/>
    <w:rsid w:val="00587F86"/>
    <w:rsid w:val="00594FDF"/>
    <w:rsid w:val="005954B8"/>
    <w:rsid w:val="00597255"/>
    <w:rsid w:val="005A0010"/>
    <w:rsid w:val="005B3B2E"/>
    <w:rsid w:val="005D5310"/>
    <w:rsid w:val="005F3B6C"/>
    <w:rsid w:val="006012D7"/>
    <w:rsid w:val="00607885"/>
    <w:rsid w:val="00607F01"/>
    <w:rsid w:val="00610CA4"/>
    <w:rsid w:val="00613D56"/>
    <w:rsid w:val="00621C47"/>
    <w:rsid w:val="0062509C"/>
    <w:rsid w:val="00632BC1"/>
    <w:rsid w:val="00632FE5"/>
    <w:rsid w:val="00652DBD"/>
    <w:rsid w:val="0065763E"/>
    <w:rsid w:val="00660547"/>
    <w:rsid w:val="00660A4F"/>
    <w:rsid w:val="0066773B"/>
    <w:rsid w:val="00670F66"/>
    <w:rsid w:val="00671E2F"/>
    <w:rsid w:val="006842F0"/>
    <w:rsid w:val="00684AF1"/>
    <w:rsid w:val="006854EE"/>
    <w:rsid w:val="0068574E"/>
    <w:rsid w:val="006908B4"/>
    <w:rsid w:val="00691865"/>
    <w:rsid w:val="00692DC7"/>
    <w:rsid w:val="006937C8"/>
    <w:rsid w:val="00696E30"/>
    <w:rsid w:val="006A22E1"/>
    <w:rsid w:val="006B4AEF"/>
    <w:rsid w:val="006C3E45"/>
    <w:rsid w:val="006D7A9D"/>
    <w:rsid w:val="006E5624"/>
    <w:rsid w:val="007162E7"/>
    <w:rsid w:val="0071701C"/>
    <w:rsid w:val="00720A1A"/>
    <w:rsid w:val="007259CF"/>
    <w:rsid w:val="0072623C"/>
    <w:rsid w:val="00730844"/>
    <w:rsid w:val="0073527C"/>
    <w:rsid w:val="00737CE6"/>
    <w:rsid w:val="0075580A"/>
    <w:rsid w:val="00766151"/>
    <w:rsid w:val="00766B54"/>
    <w:rsid w:val="0076789B"/>
    <w:rsid w:val="00773D4B"/>
    <w:rsid w:val="00775922"/>
    <w:rsid w:val="00776A71"/>
    <w:rsid w:val="0077713D"/>
    <w:rsid w:val="0079370F"/>
    <w:rsid w:val="007959AC"/>
    <w:rsid w:val="007A0E21"/>
    <w:rsid w:val="007B1711"/>
    <w:rsid w:val="007B2118"/>
    <w:rsid w:val="007C07E8"/>
    <w:rsid w:val="007D1DB9"/>
    <w:rsid w:val="007D70B7"/>
    <w:rsid w:val="007D72F7"/>
    <w:rsid w:val="007E0601"/>
    <w:rsid w:val="007E093B"/>
    <w:rsid w:val="007F5D02"/>
    <w:rsid w:val="00800916"/>
    <w:rsid w:val="0080155B"/>
    <w:rsid w:val="00806F9E"/>
    <w:rsid w:val="00824A38"/>
    <w:rsid w:val="00825D05"/>
    <w:rsid w:val="00831AB3"/>
    <w:rsid w:val="00832935"/>
    <w:rsid w:val="008339FE"/>
    <w:rsid w:val="00835ECB"/>
    <w:rsid w:val="00840005"/>
    <w:rsid w:val="00841D0C"/>
    <w:rsid w:val="00841DFF"/>
    <w:rsid w:val="008459AB"/>
    <w:rsid w:val="008511EB"/>
    <w:rsid w:val="00862129"/>
    <w:rsid w:val="00870CF1"/>
    <w:rsid w:val="00871C43"/>
    <w:rsid w:val="00872637"/>
    <w:rsid w:val="00881F04"/>
    <w:rsid w:val="00886E02"/>
    <w:rsid w:val="00890F84"/>
    <w:rsid w:val="00893066"/>
    <w:rsid w:val="00893F07"/>
    <w:rsid w:val="00895637"/>
    <w:rsid w:val="00897C29"/>
    <w:rsid w:val="008A09D1"/>
    <w:rsid w:val="008A1289"/>
    <w:rsid w:val="008A246F"/>
    <w:rsid w:val="008A4A42"/>
    <w:rsid w:val="008B5B3C"/>
    <w:rsid w:val="008C321F"/>
    <w:rsid w:val="008C741C"/>
    <w:rsid w:val="008E058D"/>
    <w:rsid w:val="008E2DAA"/>
    <w:rsid w:val="008E6F69"/>
    <w:rsid w:val="008F10D0"/>
    <w:rsid w:val="008F291B"/>
    <w:rsid w:val="008F669B"/>
    <w:rsid w:val="00901DBC"/>
    <w:rsid w:val="0090378B"/>
    <w:rsid w:val="0090617D"/>
    <w:rsid w:val="00913F13"/>
    <w:rsid w:val="00915146"/>
    <w:rsid w:val="00915ECB"/>
    <w:rsid w:val="0091649B"/>
    <w:rsid w:val="0093252A"/>
    <w:rsid w:val="00937E53"/>
    <w:rsid w:val="00942823"/>
    <w:rsid w:val="00943872"/>
    <w:rsid w:val="00943876"/>
    <w:rsid w:val="009439BF"/>
    <w:rsid w:val="00943AEA"/>
    <w:rsid w:val="009626AE"/>
    <w:rsid w:val="009775F1"/>
    <w:rsid w:val="009851EB"/>
    <w:rsid w:val="00985FB3"/>
    <w:rsid w:val="00987435"/>
    <w:rsid w:val="0099732C"/>
    <w:rsid w:val="009A082A"/>
    <w:rsid w:val="009A08F0"/>
    <w:rsid w:val="009C0AFF"/>
    <w:rsid w:val="009C75D4"/>
    <w:rsid w:val="009D1B6F"/>
    <w:rsid w:val="009D313C"/>
    <w:rsid w:val="009D37F0"/>
    <w:rsid w:val="009D3DCD"/>
    <w:rsid w:val="009E1B24"/>
    <w:rsid w:val="009E1CA3"/>
    <w:rsid w:val="009E2843"/>
    <w:rsid w:val="009E4376"/>
    <w:rsid w:val="009E7D33"/>
    <w:rsid w:val="009F1C29"/>
    <w:rsid w:val="009F2E79"/>
    <w:rsid w:val="009F6B72"/>
    <w:rsid w:val="00A01E1F"/>
    <w:rsid w:val="00A02968"/>
    <w:rsid w:val="00A072E4"/>
    <w:rsid w:val="00A171EF"/>
    <w:rsid w:val="00A17C7B"/>
    <w:rsid w:val="00A20427"/>
    <w:rsid w:val="00A246AD"/>
    <w:rsid w:val="00A320AE"/>
    <w:rsid w:val="00A376F7"/>
    <w:rsid w:val="00A422FA"/>
    <w:rsid w:val="00A53BBD"/>
    <w:rsid w:val="00A5424D"/>
    <w:rsid w:val="00A55CBA"/>
    <w:rsid w:val="00A56D53"/>
    <w:rsid w:val="00A56F27"/>
    <w:rsid w:val="00A570C2"/>
    <w:rsid w:val="00A57E24"/>
    <w:rsid w:val="00A60F50"/>
    <w:rsid w:val="00A620EB"/>
    <w:rsid w:val="00A67A34"/>
    <w:rsid w:val="00A70118"/>
    <w:rsid w:val="00A921CD"/>
    <w:rsid w:val="00AA3DA0"/>
    <w:rsid w:val="00AA3FA2"/>
    <w:rsid w:val="00AB14A1"/>
    <w:rsid w:val="00AB3D9A"/>
    <w:rsid w:val="00AB6196"/>
    <w:rsid w:val="00AB7EDD"/>
    <w:rsid w:val="00AC2877"/>
    <w:rsid w:val="00AC7356"/>
    <w:rsid w:val="00AD114E"/>
    <w:rsid w:val="00AD241D"/>
    <w:rsid w:val="00AD481D"/>
    <w:rsid w:val="00AD7ED3"/>
    <w:rsid w:val="00AE1A61"/>
    <w:rsid w:val="00AE370F"/>
    <w:rsid w:val="00AF26B0"/>
    <w:rsid w:val="00AF3CB6"/>
    <w:rsid w:val="00AF4618"/>
    <w:rsid w:val="00AF6204"/>
    <w:rsid w:val="00B02D15"/>
    <w:rsid w:val="00B06472"/>
    <w:rsid w:val="00B06E0B"/>
    <w:rsid w:val="00B06FD2"/>
    <w:rsid w:val="00B176F6"/>
    <w:rsid w:val="00B24C6F"/>
    <w:rsid w:val="00B26AA9"/>
    <w:rsid w:val="00B35473"/>
    <w:rsid w:val="00B35A0F"/>
    <w:rsid w:val="00B36262"/>
    <w:rsid w:val="00B41B39"/>
    <w:rsid w:val="00B43CF7"/>
    <w:rsid w:val="00B453E7"/>
    <w:rsid w:val="00B45E3E"/>
    <w:rsid w:val="00B461E2"/>
    <w:rsid w:val="00B4726A"/>
    <w:rsid w:val="00B50831"/>
    <w:rsid w:val="00B5311A"/>
    <w:rsid w:val="00B54B90"/>
    <w:rsid w:val="00B574EF"/>
    <w:rsid w:val="00B8055E"/>
    <w:rsid w:val="00B85E2D"/>
    <w:rsid w:val="00BA029D"/>
    <w:rsid w:val="00BA4EDF"/>
    <w:rsid w:val="00BB2626"/>
    <w:rsid w:val="00BB3CBE"/>
    <w:rsid w:val="00BB52BC"/>
    <w:rsid w:val="00BC23B2"/>
    <w:rsid w:val="00BC513B"/>
    <w:rsid w:val="00BD3696"/>
    <w:rsid w:val="00BD438C"/>
    <w:rsid w:val="00BD5E3D"/>
    <w:rsid w:val="00BE205A"/>
    <w:rsid w:val="00BE3E3C"/>
    <w:rsid w:val="00BE423F"/>
    <w:rsid w:val="00BE6649"/>
    <w:rsid w:val="00BF0E73"/>
    <w:rsid w:val="00BF23EE"/>
    <w:rsid w:val="00C010EE"/>
    <w:rsid w:val="00C022EC"/>
    <w:rsid w:val="00C03E39"/>
    <w:rsid w:val="00C07B5D"/>
    <w:rsid w:val="00C10222"/>
    <w:rsid w:val="00C10725"/>
    <w:rsid w:val="00C1095D"/>
    <w:rsid w:val="00C126DB"/>
    <w:rsid w:val="00C25AA6"/>
    <w:rsid w:val="00C31456"/>
    <w:rsid w:val="00C32EE0"/>
    <w:rsid w:val="00C43C11"/>
    <w:rsid w:val="00C456F1"/>
    <w:rsid w:val="00C47211"/>
    <w:rsid w:val="00C47B4D"/>
    <w:rsid w:val="00C51563"/>
    <w:rsid w:val="00C574F2"/>
    <w:rsid w:val="00C575C3"/>
    <w:rsid w:val="00C600F2"/>
    <w:rsid w:val="00C669CB"/>
    <w:rsid w:val="00C70209"/>
    <w:rsid w:val="00C86EEE"/>
    <w:rsid w:val="00C87229"/>
    <w:rsid w:val="00C87B9F"/>
    <w:rsid w:val="00C92376"/>
    <w:rsid w:val="00C926C8"/>
    <w:rsid w:val="00CA06D5"/>
    <w:rsid w:val="00CA4350"/>
    <w:rsid w:val="00CD5202"/>
    <w:rsid w:val="00CE476A"/>
    <w:rsid w:val="00D051A0"/>
    <w:rsid w:val="00D05302"/>
    <w:rsid w:val="00D05333"/>
    <w:rsid w:val="00D0704C"/>
    <w:rsid w:val="00D07D72"/>
    <w:rsid w:val="00D13AA8"/>
    <w:rsid w:val="00D22F5F"/>
    <w:rsid w:val="00D24420"/>
    <w:rsid w:val="00D30874"/>
    <w:rsid w:val="00D31BE3"/>
    <w:rsid w:val="00D3775B"/>
    <w:rsid w:val="00D4057E"/>
    <w:rsid w:val="00D40AC2"/>
    <w:rsid w:val="00D454BA"/>
    <w:rsid w:val="00D45E3E"/>
    <w:rsid w:val="00D46E1D"/>
    <w:rsid w:val="00D514F1"/>
    <w:rsid w:val="00D51902"/>
    <w:rsid w:val="00D57F35"/>
    <w:rsid w:val="00D634A2"/>
    <w:rsid w:val="00D67A4E"/>
    <w:rsid w:val="00D71AED"/>
    <w:rsid w:val="00D739B9"/>
    <w:rsid w:val="00D76FB0"/>
    <w:rsid w:val="00D80342"/>
    <w:rsid w:val="00D83E01"/>
    <w:rsid w:val="00D85D5C"/>
    <w:rsid w:val="00D85F5F"/>
    <w:rsid w:val="00D86A56"/>
    <w:rsid w:val="00D87712"/>
    <w:rsid w:val="00D87E1A"/>
    <w:rsid w:val="00D94169"/>
    <w:rsid w:val="00D96BCF"/>
    <w:rsid w:val="00D97058"/>
    <w:rsid w:val="00DA1B12"/>
    <w:rsid w:val="00DA4892"/>
    <w:rsid w:val="00DB0AFD"/>
    <w:rsid w:val="00DB1F9F"/>
    <w:rsid w:val="00DC02BB"/>
    <w:rsid w:val="00DD10D7"/>
    <w:rsid w:val="00DD2996"/>
    <w:rsid w:val="00DE36BF"/>
    <w:rsid w:val="00DE736B"/>
    <w:rsid w:val="00DF05FD"/>
    <w:rsid w:val="00E03EBE"/>
    <w:rsid w:val="00E14645"/>
    <w:rsid w:val="00E14D60"/>
    <w:rsid w:val="00E16BDD"/>
    <w:rsid w:val="00E22618"/>
    <w:rsid w:val="00E33AF5"/>
    <w:rsid w:val="00E34C2B"/>
    <w:rsid w:val="00E357D3"/>
    <w:rsid w:val="00E43D58"/>
    <w:rsid w:val="00E54686"/>
    <w:rsid w:val="00E62989"/>
    <w:rsid w:val="00E67E5E"/>
    <w:rsid w:val="00E823A9"/>
    <w:rsid w:val="00E84AD7"/>
    <w:rsid w:val="00E866E9"/>
    <w:rsid w:val="00E87272"/>
    <w:rsid w:val="00E87835"/>
    <w:rsid w:val="00E96875"/>
    <w:rsid w:val="00EA3EF6"/>
    <w:rsid w:val="00EC6A02"/>
    <w:rsid w:val="00ED4A4B"/>
    <w:rsid w:val="00EE2049"/>
    <w:rsid w:val="00EE3F41"/>
    <w:rsid w:val="00EE4F6E"/>
    <w:rsid w:val="00EE5BBF"/>
    <w:rsid w:val="00EE65AB"/>
    <w:rsid w:val="00F021BB"/>
    <w:rsid w:val="00F02730"/>
    <w:rsid w:val="00F04086"/>
    <w:rsid w:val="00F046B5"/>
    <w:rsid w:val="00F0480C"/>
    <w:rsid w:val="00F1564D"/>
    <w:rsid w:val="00F15C46"/>
    <w:rsid w:val="00F179AF"/>
    <w:rsid w:val="00F2054B"/>
    <w:rsid w:val="00F26650"/>
    <w:rsid w:val="00F2762C"/>
    <w:rsid w:val="00F33E58"/>
    <w:rsid w:val="00F3479D"/>
    <w:rsid w:val="00F3667B"/>
    <w:rsid w:val="00F37605"/>
    <w:rsid w:val="00F45C1A"/>
    <w:rsid w:val="00F45EC3"/>
    <w:rsid w:val="00F475A8"/>
    <w:rsid w:val="00F579BA"/>
    <w:rsid w:val="00F65845"/>
    <w:rsid w:val="00F659F1"/>
    <w:rsid w:val="00F7302F"/>
    <w:rsid w:val="00F730A0"/>
    <w:rsid w:val="00F7385E"/>
    <w:rsid w:val="00F740C0"/>
    <w:rsid w:val="00F749E6"/>
    <w:rsid w:val="00F75EFD"/>
    <w:rsid w:val="00F862E8"/>
    <w:rsid w:val="00F935BE"/>
    <w:rsid w:val="00FA24B4"/>
    <w:rsid w:val="00FA6C0E"/>
    <w:rsid w:val="00FB5C23"/>
    <w:rsid w:val="00FC191B"/>
    <w:rsid w:val="00FC6A21"/>
    <w:rsid w:val="00FD2937"/>
    <w:rsid w:val="00FD4AC1"/>
    <w:rsid w:val="00FD699D"/>
    <w:rsid w:val="00FE6FE0"/>
    <w:rsid w:val="00FF32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701C"/>
    <w:pPr>
      <w:jc w:val="both"/>
    </w:pPr>
    <w:rPr>
      <w:rFonts w:ascii="Calibri" w:hAnsi="Calibri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63ED1"/>
    <w:pPr>
      <w:shd w:val="clear" w:color="auto" w:fill="D9D9D9" w:themeFill="background1" w:themeFillShade="D9"/>
      <w:outlineLvl w:val="6"/>
    </w:pPr>
    <w:rPr>
      <w:rFonts w:eastAsiaTheme="minorEastAsia" w:cstheme="minorBidi"/>
      <w:b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63ED1"/>
    <w:rPr>
      <w:rFonts w:ascii="Calibri" w:eastAsiaTheme="minorEastAsia" w:hAnsi="Calibri" w:cstheme="minorBidi"/>
      <w:b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701C"/>
    <w:pPr>
      <w:jc w:val="both"/>
    </w:pPr>
    <w:rPr>
      <w:rFonts w:ascii="Calibri" w:hAnsi="Calibri"/>
      <w:lang w:eastAsia="en-US"/>
    </w:rPr>
  </w:style>
  <w:style w:type="paragraph" w:styleId="Titre1">
    <w:name w:val="heading 1"/>
    <w:aliases w:val="Chapitre"/>
    <w:basedOn w:val="Sous-Titre"/>
    <w:next w:val="Normal"/>
    <w:link w:val="Titre1Car"/>
    <w:uiPriority w:val="9"/>
    <w:qFormat/>
    <w:rsid w:val="003A799D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02694D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mallCaps/>
      <w:sz w:val="28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3A799D"/>
    <w:pPr>
      <w:numPr>
        <w:numId w:val="6"/>
      </w:numPr>
      <w:spacing w:after="120"/>
      <w:outlineLvl w:val="2"/>
    </w:pPr>
    <w:rPr>
      <w:rFonts w:eastAsiaTheme="minorHAnsi"/>
      <w:b/>
      <w:sz w:val="24"/>
      <w:u w:val="wave"/>
    </w:rPr>
  </w:style>
  <w:style w:type="paragraph" w:styleId="Titre4">
    <w:name w:val="heading 4"/>
    <w:aliases w:val="Alineas"/>
    <w:basedOn w:val="Normal"/>
    <w:next w:val="Normal"/>
    <w:link w:val="Titre4Car"/>
    <w:uiPriority w:val="9"/>
    <w:unhideWhenUsed/>
    <w:qFormat/>
    <w:rsid w:val="003A799D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"/>
    <w:basedOn w:val="Normal"/>
    <w:next w:val="Normal"/>
    <w:link w:val="Titre5Car"/>
    <w:qFormat/>
    <w:rsid w:val="003A799D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3A799D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63ED1"/>
    <w:pPr>
      <w:shd w:val="clear" w:color="auto" w:fill="D9D9D9" w:themeFill="background1" w:themeFillShade="D9"/>
      <w:outlineLvl w:val="6"/>
    </w:pPr>
    <w:rPr>
      <w:rFonts w:eastAsiaTheme="minorEastAsia" w:cstheme="minorBidi"/>
      <w:b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3A799D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3A799D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3A799D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3A799D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3A799D"/>
    <w:pPr>
      <w:ind w:left="400"/>
    </w:pPr>
    <w:rPr>
      <w:i/>
    </w:rPr>
  </w:style>
  <w:style w:type="paragraph" w:styleId="TM4">
    <w:name w:val="toc 4"/>
    <w:basedOn w:val="Normal"/>
    <w:next w:val="Normal"/>
    <w:autoRedefine/>
    <w:semiHidden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3A799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3A799D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3A799D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3A799D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3A799D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3A799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A799D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3A799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3A799D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A799D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3A799D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3A799D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3A799D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3A799D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3A799D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"/>
    <w:basedOn w:val="Policepardfaut"/>
    <w:link w:val="Titre5"/>
    <w:rsid w:val="003A799D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3A799D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3A799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3A799D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3A799D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3A799D"/>
    <w:rPr>
      <w:position w:val="-14"/>
    </w:rPr>
  </w:style>
  <w:style w:type="paragraph" w:styleId="Paragraphedeliste">
    <w:name w:val="List Paragraph"/>
    <w:basedOn w:val="Normal"/>
    <w:uiPriority w:val="34"/>
    <w:qFormat/>
    <w:rsid w:val="00094908"/>
    <w:pPr>
      <w:ind w:left="720"/>
      <w:contextualSpacing/>
    </w:p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3A799D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02694D"/>
    <w:rPr>
      <w:rFonts w:ascii="Calibri" w:hAnsi="Calibri"/>
      <w:b/>
      <w:smallCaps/>
      <w:sz w:val="28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3A799D"/>
    <w:rPr>
      <w:rFonts w:ascii="Calibri" w:eastAsiaTheme="minorHAnsi" w:hAnsi="Calibri"/>
      <w:b/>
      <w:sz w:val="24"/>
      <w:u w:val="wave"/>
      <w:lang w:eastAsia="en-US"/>
    </w:rPr>
  </w:style>
  <w:style w:type="character" w:customStyle="1" w:styleId="Titre4Car">
    <w:name w:val="Titre 4 Car"/>
    <w:aliases w:val="Alineas Car"/>
    <w:basedOn w:val="Policepardfaut"/>
    <w:link w:val="Titre4"/>
    <w:uiPriority w:val="9"/>
    <w:rsid w:val="003A799D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3A799D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63ED1"/>
    <w:rPr>
      <w:rFonts w:ascii="Calibri" w:eastAsiaTheme="minorEastAsia" w:hAnsi="Calibri" w:cstheme="minorBidi"/>
      <w:b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3A799D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3A799D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3A799D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3A799D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3A799D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3A799D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02694D"/>
    <w:pPr>
      <w:pBdr>
        <w:bottom w:val="single" w:sz="4" w:space="1" w:color="auto"/>
      </w:pBdr>
      <w:ind w:left="360" w:hanging="360"/>
      <w:outlineLvl w:val="3"/>
    </w:pPr>
    <w:rPr>
      <w:rFonts w:cs="Calibri"/>
      <w:b/>
      <w:i/>
    </w:rPr>
  </w:style>
  <w:style w:type="paragraph" w:customStyle="1" w:styleId="Sous-paragra">
    <w:name w:val="Sous-paragra"/>
    <w:basedOn w:val="Normal"/>
    <w:next w:val="Normal"/>
    <w:qFormat/>
    <w:rsid w:val="003A799D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3A799D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3A799D"/>
    <w:pPr>
      <w:numPr>
        <w:numId w:val="8"/>
      </w:numPr>
      <w:outlineLvl w:val="8"/>
    </w:pPr>
    <w:rPr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D09CA-D806-43AB-82A6-87D5DE9F4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</Template>
  <TotalTime>179</TotalTime>
  <Pages>1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Xavier Pessoles</dc:creator>
  <cp:lastModifiedBy>Xavier Pessoles</cp:lastModifiedBy>
  <cp:revision>37</cp:revision>
  <cp:lastPrinted>2015-06-15T07:07:00Z</cp:lastPrinted>
  <dcterms:created xsi:type="dcterms:W3CDTF">2015-06-08T08:42:00Z</dcterms:created>
  <dcterms:modified xsi:type="dcterms:W3CDTF">2015-06-15T07:10:00Z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