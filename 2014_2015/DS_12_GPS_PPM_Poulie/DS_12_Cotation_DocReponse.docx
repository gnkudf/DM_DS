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GoBack"/>
      <w:bookmarkEnd w:id="0"/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D57F35">
        <w:rPr>
          <w:sz w:val="24"/>
        </w:rPr>
        <w:t>Document Réponse</w:t>
      </w:r>
    </w:p>
    <w:p w:rsidR="00463ED1" w:rsidRDefault="00463ED1" w:rsidP="00C87B9F"/>
    <w:p w:rsidR="00EE4F6E" w:rsidRDefault="00463ED1" w:rsidP="00EE4F6E">
      <w:pPr>
        <w:pStyle w:val="Titre7"/>
      </w:pPr>
      <w:r w:rsidRPr="00463ED1">
        <w:t xml:space="preserve">Question 1. </w:t>
      </w:r>
    </w:p>
    <w:p w:rsidR="00EE4F6E" w:rsidRDefault="00EE4F6E" w:rsidP="00EE4F6E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40E28AFF" wp14:editId="4DFB4090">
            <wp:extent cx="5623196" cy="3234906"/>
            <wp:effectExtent l="0" t="0" r="0" b="3810"/>
            <wp:docPr id="1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44" cy="32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</w:p>
    <w:p w:rsidR="00463ED1" w:rsidRDefault="00463ED1" w:rsidP="00463ED1"/>
    <w:p w:rsidR="00463ED1" w:rsidRDefault="00463ED1" w:rsidP="00463ED1">
      <w:pPr>
        <w:pStyle w:val="Titre7"/>
      </w:pPr>
      <w:r w:rsidRPr="00463ED1">
        <w:t>Q</w:t>
      </w:r>
      <w:r>
        <w:t>uestion 2</w:t>
      </w:r>
      <w:r w:rsidRPr="00463ED1">
        <w:t xml:space="preserve">. </w:t>
      </w:r>
    </w:p>
    <w:p w:rsidR="00463ED1" w:rsidRDefault="00463ED1" w:rsidP="00463ED1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463ED1" w:rsidRDefault="00463ED1" w:rsidP="00463ED1">
      <w:pPr>
        <w:pStyle w:val="Titre7"/>
      </w:pPr>
      <w:r>
        <w:lastRenderedPageBreak/>
        <w:t xml:space="preserve">Question 3. </w:t>
      </w:r>
    </w:p>
    <w:p w:rsidR="00EE4F6E" w:rsidRDefault="00EE4F6E" w:rsidP="00EE4F6E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54686" w:rsidRDefault="00E54686" w:rsidP="00463ED1"/>
    <w:p w:rsidR="00E54686" w:rsidRDefault="00E54686" w:rsidP="00E54686">
      <w:pPr>
        <w:pStyle w:val="Titre7"/>
      </w:pPr>
      <w:r>
        <w:t>Question 4.</w:t>
      </w:r>
    </w:p>
    <w:p w:rsidR="00E54686" w:rsidRDefault="00E54686" w:rsidP="00E54686">
      <w:pP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B06472">
        <w:rPr>
          <w:noProof/>
          <w:lang w:eastAsia="fr-FR"/>
        </w:rPr>
        <w:drawing>
          <wp:inline distT="0" distB="0" distL="0" distR="0" wp14:anchorId="01F82B99" wp14:editId="28AD3EDC">
            <wp:extent cx="4324096" cy="2864956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096" cy="2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54686">
      <w:pPr>
        <w:rPr>
          <w:lang w:bidi="en-US"/>
        </w:rPr>
      </w:pPr>
    </w:p>
    <w:p w:rsidR="00B06472" w:rsidRDefault="00B06472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E54686" w:rsidRPr="00E54686" w:rsidRDefault="00B06472" w:rsidP="00E54686">
      <w:pPr>
        <w:pStyle w:val="Titre7"/>
      </w:pPr>
      <w:r>
        <w:lastRenderedPageBreak/>
        <w:t>Question 5</w:t>
      </w:r>
      <w:r w:rsidR="00E54686">
        <w:t xml:space="preserve">. </w:t>
      </w:r>
    </w:p>
    <w:p w:rsidR="00463ED1" w:rsidRDefault="00463ED1" w:rsidP="00C87B9F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FCF" w:rsidRDefault="00072FCF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76F7" w:rsidRDefault="00A376F7" w:rsidP="00A376F7"/>
    <w:p w:rsidR="00B06472" w:rsidRPr="00E54686" w:rsidRDefault="00072FCF" w:rsidP="00B06472">
      <w:pPr>
        <w:pStyle w:val="Titre7"/>
      </w:pPr>
      <w:r>
        <w:t>Question 6</w:t>
      </w:r>
      <w:r w:rsidR="00B06472">
        <w:t xml:space="preserve">. </w:t>
      </w:r>
    </w:p>
    <w:p w:rsidR="00B06472" w:rsidRDefault="00B06472" w:rsidP="00B06472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FCF" w:rsidRDefault="00072FCF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A3EF6" w:rsidRDefault="00EA3EF6">
      <w:pPr>
        <w:jc w:val="left"/>
      </w:pPr>
    </w:p>
    <w:p w:rsidR="004E3F11" w:rsidRDefault="004E3F11" w:rsidP="00EA3EF6">
      <w:pPr>
        <w:pStyle w:val="Titre7"/>
      </w:pPr>
      <w:r>
        <w:t xml:space="preserve">Question : </w:t>
      </w:r>
      <w:r w:rsidR="00840005">
        <w:t>7</w:t>
      </w:r>
    </w:p>
    <w:p w:rsidR="00A60F50" w:rsidRPr="00A60F50" w:rsidRDefault="00A60F50" w:rsidP="00A60F50">
      <w:pPr>
        <w:rPr>
          <w:lang w:bidi="en-US"/>
        </w:rPr>
      </w:pPr>
    </w:p>
    <w:p w:rsidR="00297685" w:rsidRDefault="0084000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1</w:t>
      </w: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3D0EF735" wp14:editId="022E820D">
            <wp:extent cx="3476625" cy="2552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85" w:rsidRDefault="0029768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lastRenderedPageBreak/>
        <w:t>Usinage de la surface 2</w:t>
      </w:r>
    </w:p>
    <w:p w:rsidR="00A60F50" w:rsidRDefault="00A60F50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>
      <w:pPr>
        <w:jc w:val="left"/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3</w:t>
      </w: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297685" w:rsidP="004E3F11">
      <w:pPr>
        <w:rPr>
          <w:lang w:bidi="en-US"/>
        </w:rPr>
      </w:pPr>
    </w:p>
    <w:p w:rsidR="002C3972" w:rsidRDefault="002C3972" w:rsidP="00F1564D">
      <w:pPr>
        <w:pStyle w:val="Titre7"/>
      </w:pPr>
      <w:r>
        <w:lastRenderedPageBreak/>
        <w:t>Question </w:t>
      </w:r>
      <w:r w:rsidR="00840005">
        <w:t>8</w:t>
      </w:r>
    </w:p>
    <w:p w:rsidR="00773D4B" w:rsidRDefault="00773D4B" w:rsidP="00773D4B"/>
    <w:p w:rsidR="004B3B66" w:rsidRDefault="004B3B66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297685">
        <w:rPr>
          <w:noProof/>
          <w:lang w:eastAsia="fr-FR"/>
        </w:rPr>
        <w:drawing>
          <wp:inline distT="0" distB="0" distL="0" distR="0" wp14:anchorId="5B8250BC" wp14:editId="31602067">
            <wp:extent cx="2289830" cy="168130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949" cy="16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4B3B66" w:rsidP="00773D4B"/>
    <w:p w:rsidR="003200EA" w:rsidRDefault="003200EA">
      <w:pPr>
        <w:jc w:val="left"/>
      </w:pPr>
      <w:r>
        <w:br w:type="page"/>
      </w:r>
    </w:p>
    <w:p w:rsidR="000D11E8" w:rsidRDefault="001425FA" w:rsidP="009F1C29">
      <w:pPr>
        <w:pStyle w:val="Titre7"/>
      </w:pPr>
      <w:r>
        <w:lastRenderedPageBreak/>
        <w:t xml:space="preserve">Question </w:t>
      </w:r>
      <w:r w:rsidR="00840005">
        <w:t>9</w:t>
      </w:r>
    </w:p>
    <w:p w:rsidR="003200EA" w:rsidRDefault="003200EA" w:rsidP="000D11E8"/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652DBD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5B89C80" wp14:editId="16587C72">
                <wp:extent cx="6496215" cy="4945711"/>
                <wp:effectExtent l="0" t="0" r="0" b="0"/>
                <wp:docPr id="71" name="Zone de dessi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2" name="Image 72" descr="Numérise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5305425" cy="4130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Connecteur droit 73"/>
                        <wps:cNvCnPr/>
                        <wps:spPr>
                          <a:xfrm flipV="1">
                            <a:off x="1375575" y="1391478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1432559" y="1391478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1432559" y="1677725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76"/>
                        <wps:cNvCnPr/>
                        <wps:spPr>
                          <a:xfrm flipV="1">
                            <a:off x="1543878" y="1781092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 flipH="1">
                            <a:off x="1374251" y="4194336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/>
                        <wps:spPr>
                          <a:xfrm flipV="1">
                            <a:off x="5026549" y="1781091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eur droit 79"/>
                        <wps:cNvCnPr/>
                        <wps:spPr>
                          <a:xfrm flipV="1">
                            <a:off x="5083533" y="1781091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eur droit 80"/>
                        <wps:cNvCnPr/>
                        <wps:spPr>
                          <a:xfrm>
                            <a:off x="5083533" y="2067338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eur droit 81"/>
                        <wps:cNvCnPr/>
                        <wps:spPr>
                          <a:xfrm flipV="1">
                            <a:off x="5194852" y="2170705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eur droit 82"/>
                        <wps:cNvCnPr/>
                        <wps:spPr>
                          <a:xfrm flipH="1">
                            <a:off x="5025225" y="4583949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995917" y="4055166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84"/>
                        <wps:cNvSpPr txBox="1"/>
                        <wps:spPr>
                          <a:xfrm>
                            <a:off x="4623038" y="4436828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71" o:spid="_x0000_s1026" editas="canvas" style="width:511.5pt;height:389.45pt;mso-position-horizontal-relative:char;mso-position-vertical-relative:line" coordsize="64960,49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60;height:49453;visibility:visible;mso-wrap-style:square">
                  <v:fill o:detectmouseclick="t"/>
                  <v:path o:connecttype="none"/>
                </v:shape>
                <v:shape id="Image 72" o:spid="_x0000_s1028" type="#_x0000_t75" alt="Numériser" style="position:absolute;left:8001;width:53054;height:41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C2NXEAAAA2wAAAA8AAABkcnMvZG93bnJldi54bWxEj0FrwkAUhO+C/2F5Qi9SN3poJbqKRBSh&#10;l1Tt/Zl9JsHs27C7atpf3xUEj8PMfMPMl51pxI2cry0rGI8SEMSF1TWXCo6HzfsUhA/IGhvLpOCX&#10;PCwX/d4cU23v/E23fShFhLBPUUEVQptK6YuKDPqRbYmjd7bOYIjSlVI7vEe4aeQkST6kwZrjQoUt&#10;ZRUVl/3VKPhaH9er6zA//bhzu6OszLPtX67U26BbzUAE6sIr/GzvtILPCTy+x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C2NXEAAAA2wAAAA8AAAAAAAAAAAAAAAAA&#10;nwIAAGRycy9kb3ducmV2LnhtbFBLBQYAAAAABAAEAPcAAACQAwAAAAA=&#10;">
                  <v:imagedata r:id="rId14" o:title="Numériser"/>
                </v:shape>
                <v:line id="Connecteur droit 73" o:spid="_x0000_s1029" style="position:absolute;flip:y;visibility:visible;mso-wrap-style:square" from="13755,13914" to="13755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ghs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L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aghsUAAADbAAAADwAAAAAAAAAA&#10;AAAAAAChAgAAZHJzL2Rvd25yZXYueG1sUEsFBgAAAAAEAAQA+QAAAJMDAAAAAA==&#10;" strokecolor="black [3213]" strokeweight="1.5pt"/>
                <v:line id="Connecteur droit 74" o:spid="_x0000_s1030" style="position:absolute;flip:y;visibility:visible;mso-wrap-style:square" from="14325,13914" to="14325,1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48s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nE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zjyxAAAANsAAAAPAAAAAAAAAAAA&#10;AAAAAKECAABkcnMvZG93bnJldi54bWxQSwUGAAAAAAQABAD5AAAAkgMAAAAA&#10;" strokecolor="black [3213]" strokeweight="1.5pt"/>
                <v:line id="Connecteur droit 75" o:spid="_x0000_s1031" style="position:absolute;visibility:visible;mso-wrap-style:square" from="14325,16777" to="15425,1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7RMIAAADb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27RMIAAADbAAAADwAAAAAAAAAAAAAA&#10;AAChAgAAZHJzL2Rvd25yZXYueG1sUEsFBgAAAAAEAAQA+QAAAJADAAAAAA==&#10;" strokecolor="black [3213]" strokeweight="1.5pt"/>
                <v:line id="Connecteur droit 76" o:spid="_x0000_s1032" style="position:absolute;flip:y;visibility:visible;mso-wrap-style:square" from="15438,17810" to="15438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DHsQAAADbAAAADwAAAGRycy9kb3ducmV2LnhtbESPT2vCQBTE74V+h+UVvOkm4p8SXaUV&#10;FelBjNb7I/u6Cc2+DdlV47d3C0KPw8z8hpkvO1uLK7W+cqwgHSQgiAunKzYKvk+b/jsIH5A11o5J&#10;wZ08LBevL3PMtLtxTtdjMCJC2GeooAyhyaT0RUkW/cA1xNH7ca3FEGVrpG7xFuG2lsMkmUiLFceF&#10;EhtalVT8Hi9WwRr1dpR/jdf6tD8YM+rS5POcKtV76z5mIAJ14T/8bO+0gukE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MQMexAAAANsAAAAPAAAAAAAAAAAA&#10;AAAAAKECAABkcnMvZG93bnJldi54bWxQSwUGAAAAAAQABAD5AAAAkgMAAAAA&#10;" strokecolor="black [3213]" strokeweight="1.5pt"/>
                <v:line id="Connecteur droit 77" o:spid="_x0000_s1033" style="position:absolute;flip:x;visibility:visible;mso-wrap-style:square" from="13742,41943" to="15425,4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/ucIAAADbAAAADwAAAGRycy9kb3ducmV2LnhtbESPT4vCMBTE7wt+h/AEL6Jpl+KfahRx&#10;0d2r1YPHR/Nsi81LaaLWb28WBI/DzPyGWa47U4s7ta6yrCAeRyCIc6srLhScjrvRDITzyBpry6Tg&#10;SQ7Wq97XElNtH3yge+YLESDsUlRQet+kUrq8JINubBvi4F1sa9AH2RZSt/gIcFPL7yiaSIMVh4US&#10;G9qWlF+zm1FwSZKNi/c/dTZEux/OJ0n8K89KDfrdZgHCU+c/4Xf7TyuYTuH/S/g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/ucIAAADbAAAADwAAAAAAAAAAAAAA&#10;AAChAgAAZHJzL2Rvd25yZXYueG1sUEsFBgAAAAAEAAQA+QAAAJADAAAAAA==&#10;" strokecolor="black [3213]" strokeweight="3.5pt">
                  <v:stroke startarrow="classic" startarrowwidth="narrow" startarrowlength="short" linestyle="thinThin"/>
                </v:line>
                <v:line id="Connecteur droit 78" o:spid="_x0000_s1034" style="position:absolute;flip:y;visibility:visible;mso-wrap-style:square" from="50265,17810" to="50265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Iy98EAAADbAAAADwAAAGRycy9kb3ducmV2LnhtbERPz2vCMBS+C/sfwhvstqYdbko1io5u&#10;DA+iVu+P5i0ta15Kk9Xuv18OgseP7/dyPdpWDNT7xrGCLElBEFdON2wUnMuP5zkIH5A1to5JwR95&#10;WK8eJkvMtbvykYZTMCKGsM9RQR1Cl0vpq5os+sR1xJH7dr3FEGFvpO7xGsNtK1/S9E1abDg21NjR&#10;e03Vz+nXKihQf06Pu9dCl/uDMdMxS7eXTKmnx3GzABFoDHfxzf2lFczi2P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4jL3wQAAANsAAAAPAAAAAAAAAAAAAAAA&#10;AKECAABkcnMvZG93bnJldi54bWxQSwUGAAAAAAQABAD5AAAAjwMAAAAA&#10;" strokecolor="black [3213]" strokeweight="1.5pt"/>
                <v:line id="Connecteur droit 79" o:spid="_x0000_s1035" style="position:absolute;flip:y;visibility:visible;mso-wrap-style:square" from="50835,17810" to="50835,2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XbM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eMJ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pdsxAAAANsAAAAPAAAAAAAAAAAA&#10;AAAAAKECAABkcnMvZG93bnJldi54bWxQSwUGAAAAAAQABAD5AAAAkgMAAAAA&#10;" strokecolor="black [3213]" strokeweight="1.5pt"/>
                <v:line id="Connecteur droit 80" o:spid="_x0000_s1036" style="position:absolute;visibility:visible;mso-wrap-style:square" from="50835,20673" to="51935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9o+74AAADbAAAADwAAAGRycy9kb3ducmV2LnhtbERPPW/CMBDdkfofrKvUjThlqFDAIECi&#10;dCXAwHaKjzgiPke2Q8K/rwckxqf3vVyPthUP8qFxrOA7y0EQV043XCs4n/bTOYgQkTW2jknBkwKs&#10;Vx+TJRbaDXykRxlrkUI4FKjAxNgVUobKkMWQuY44cTfnLcYEfS21xyGF21bO8vxHWmw4NRjsaGeo&#10;upe9VXDtt9EfTnIzlOPu18z2bdW7i1Jfn+NmASLSGN/il/tPK5in9elL+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2j7vgAAANsAAAAPAAAAAAAAAAAAAAAAAKEC&#10;AABkcnMvZG93bnJldi54bWxQSwUGAAAAAAQABAD5AAAAjAMAAAAA&#10;" strokecolor="black [3213]" strokeweight="1.5pt"/>
                <v:line id="Connecteur droit 81" o:spid="_x0000_s1037" style="position:absolute;flip:y;visibility:visible;mso-wrap-style:square" from="51948,21707" to="51948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rTcQAAADbAAAADwAAAGRycy9kb3ducmV2LnhtbESPzWrDMBCE74W8g9hAb7Xs4IbgRglt&#10;SUvJIcT5uS/WVja1VsZSHPfto0Ihx2FmvmGW69G2YqDeN44VZEkKgrhyumGj4HT8eFqA8AFZY+uY&#10;FPySh/Vq8rDEQrsrlzQcghERwr5ABXUIXSGlr2qy6BPXEUfv2/UWQ5S9kbrHa4TbVs7SdC4tNhwX&#10;auzovabq53CxCjaoP/Ny+7zRx93emHzM0rdzptTjdHx9ARFoDPfwf/tLK1hk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etNxAAAANsAAAAPAAAAAAAAAAAA&#10;AAAAAKECAABkcnMvZG93bnJldi54bWxQSwUGAAAAAAQABAD5AAAAkgMAAAAA&#10;" strokecolor="black [3213]" strokeweight="1.5pt"/>
                <v:line id="Connecteur droit 82" o:spid="_x0000_s1038" style="position:absolute;flip:x;visibility:visible;mso-wrap-style:square" from="50252,45839" to="51935,4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sBsEAAADbAAAADwAAAGRycy9kb3ducmV2LnhtbESPQYvCMBSE74L/ITzBi2haKaLVKKKo&#10;e7V68Phonm2xeSlN1PrvzcLCHoeZ+YZZbTpTixe1rrKsIJ5EIIhzqysuFFwvh/EchPPIGmvLpOBD&#10;Djbrfm+FqbZvPtMr84UIEHYpKii9b1IpXV6SQTexDXHw7rY16INsC6lbfAe4qeU0imbSYMVhocSG&#10;diXlj+xpFNyTZOvi477ORmiPo8UsiU/yptRw0G2XIDx1/j/81/7RCuZT+P0SfoBc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+OwGwQAAANsAAAAPAAAAAAAAAAAAAAAA&#10;AKECAABkcnMvZG93bnJldi54bWxQSwUGAAAAAAQABAD5AAAAjwMAAAAA&#10;" strokecolor="black [3213]" strokeweight="3.5pt">
                  <v:stroke startarrow="classic" startarrowwidth="narrow" startarrowlength="short"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3" o:spid="_x0000_s1039" type="#_x0000_t202" style="position:absolute;left:9959;top:40551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217F2C" w:rsidRDefault="00217F2C">
                        <w:r>
                          <w:t>J1</w:t>
                        </w:r>
                      </w:p>
                    </w:txbxContent>
                  </v:textbox>
                </v:shape>
                <v:shape id="Zone de texte 84" o:spid="_x0000_s1040" type="#_x0000_t202" style="position:absolute;left:46230;top:44368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217F2C" w:rsidRDefault="00217F2C">
                        <w:r>
                          <w:t>J2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3200EA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840005">
      <w:pPr>
        <w:pStyle w:val="Titre7"/>
      </w:pPr>
      <w:r>
        <w:lastRenderedPageBreak/>
        <w:t>Question 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F4D1662" wp14:editId="4B60B55F">
            <wp:extent cx="4552950" cy="7703440"/>
            <wp:effectExtent l="0" t="0" r="0" b="0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65597" cy="772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lastRenderedPageBreak/>
        <w:t>Question 12</w:t>
      </w:r>
    </w:p>
    <w:p w:rsidR="00840005" w:rsidRDefault="00840005" w:rsidP="00A376F7"/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A376F7"/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6"/>
          <w:footerReference w:type="default" r:id="rId17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AB14A1">
        <w:trPr>
          <w:trHeight w:val="6421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Default="009C75D4" w:rsidP="009C75D4"/>
    <w:p w:rsidR="009C75D4" w:rsidRPr="00A376F7" w:rsidRDefault="009C75D4" w:rsidP="00A376F7"/>
    <w:sectPr w:rsidR="009C75D4" w:rsidRPr="00A376F7" w:rsidSect="00AB14A1">
      <w:headerReference w:type="default" r:id="rId18"/>
      <w:footerReference w:type="default" r:id="rId19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46" w:rsidRPr="00DC02BB" w:rsidRDefault="00F15C4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F15C46" w:rsidRPr="00DC02BB" w:rsidRDefault="00F15C4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210962">
      <w:rPr>
        <w:rFonts w:eastAsiaTheme="minorHAnsi" w:cs="Calibri"/>
        <w:b/>
        <w:noProof/>
        <w:sz w:val="24"/>
        <w:szCs w:val="24"/>
      </w:rPr>
      <w:t>2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210962" w:rsidRPr="00210962">
        <w:rPr>
          <w:rFonts w:eastAsiaTheme="minorHAnsi" w:cs="Calibri"/>
          <w:b/>
          <w:noProof/>
          <w:sz w:val="24"/>
          <w:szCs w:val="24"/>
        </w:rPr>
        <w:t>12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210962" w:rsidRPr="00210962">
      <w:rPr>
        <w:rFonts w:eastAsiaTheme="minorHAnsi" w:cs="Calibri"/>
        <w:noProof/>
        <w:sz w:val="16"/>
        <w:szCs w:val="16"/>
      </w:rPr>
      <w:t>DS_12</w:t>
    </w:r>
    <w:r w:rsidR="00210962">
      <w:rPr>
        <w:noProof/>
        <w:sz w:val="16"/>
        <w:szCs w:val="16"/>
      </w:rPr>
      <w:t>_Cotation_DocReponse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210962">
      <w:rPr>
        <w:rFonts w:eastAsiaTheme="minorHAnsi" w:cs="Calibri"/>
        <w:b/>
        <w:noProof/>
        <w:sz w:val="24"/>
        <w:szCs w:val="24"/>
      </w:rPr>
      <w:t>12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r w:rsidR="00F15C46">
      <w:fldChar w:fldCharType="begin"/>
    </w:r>
    <w:r w:rsidR="00F15C46">
      <w:instrText xml:space="preserve"> NUMPAGES  \* MERGEFORMAT </w:instrText>
    </w:r>
    <w:r w:rsidR="00F15C46">
      <w:fldChar w:fldCharType="separate"/>
    </w:r>
    <w:r w:rsidR="00210962" w:rsidRPr="00210962">
      <w:rPr>
        <w:rFonts w:eastAsiaTheme="minorHAnsi" w:cs="Calibri"/>
        <w:b/>
        <w:noProof/>
        <w:sz w:val="24"/>
        <w:szCs w:val="24"/>
      </w:rPr>
      <w:t>12</w:t>
    </w:r>
    <w:r w:rsidR="00F15C46">
      <w:rPr>
        <w:rFonts w:eastAsiaTheme="minorHAnsi" w:cs="Calibri"/>
        <w:b/>
        <w:noProof/>
        <w:sz w:val="24"/>
        <w:szCs w:val="24"/>
      </w:rPr>
      <w:fldChar w:fldCharType="end"/>
    </w:r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46" w:rsidRPr="00DC02BB" w:rsidRDefault="00F15C4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F15C46" w:rsidRPr="00DC02BB" w:rsidRDefault="00F15C4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>Devoir Surveillé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 w:val="20"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Surveillé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72FCF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6F38"/>
    <w:rsid w:val="000C13B3"/>
    <w:rsid w:val="000C26BA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0962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0429D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885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481D"/>
    <w:rsid w:val="00AD7ED3"/>
    <w:rsid w:val="00AE1A61"/>
    <w:rsid w:val="00AE370F"/>
    <w:rsid w:val="00AF26B0"/>
    <w:rsid w:val="00AF3CB6"/>
    <w:rsid w:val="00AF4618"/>
    <w:rsid w:val="00AF6204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5C46"/>
    <w:rsid w:val="00F179AF"/>
    <w:rsid w:val="00F2054B"/>
    <w:rsid w:val="00F26650"/>
    <w:rsid w:val="00F2762C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57043-402E-417C-B497-327A1DC2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72</TotalTime>
  <Pages>12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27</cp:revision>
  <cp:lastPrinted>2015-06-11T11:39:00Z</cp:lastPrinted>
  <dcterms:created xsi:type="dcterms:W3CDTF">2015-06-08T08:42:00Z</dcterms:created>
  <dcterms:modified xsi:type="dcterms:W3CDTF">2015-06-11T11:39:00Z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